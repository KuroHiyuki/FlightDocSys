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0251568"/>
        <w:docPartObj>
          <w:docPartGallery w:val="Cover Pages"/>
          <w:docPartUnique/>
        </w:docPartObj>
      </w:sdtPr>
      <w:sdtEndPr/>
      <w:sdtContent>
        <w:p w14:paraId="2AFD8C21" w14:textId="77777777" w:rsidR="00D1000C" w:rsidRDefault="00D1000C" w:rsidP="00D1000C">
          <w:pPr>
            <w:jc w:val="right"/>
          </w:pPr>
          <w:r>
            <w:rPr>
              <w:b/>
              <w:noProof/>
            </w:rPr>
            <w:drawing>
              <wp:inline distT="0" distB="0" distL="0" distR="0" wp14:anchorId="6908927D" wp14:editId="08E8B236">
                <wp:extent cx="1529742" cy="1639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lta-Software.png"/>
                        <pic:cNvPicPr/>
                      </pic:nvPicPr>
                      <pic:blipFill>
                        <a:blip r:embed="rId9">
                          <a:extLst>
                            <a:ext uri="{28A0092B-C50C-407E-A947-70E740481C1C}">
                              <a14:useLocalDpi xmlns:a14="http://schemas.microsoft.com/office/drawing/2010/main" val="0"/>
                            </a:ext>
                          </a:extLst>
                        </a:blip>
                        <a:stretch>
                          <a:fillRect/>
                        </a:stretch>
                      </pic:blipFill>
                      <pic:spPr>
                        <a:xfrm>
                          <a:off x="0" y="0"/>
                          <a:ext cx="1564718" cy="1677102"/>
                        </a:xfrm>
                        <a:prstGeom prst="rect">
                          <a:avLst/>
                        </a:prstGeom>
                      </pic:spPr>
                    </pic:pic>
                  </a:graphicData>
                </a:graphic>
              </wp:inline>
            </w:drawing>
          </w:r>
        </w:p>
        <w:p w14:paraId="5BF5A175" w14:textId="77777777" w:rsidR="00D1000C" w:rsidRDefault="00D1000C" w:rsidP="00D1000C">
          <w:r>
            <w:rPr>
              <w:noProof/>
            </w:rPr>
            <mc:AlternateContent>
              <mc:Choice Requires="wps">
                <w:drawing>
                  <wp:anchor distT="0" distB="0" distL="114300" distR="114300" simplePos="0" relativeHeight="251661312" behindDoc="0" locked="0" layoutInCell="1" allowOverlap="1" wp14:anchorId="62096B33" wp14:editId="1E627C77">
                    <wp:simplePos x="0" y="0"/>
                    <wp:positionH relativeFrom="page">
                      <wp:posOffset>1132840</wp:posOffset>
                    </wp:positionH>
                    <wp:positionV relativeFrom="bottomMargin">
                      <wp:posOffset>-232082</wp:posOffset>
                    </wp:positionV>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10-03T00:00:00Z">
                                    <w:dateFormat w:val="MMMM d, yyyy"/>
                                    <w:lid w:val="en-US"/>
                                    <w:storeMappedDataAs w:val="dateTime"/>
                                    <w:calendar w:val="gregorian"/>
                                  </w:date>
                                </w:sdtPr>
                                <w:sdtEndPr/>
                                <w:sdtContent>
                                  <w:p w14:paraId="5B9AD3A8" w14:textId="49C0BB05" w:rsidR="00E41E58" w:rsidRPr="00F64717" w:rsidRDefault="0032250E" w:rsidP="00D1000C">
                                    <w:pPr>
                                      <w:pStyle w:val="NoSpacing"/>
                                      <w:jc w:val="right"/>
                                      <w:rPr>
                                        <w:b/>
                                        <w:caps/>
                                        <w:color w:val="323E4F" w:themeColor="text2" w:themeShade="BF"/>
                                        <w:sz w:val="40"/>
                                        <w:szCs w:val="40"/>
                                      </w:rPr>
                                    </w:pPr>
                                    <w:r>
                                      <w:rPr>
                                        <w:b/>
                                        <w:caps/>
                                        <w:color w:val="323E4F" w:themeColor="text2" w:themeShade="BF"/>
                                        <w:sz w:val="40"/>
                                        <w:szCs w:val="40"/>
                                      </w:rPr>
                                      <w:t>October 3,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2096B33" id="_x0000_t202" coordsize="21600,21600" o:spt="202" path="m,l,21600r21600,l21600,xe">
                    <v:stroke joinstyle="miter"/>
                    <v:path gradientshapeok="t" o:connecttype="rect"/>
                  </v:shapetype>
                  <v:shape id="Text Box 111" o:spid="_x0000_s1026" type="#_x0000_t202" style="position:absolute;left:0;text-align:left;margin-left:89.2pt;margin-top:-18.25pt;width:288.25pt;height:287.5pt;z-index:251661312;visibility:visible;mso-wrap-style:square;mso-width-percent:734;mso-height-percent:363;mso-wrap-distance-left:9pt;mso-wrap-distance-top:0;mso-wrap-distance-right:9pt;mso-wrap-distance-bottom:0;mso-position-horizontal:absolute;mso-position-horizontal-relative:page;mso-position-vertical:absolute;mso-position-vertical-relative:bottom-margin-area;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" filled="f" stroked="f" strokeweight=".5pt">
                    <v:textbox style="mso-fit-shape-to-text:t" inset="0,0,0,0">
                      <w:txbxContent>
                        <w:sdt>
                          <w:sdtPr>
                            <w:rPr>
                              <w:b/>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10-03T00:00:00Z">
                              <w:dateFormat w:val="MMMM d, yyyy"/>
                              <w:lid w:val="en-US"/>
                              <w:storeMappedDataAs w:val="dateTime"/>
                              <w:calendar w:val="gregorian"/>
                            </w:date>
                          </w:sdtPr>
                          <w:sdtEndPr/>
                          <w:sdtContent>
                            <w:p w14:paraId="5B9AD3A8" w14:textId="49C0BB05" w:rsidR="00E41E58" w:rsidRPr="00F64717" w:rsidRDefault="0032250E" w:rsidP="00D1000C">
                              <w:pPr>
                                <w:pStyle w:val="NoSpacing"/>
                                <w:jc w:val="right"/>
                                <w:rPr>
                                  <w:b/>
                                  <w:caps/>
                                  <w:color w:val="323E4F" w:themeColor="text2" w:themeShade="BF"/>
                                  <w:sz w:val="40"/>
                                  <w:szCs w:val="40"/>
                                </w:rPr>
                              </w:pPr>
                              <w:r>
                                <w:rPr>
                                  <w:b/>
                                  <w:caps/>
                                  <w:color w:val="323E4F" w:themeColor="text2" w:themeShade="BF"/>
                                  <w:sz w:val="40"/>
                                  <w:szCs w:val="40"/>
                                </w:rPr>
                                <w:t>October 3, 2020</w:t>
                              </w:r>
                            </w:p>
                          </w:sdtContent>
                        </w:sdt>
                      </w:txbxContent>
                    </v:textbox>
                    <w10:wrap type="square" anchorx="page" anchory="margin"/>
                  </v:shape>
                </w:pict>
              </mc:Fallback>
            </mc:AlternateContent>
          </w:r>
          <w:r>
            <w:rPr>
              <w:noProof/>
            </w:rPr>
            <mc:AlternateContent>
              <mc:Choice Requires="wpg">
                <w:drawing>
                  <wp:anchor distT="0" distB="0" distL="114300" distR="114300" simplePos="0" relativeHeight="251659264" behindDoc="0" locked="0" layoutInCell="1" allowOverlap="1" wp14:anchorId="434D9B26" wp14:editId="1345EA4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3F6963"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p>
      </w:sdtContent>
    </w:sdt>
    <w:p w14:paraId="793FECAD" w14:textId="77777777" w:rsidR="00D1000C" w:rsidRDefault="00D1000C" w:rsidP="00D1000C"/>
    <w:p w14:paraId="2467AD9F" w14:textId="77777777" w:rsidR="00D1000C" w:rsidRPr="003D6F09" w:rsidRDefault="00D1000C" w:rsidP="00D1000C"/>
    <w:p w14:paraId="387C8182" w14:textId="77777777" w:rsidR="00D1000C" w:rsidRPr="003D6F09" w:rsidRDefault="00D1000C" w:rsidP="00D1000C"/>
    <w:p w14:paraId="1B811C6A" w14:textId="77777777" w:rsidR="00D1000C" w:rsidRPr="003D6F09" w:rsidRDefault="00D1000C" w:rsidP="00D1000C"/>
    <w:p w14:paraId="432BCD39" w14:textId="77777777" w:rsidR="00D1000C" w:rsidRDefault="008912ED">
      <w:pPr>
        <w:rPr>
          <w:b/>
          <w:noProof/>
        </w:rPr>
      </w:pPr>
      <w:r>
        <w:rPr>
          <w:noProof/>
        </w:rPr>
        <mc:AlternateContent>
          <mc:Choice Requires="wps">
            <w:drawing>
              <wp:anchor distT="0" distB="0" distL="114300" distR="114300" simplePos="0" relativeHeight="251660288" behindDoc="0" locked="0" layoutInCell="1" allowOverlap="1" wp14:anchorId="7C3A8295" wp14:editId="32720389">
                <wp:simplePos x="0" y="0"/>
                <wp:positionH relativeFrom="margin">
                  <wp:posOffset>146050</wp:posOffset>
                </wp:positionH>
                <wp:positionV relativeFrom="page">
                  <wp:posOffset>4572000</wp:posOffset>
                </wp:positionV>
                <wp:extent cx="5799455" cy="3452495"/>
                <wp:effectExtent l="0" t="0" r="10795" b="14605"/>
                <wp:wrapSquare wrapText="bothSides"/>
                <wp:docPr id="113" name="Text Box 113"/>
                <wp:cNvGraphicFramePr/>
                <a:graphic xmlns:a="http://schemas.openxmlformats.org/drawingml/2006/main">
                  <a:graphicData uri="http://schemas.microsoft.com/office/word/2010/wordprocessingShape">
                    <wps:wsp>
                      <wps:cNvSpPr txBox="1"/>
                      <wps:spPr>
                        <a:xfrm>
                          <a:off x="0" y="0"/>
                          <a:ext cx="5799455" cy="3452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C45911" w:themeColor="accent2" w:themeShade="BF"/>
                                <w:sz w:val="60"/>
                                <w:szCs w:val="60"/>
                              </w:rPr>
                              <w:alias w:val="Subject"/>
                              <w:tag w:val=""/>
                              <w:id w:val="628827827"/>
                              <w:dataBinding w:prefixMappings="xmlns:ns0='http://purl.org/dc/elements/1.1/' xmlns:ns1='http://schemas.openxmlformats.org/package/2006/metadata/core-properties' " w:xpath="/ns1:coreProperties[1]/ns0:subject[1]" w:storeItemID="{6C3C8BC8-F283-45AE-878A-BAB7291924A1}"/>
                              <w:text/>
                            </w:sdtPr>
                            <w:sdtEndPr/>
                            <w:sdtContent>
                              <w:p w14:paraId="46B1793B" w14:textId="77777777" w:rsidR="00E41E58" w:rsidRPr="00F64717" w:rsidRDefault="00E41E58" w:rsidP="00D1000C">
                                <w:pPr>
                                  <w:jc w:val="right"/>
                                  <w:rPr>
                                    <w:b/>
                                    <w:color w:val="C45911" w:themeColor="accent2" w:themeShade="BF"/>
                                    <w:sz w:val="60"/>
                                    <w:szCs w:val="60"/>
                                  </w:rPr>
                                </w:pPr>
                                <w:r w:rsidRPr="005E6423">
                                  <w:rPr>
                                    <w:b/>
                                    <w:color w:val="C45911" w:themeColor="accent2" w:themeShade="BF"/>
                                    <w:sz w:val="60"/>
                                    <w:szCs w:val="60"/>
                                  </w:rPr>
                                  <w:t>Business Requirement Document</w:t>
                                </w:r>
                              </w:p>
                            </w:sdtContent>
                          </w:sdt>
                          <w:sdt>
                            <w:sdtPr>
                              <w:rPr>
                                <w:b/>
                                <w:color w:val="2E74B5" w:themeColor="accent1" w:themeShade="BF"/>
                                <w:sz w:val="48"/>
                                <w:szCs w:val="48"/>
                              </w:rPr>
                              <w:alias w:val="Title"/>
                              <w:tag w:val=""/>
                              <w:id w:val="-1192219395"/>
                              <w:dataBinding w:prefixMappings="xmlns:ns0='http://purl.org/dc/elements/1.1/' xmlns:ns1='http://schemas.openxmlformats.org/package/2006/metadata/core-properties' " w:xpath="/ns1:coreProperties[1]/ns0:title[1]" w:storeItemID="{6C3C8BC8-F283-45AE-878A-BAB7291924A1}"/>
                              <w:text/>
                            </w:sdtPr>
                            <w:sdtEndPr/>
                            <w:sdtContent>
                              <w:p w14:paraId="7AF6C590" w14:textId="3A487C45" w:rsidR="00E41E58" w:rsidRPr="00443C61" w:rsidRDefault="00E41E58" w:rsidP="00D1000C">
                                <w:pPr>
                                  <w:jc w:val="right"/>
                                  <w:rPr>
                                    <w:b/>
                                    <w:color w:val="2E74B5" w:themeColor="accent1" w:themeShade="BF"/>
                                    <w:sz w:val="48"/>
                                    <w:szCs w:val="48"/>
                                  </w:rPr>
                                </w:pPr>
                                <w:r>
                                  <w:rPr>
                                    <w:b/>
                                    <w:color w:val="2E74B5" w:themeColor="accent1" w:themeShade="BF"/>
                                    <w:sz w:val="48"/>
                                    <w:szCs w:val="48"/>
                                  </w:rPr>
                                  <w:t>Flight Document Management System</w:t>
                                </w:r>
                              </w:p>
                            </w:sdtContent>
                          </w:sdt>
                          <w:p w14:paraId="68060FEF" w14:textId="69B1F1AB" w:rsidR="00E41E58" w:rsidRPr="005B718E" w:rsidRDefault="00E41E58" w:rsidP="00D1000C">
                            <w:pPr>
                              <w:pStyle w:val="NoSpacing"/>
                              <w:jc w:val="right"/>
                              <w:rPr>
                                <w:i/>
                                <w:smallCaps/>
                                <w:sz w:val="36"/>
                                <w:szCs w:val="36"/>
                              </w:rPr>
                            </w:pPr>
                            <w:r w:rsidRPr="005B718E">
                              <w:rPr>
                                <w:b/>
                                <w:i/>
                              </w:rPr>
                              <w:t xml:space="preserve">Version: </w:t>
                            </w:r>
                            <w:sdt>
                              <w:sdtPr>
                                <w:rPr>
                                  <w:b/>
                                  <w:i/>
                                </w:rPr>
                                <w:alias w:val="Keywords"/>
                                <w:tag w:val=""/>
                                <w:id w:val="-389426115"/>
                                <w:dataBinding w:prefixMappings="xmlns:ns0='http://purl.org/dc/elements/1.1/' xmlns:ns1='http://schemas.openxmlformats.org/package/2006/metadata/core-properties' " w:xpath="/ns1:coreProperties[1]/ns1:keywords[1]" w:storeItemID="{6C3C8BC8-F283-45AE-878A-BAB7291924A1}"/>
                                <w:text/>
                              </w:sdtPr>
                              <w:sdtEndPr/>
                              <w:sdtContent>
                                <w:r w:rsidR="00324BA6">
                                  <w:rPr>
                                    <w:b/>
                                    <w:i/>
                                  </w:rPr>
                                  <w:t xml:space="preserve">1.0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3A8295" id="Text Box 113" o:spid="_x0000_s1027" type="#_x0000_t202" style="position:absolute;left:0;text-align:left;margin-left:11.5pt;margin-top:5in;width:456.65pt;height:271.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" filled="f" stroked="f" strokeweight=".5pt">
                <v:textbox inset="0,0,0,0">
                  <w:txbxContent>
                    <w:sdt>
                      <w:sdtPr>
                        <w:rPr>
                          <w:b/>
                          <w:color w:val="C45911" w:themeColor="accent2" w:themeShade="BF"/>
                          <w:sz w:val="60"/>
                          <w:szCs w:val="60"/>
                        </w:rPr>
                        <w:alias w:val="Subject"/>
                        <w:tag w:val=""/>
                        <w:id w:val="628827827"/>
                        <w:dataBinding w:prefixMappings="xmlns:ns0='http://purl.org/dc/elements/1.1/' xmlns:ns1='http://schemas.openxmlformats.org/package/2006/metadata/core-properties' " w:xpath="/ns1:coreProperties[1]/ns0:subject[1]" w:storeItemID="{6C3C8BC8-F283-45AE-878A-BAB7291924A1}"/>
                        <w:text/>
                      </w:sdtPr>
                      <w:sdtEndPr/>
                      <w:sdtContent>
                        <w:p w14:paraId="46B1793B" w14:textId="77777777" w:rsidR="00E41E58" w:rsidRPr="00F64717" w:rsidRDefault="00E41E58" w:rsidP="00D1000C">
                          <w:pPr>
                            <w:jc w:val="right"/>
                            <w:rPr>
                              <w:b/>
                              <w:color w:val="C45911" w:themeColor="accent2" w:themeShade="BF"/>
                              <w:sz w:val="60"/>
                              <w:szCs w:val="60"/>
                            </w:rPr>
                          </w:pPr>
                          <w:r w:rsidRPr="005E6423">
                            <w:rPr>
                              <w:b/>
                              <w:color w:val="C45911" w:themeColor="accent2" w:themeShade="BF"/>
                              <w:sz w:val="60"/>
                              <w:szCs w:val="60"/>
                            </w:rPr>
                            <w:t>Business Requirement Document</w:t>
                          </w:r>
                        </w:p>
                      </w:sdtContent>
                    </w:sdt>
                    <w:sdt>
                      <w:sdtPr>
                        <w:rPr>
                          <w:b/>
                          <w:color w:val="2E74B5" w:themeColor="accent1" w:themeShade="BF"/>
                          <w:sz w:val="48"/>
                          <w:szCs w:val="48"/>
                        </w:rPr>
                        <w:alias w:val="Title"/>
                        <w:tag w:val=""/>
                        <w:id w:val="-1192219395"/>
                        <w:dataBinding w:prefixMappings="xmlns:ns0='http://purl.org/dc/elements/1.1/' xmlns:ns1='http://schemas.openxmlformats.org/package/2006/metadata/core-properties' " w:xpath="/ns1:coreProperties[1]/ns0:title[1]" w:storeItemID="{6C3C8BC8-F283-45AE-878A-BAB7291924A1}"/>
                        <w:text/>
                      </w:sdtPr>
                      <w:sdtEndPr/>
                      <w:sdtContent>
                        <w:p w14:paraId="7AF6C590" w14:textId="3A487C45" w:rsidR="00E41E58" w:rsidRPr="00443C61" w:rsidRDefault="00E41E58" w:rsidP="00D1000C">
                          <w:pPr>
                            <w:jc w:val="right"/>
                            <w:rPr>
                              <w:b/>
                              <w:color w:val="2E74B5" w:themeColor="accent1" w:themeShade="BF"/>
                              <w:sz w:val="48"/>
                              <w:szCs w:val="48"/>
                            </w:rPr>
                          </w:pPr>
                          <w:r>
                            <w:rPr>
                              <w:b/>
                              <w:color w:val="2E74B5" w:themeColor="accent1" w:themeShade="BF"/>
                              <w:sz w:val="48"/>
                              <w:szCs w:val="48"/>
                            </w:rPr>
                            <w:t>Flight Document Management System</w:t>
                          </w:r>
                        </w:p>
                      </w:sdtContent>
                    </w:sdt>
                    <w:p w14:paraId="68060FEF" w14:textId="69B1F1AB" w:rsidR="00E41E58" w:rsidRPr="005B718E" w:rsidRDefault="00E41E58" w:rsidP="00D1000C">
                      <w:pPr>
                        <w:pStyle w:val="NoSpacing"/>
                        <w:jc w:val="right"/>
                        <w:rPr>
                          <w:i/>
                          <w:smallCaps/>
                          <w:sz w:val="36"/>
                          <w:szCs w:val="36"/>
                        </w:rPr>
                      </w:pPr>
                      <w:r w:rsidRPr="005B718E">
                        <w:rPr>
                          <w:b/>
                          <w:i/>
                        </w:rPr>
                        <w:t xml:space="preserve">Version: </w:t>
                      </w:r>
                      <w:sdt>
                        <w:sdtPr>
                          <w:rPr>
                            <w:b/>
                            <w:i/>
                          </w:rPr>
                          <w:alias w:val="Keywords"/>
                          <w:tag w:val=""/>
                          <w:id w:val="-389426115"/>
                          <w:dataBinding w:prefixMappings="xmlns:ns0='http://purl.org/dc/elements/1.1/' xmlns:ns1='http://schemas.openxmlformats.org/package/2006/metadata/core-properties' " w:xpath="/ns1:coreProperties[1]/ns1:keywords[1]" w:storeItemID="{6C3C8BC8-F283-45AE-878A-BAB7291924A1}"/>
                          <w:text/>
                        </w:sdtPr>
                        <w:sdtEndPr/>
                        <w:sdtContent>
                          <w:r w:rsidR="00324BA6">
                            <w:rPr>
                              <w:b/>
                              <w:i/>
                            </w:rPr>
                            <w:t xml:space="preserve">1.0 </w:t>
                          </w:r>
                        </w:sdtContent>
                      </w:sdt>
                    </w:p>
                  </w:txbxContent>
                </v:textbox>
                <w10:wrap type="square" anchorx="margin" anchory="page"/>
              </v:shape>
            </w:pict>
          </mc:Fallback>
        </mc:AlternateContent>
      </w:r>
    </w:p>
    <w:p w14:paraId="026CDED3" w14:textId="77777777" w:rsidR="00F87B6D" w:rsidRPr="00F87B6D" w:rsidRDefault="00F87B6D" w:rsidP="00F87B6D">
      <w:pPr>
        <w:rPr>
          <w:b/>
        </w:rPr>
      </w:pPr>
      <w:r>
        <w:rPr>
          <w:rFonts w:cs="Arial"/>
          <w:b/>
          <w:bCs/>
          <w:color w:val="0070C0"/>
          <w:sz w:val="28"/>
          <w:szCs w:val="28"/>
        </w:rPr>
        <w:br w:type="page"/>
      </w:r>
    </w:p>
    <w:p w14:paraId="25ACF356" w14:textId="77777777" w:rsidR="008912ED" w:rsidRDefault="008912ED" w:rsidP="008912ED">
      <w:pPr>
        <w:rPr>
          <w:b/>
        </w:rPr>
      </w:pPr>
      <w:r>
        <w:rPr>
          <w:b/>
          <w:noProof/>
        </w:rPr>
        <w:lastRenderedPageBreak/>
        <w:drawing>
          <wp:inline distT="0" distB="0" distL="0" distR="0" wp14:anchorId="6CA7E359" wp14:editId="7FC9C656">
            <wp:extent cx="1129553" cy="121068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lta-Software.png"/>
                    <pic:cNvPicPr/>
                  </pic:nvPicPr>
                  <pic:blipFill>
                    <a:blip r:embed="rId9">
                      <a:extLst>
                        <a:ext uri="{28A0092B-C50C-407E-A947-70E740481C1C}">
                          <a14:useLocalDpi xmlns:a14="http://schemas.microsoft.com/office/drawing/2010/main" val="0"/>
                        </a:ext>
                      </a:extLst>
                    </a:blip>
                    <a:stretch>
                      <a:fillRect/>
                    </a:stretch>
                  </pic:blipFill>
                  <pic:spPr>
                    <a:xfrm>
                      <a:off x="0" y="0"/>
                      <a:ext cx="1145494" cy="1227767"/>
                    </a:xfrm>
                    <a:prstGeom prst="rect">
                      <a:avLst/>
                    </a:prstGeom>
                  </pic:spPr>
                </pic:pic>
              </a:graphicData>
            </a:graphic>
          </wp:inline>
        </w:drawing>
      </w:r>
    </w:p>
    <w:p w14:paraId="76FFE3F0" w14:textId="77777777" w:rsidR="008912ED" w:rsidRDefault="008912ED" w:rsidP="008912ED">
      <w:pPr>
        <w:jc w:val="right"/>
        <w:rPr>
          <w:b/>
          <w:sz w:val="56"/>
          <w:szCs w:val="56"/>
        </w:rPr>
      </w:pPr>
    </w:p>
    <w:p w14:paraId="51D859C9" w14:textId="77777777" w:rsidR="008912ED" w:rsidRDefault="008912ED" w:rsidP="008912ED">
      <w:pPr>
        <w:jc w:val="right"/>
        <w:rPr>
          <w:b/>
          <w:sz w:val="56"/>
          <w:szCs w:val="56"/>
        </w:rPr>
      </w:pPr>
    </w:p>
    <w:p w14:paraId="73F94790" w14:textId="77777777" w:rsidR="008912ED" w:rsidRDefault="008912ED" w:rsidP="008912ED">
      <w:pPr>
        <w:jc w:val="right"/>
        <w:rPr>
          <w:b/>
          <w:sz w:val="56"/>
          <w:szCs w:val="56"/>
        </w:rPr>
      </w:pPr>
    </w:p>
    <w:p w14:paraId="3D3B4D75" w14:textId="77777777" w:rsidR="008912ED" w:rsidRDefault="008912ED" w:rsidP="008912ED">
      <w:pPr>
        <w:jc w:val="right"/>
        <w:rPr>
          <w:b/>
          <w:sz w:val="56"/>
          <w:szCs w:val="56"/>
        </w:rPr>
      </w:pPr>
    </w:p>
    <w:sdt>
      <w:sdtPr>
        <w:rPr>
          <w:b/>
          <w:color w:val="C45911" w:themeColor="accent2" w:themeShade="BF"/>
          <w:sz w:val="60"/>
          <w:szCs w:val="60"/>
        </w:rPr>
        <w:alias w:val="Subject"/>
        <w:tag w:val=""/>
        <w:id w:val="1244996019"/>
        <w:placeholder>
          <w:docPart w:val="9F3B01E36E604526996AA95475214A40"/>
        </w:placeholder>
        <w:dataBinding w:prefixMappings="xmlns:ns0='http://purl.org/dc/elements/1.1/' xmlns:ns1='http://schemas.openxmlformats.org/package/2006/metadata/core-properties' " w:xpath="/ns1:coreProperties[1]/ns0:subject[1]" w:storeItemID="{6C3C8BC8-F283-45AE-878A-BAB7291924A1}"/>
        <w:text/>
      </w:sdtPr>
      <w:sdtEndPr/>
      <w:sdtContent>
        <w:p w14:paraId="27175BF2" w14:textId="77777777" w:rsidR="009C5B49" w:rsidRPr="00F64717" w:rsidRDefault="009C5B49" w:rsidP="009C5B49">
          <w:pPr>
            <w:jc w:val="right"/>
            <w:rPr>
              <w:b/>
              <w:color w:val="C45911" w:themeColor="accent2" w:themeShade="BF"/>
              <w:sz w:val="60"/>
              <w:szCs w:val="60"/>
            </w:rPr>
          </w:pPr>
          <w:r w:rsidRPr="005E6423">
            <w:rPr>
              <w:b/>
              <w:color w:val="C45911" w:themeColor="accent2" w:themeShade="BF"/>
              <w:sz w:val="60"/>
              <w:szCs w:val="60"/>
            </w:rPr>
            <w:t>Business Requirement Document</w:t>
          </w:r>
        </w:p>
      </w:sdtContent>
    </w:sdt>
    <w:sdt>
      <w:sdtPr>
        <w:rPr>
          <w:b/>
          <w:sz w:val="40"/>
          <w:szCs w:val="40"/>
        </w:rPr>
        <w:alias w:val="Title"/>
        <w:tag w:val=""/>
        <w:id w:val="496924341"/>
        <w:dataBinding w:prefixMappings="xmlns:ns0='http://purl.org/dc/elements/1.1/' xmlns:ns1='http://schemas.openxmlformats.org/package/2006/metadata/core-properties' " w:xpath="/ns1:coreProperties[1]/ns0:title[1]" w:storeItemID="{6C3C8BC8-F283-45AE-878A-BAB7291924A1}"/>
        <w:text/>
      </w:sdtPr>
      <w:sdtEndPr/>
      <w:sdtContent>
        <w:p w14:paraId="16768C19" w14:textId="07EB910D" w:rsidR="009C5B49" w:rsidRPr="00F64717" w:rsidRDefault="0032250E" w:rsidP="009C5B49">
          <w:pPr>
            <w:jc w:val="right"/>
            <w:rPr>
              <w:b/>
              <w:color w:val="C45911" w:themeColor="accent2" w:themeShade="BF"/>
              <w:sz w:val="40"/>
              <w:szCs w:val="40"/>
            </w:rPr>
          </w:pPr>
          <w:r>
            <w:rPr>
              <w:b/>
              <w:sz w:val="40"/>
              <w:szCs w:val="40"/>
            </w:rPr>
            <w:t>Flight Document Management System</w:t>
          </w:r>
        </w:p>
      </w:sdtContent>
    </w:sdt>
    <w:p w14:paraId="5CE945F1" w14:textId="2A1D832C" w:rsidR="009C5B49" w:rsidRPr="00F64717" w:rsidRDefault="009C5B49" w:rsidP="009C5B49">
      <w:pPr>
        <w:pStyle w:val="NoSpacing"/>
        <w:jc w:val="right"/>
        <w:rPr>
          <w:smallCaps/>
          <w:sz w:val="36"/>
          <w:szCs w:val="36"/>
        </w:rPr>
      </w:pPr>
      <w:r w:rsidRPr="00F64717">
        <w:rPr>
          <w:b/>
        </w:rPr>
        <w:t xml:space="preserve">Version: </w:t>
      </w:r>
      <w:sdt>
        <w:sdtPr>
          <w:rPr>
            <w:b/>
          </w:rPr>
          <w:alias w:val="Keywords"/>
          <w:tag w:val=""/>
          <w:id w:val="1582110609"/>
          <w:dataBinding w:prefixMappings="xmlns:ns0='http://purl.org/dc/elements/1.1/' xmlns:ns1='http://schemas.openxmlformats.org/package/2006/metadata/core-properties' " w:xpath="/ns1:coreProperties[1]/ns1:keywords[1]" w:storeItemID="{6C3C8BC8-F283-45AE-878A-BAB7291924A1}"/>
          <w:text/>
        </w:sdtPr>
        <w:sdtEndPr/>
        <w:sdtContent>
          <w:r w:rsidR="00324BA6">
            <w:rPr>
              <w:b/>
            </w:rPr>
            <w:t xml:space="preserve">1.0 </w:t>
          </w:r>
        </w:sdtContent>
      </w:sdt>
    </w:p>
    <w:p w14:paraId="7C2D047D" w14:textId="77777777" w:rsidR="008912ED" w:rsidRPr="002340DD" w:rsidRDefault="009C5B49" w:rsidP="009C5B49">
      <w:pPr>
        <w:jc w:val="right"/>
        <w:rPr>
          <w:b/>
        </w:rPr>
      </w:pPr>
      <w:r w:rsidRPr="002340DD">
        <w:rPr>
          <w:b/>
        </w:rPr>
        <w:t xml:space="preserve"> </w:t>
      </w:r>
      <w:r w:rsidR="008912ED" w:rsidRPr="002340DD">
        <w:rPr>
          <w:b/>
        </w:rPr>
        <w:br w:type="page"/>
      </w:r>
    </w:p>
    <w:p w14:paraId="66123CB9" w14:textId="77777777" w:rsidR="003D1AD3" w:rsidRPr="003D1AD3" w:rsidRDefault="003D1AD3" w:rsidP="003D1AD3">
      <w:pPr>
        <w:rPr>
          <w:rFonts w:cs="Arial"/>
          <w:b/>
          <w:bCs/>
          <w:sz w:val="32"/>
          <w:szCs w:val="32"/>
        </w:rPr>
      </w:pPr>
      <w:r w:rsidRPr="003D1AD3">
        <w:rPr>
          <w:rFonts w:cs="Arial"/>
          <w:b/>
          <w:bCs/>
          <w:sz w:val="32"/>
          <w:szCs w:val="32"/>
        </w:rPr>
        <w:lastRenderedPageBreak/>
        <w:t>Approval</w:t>
      </w:r>
      <w:r w:rsidR="00FA716A">
        <w:rPr>
          <w:rFonts w:cs="Arial"/>
          <w:b/>
          <w:bCs/>
          <w:sz w:val="32"/>
          <w:szCs w:val="32"/>
        </w:rPr>
        <w:t>s</w:t>
      </w:r>
    </w:p>
    <w:tbl>
      <w:tblPr>
        <w:tblStyle w:val="GridTable1Light-Accent21"/>
        <w:tblW w:w="9445" w:type="dxa"/>
        <w:tblLook w:val="04A0" w:firstRow="1" w:lastRow="0" w:firstColumn="1" w:lastColumn="0" w:noHBand="0" w:noVBand="1"/>
      </w:tblPr>
      <w:tblGrid>
        <w:gridCol w:w="2155"/>
        <w:gridCol w:w="1800"/>
        <w:gridCol w:w="1710"/>
        <w:gridCol w:w="1890"/>
        <w:gridCol w:w="1890"/>
      </w:tblGrid>
      <w:tr w:rsidR="003D1AD3" w:rsidRPr="003D1AD3" w14:paraId="76D61F6B" w14:textId="77777777" w:rsidTr="003111C5">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64B07539" w14:textId="77777777" w:rsidR="003D1AD3" w:rsidRPr="00AD5842" w:rsidRDefault="003D1AD3" w:rsidP="003111C5">
            <w:pPr>
              <w:jc w:val="center"/>
            </w:pPr>
            <w:r w:rsidRPr="00AD5842">
              <w:t>Role</w:t>
            </w:r>
          </w:p>
        </w:tc>
        <w:tc>
          <w:tcPr>
            <w:tcW w:w="1800" w:type="dxa"/>
            <w:vAlign w:val="center"/>
          </w:tcPr>
          <w:p w14:paraId="608DFAC0" w14:textId="77777777" w:rsidR="003D1AD3" w:rsidRPr="00AD5842" w:rsidRDefault="003D1AD3" w:rsidP="003111C5">
            <w:pPr>
              <w:jc w:val="center"/>
              <w:cnfStyle w:val="100000000000" w:firstRow="1" w:lastRow="0" w:firstColumn="0" w:lastColumn="0" w:oddVBand="0" w:evenVBand="0" w:oddHBand="0" w:evenHBand="0" w:firstRowFirstColumn="0" w:firstRowLastColumn="0" w:lastRowFirstColumn="0" w:lastRowLastColumn="0"/>
            </w:pPr>
            <w:r w:rsidRPr="00AD5842">
              <w:t>Name</w:t>
            </w:r>
          </w:p>
        </w:tc>
        <w:tc>
          <w:tcPr>
            <w:tcW w:w="1710" w:type="dxa"/>
            <w:vAlign w:val="center"/>
          </w:tcPr>
          <w:p w14:paraId="41D978EF" w14:textId="77777777" w:rsidR="003D1AD3" w:rsidRPr="00AD5842" w:rsidRDefault="003D1AD3" w:rsidP="003111C5">
            <w:pPr>
              <w:jc w:val="center"/>
              <w:cnfStyle w:val="100000000000" w:firstRow="1" w:lastRow="0" w:firstColumn="0" w:lastColumn="0" w:oddVBand="0" w:evenVBand="0" w:oddHBand="0" w:evenHBand="0" w:firstRowFirstColumn="0" w:firstRowLastColumn="0" w:lastRowFirstColumn="0" w:lastRowLastColumn="0"/>
            </w:pPr>
            <w:r w:rsidRPr="00AD5842">
              <w:t>Title</w:t>
            </w:r>
          </w:p>
        </w:tc>
        <w:tc>
          <w:tcPr>
            <w:tcW w:w="1890" w:type="dxa"/>
            <w:vAlign w:val="center"/>
          </w:tcPr>
          <w:p w14:paraId="4F0132DA" w14:textId="77777777" w:rsidR="003D1AD3" w:rsidRPr="00AD5842" w:rsidRDefault="003D1AD3" w:rsidP="003111C5">
            <w:pPr>
              <w:jc w:val="center"/>
              <w:cnfStyle w:val="100000000000" w:firstRow="1" w:lastRow="0" w:firstColumn="0" w:lastColumn="0" w:oddVBand="0" w:evenVBand="0" w:oddHBand="0" w:evenHBand="0" w:firstRowFirstColumn="0" w:firstRowLastColumn="0" w:lastRowFirstColumn="0" w:lastRowLastColumn="0"/>
            </w:pPr>
            <w:r w:rsidRPr="00AD5842">
              <w:t>Signature</w:t>
            </w:r>
          </w:p>
        </w:tc>
        <w:tc>
          <w:tcPr>
            <w:tcW w:w="1890" w:type="dxa"/>
            <w:vAlign w:val="center"/>
          </w:tcPr>
          <w:p w14:paraId="7C08C0B7" w14:textId="77777777" w:rsidR="003D1AD3" w:rsidRDefault="003D1AD3" w:rsidP="003111C5">
            <w:pPr>
              <w:jc w:val="center"/>
              <w:cnfStyle w:val="100000000000" w:firstRow="1" w:lastRow="0" w:firstColumn="0" w:lastColumn="0" w:oddVBand="0" w:evenVBand="0" w:oddHBand="0" w:evenHBand="0" w:firstRowFirstColumn="0" w:firstRowLastColumn="0" w:lastRowFirstColumn="0" w:lastRowLastColumn="0"/>
            </w:pPr>
            <w:r w:rsidRPr="00AD5842">
              <w:t>Date</w:t>
            </w:r>
          </w:p>
        </w:tc>
      </w:tr>
      <w:tr w:rsidR="004F232F" w:rsidRPr="003D1AD3" w14:paraId="740B172D" w14:textId="77777777" w:rsidTr="00B73C0E">
        <w:trPr>
          <w:trHeight w:val="576"/>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0F803E4A" w14:textId="77777777" w:rsidR="004F232F" w:rsidRPr="004F232F" w:rsidRDefault="004F232F" w:rsidP="004F232F">
            <w:pPr>
              <w:rPr>
                <w:b w:val="0"/>
              </w:rPr>
            </w:pPr>
          </w:p>
        </w:tc>
        <w:tc>
          <w:tcPr>
            <w:tcW w:w="1800" w:type="dxa"/>
            <w:vAlign w:val="center"/>
          </w:tcPr>
          <w:p w14:paraId="45E25E72"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pPr>
          </w:p>
        </w:tc>
        <w:tc>
          <w:tcPr>
            <w:tcW w:w="1710" w:type="dxa"/>
            <w:vAlign w:val="center"/>
          </w:tcPr>
          <w:p w14:paraId="184E12C8"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c>
          <w:tcPr>
            <w:tcW w:w="1890" w:type="dxa"/>
            <w:vAlign w:val="center"/>
          </w:tcPr>
          <w:p w14:paraId="0633548F"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c>
          <w:tcPr>
            <w:tcW w:w="1890" w:type="dxa"/>
            <w:vAlign w:val="center"/>
          </w:tcPr>
          <w:p w14:paraId="7A3F9384"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r>
      <w:tr w:rsidR="004F232F" w:rsidRPr="003D1AD3" w14:paraId="6C1A0C00" w14:textId="77777777" w:rsidTr="00B73C0E">
        <w:trPr>
          <w:trHeight w:val="576"/>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68850CA9" w14:textId="77777777" w:rsidR="004F232F" w:rsidRPr="004F232F" w:rsidRDefault="004F232F" w:rsidP="004F232F">
            <w:pPr>
              <w:rPr>
                <w:b w:val="0"/>
              </w:rPr>
            </w:pPr>
          </w:p>
        </w:tc>
        <w:tc>
          <w:tcPr>
            <w:tcW w:w="1800" w:type="dxa"/>
            <w:vAlign w:val="center"/>
          </w:tcPr>
          <w:p w14:paraId="53439E36"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pPr>
          </w:p>
        </w:tc>
        <w:tc>
          <w:tcPr>
            <w:tcW w:w="1710" w:type="dxa"/>
            <w:vAlign w:val="center"/>
          </w:tcPr>
          <w:p w14:paraId="64197041"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c>
          <w:tcPr>
            <w:tcW w:w="1890" w:type="dxa"/>
            <w:vAlign w:val="center"/>
          </w:tcPr>
          <w:p w14:paraId="3EF46A5F"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c>
          <w:tcPr>
            <w:tcW w:w="1890" w:type="dxa"/>
            <w:vAlign w:val="center"/>
          </w:tcPr>
          <w:p w14:paraId="41A1828C"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r>
      <w:tr w:rsidR="004F232F" w:rsidRPr="003D1AD3" w14:paraId="6BA590E7" w14:textId="77777777" w:rsidTr="00B73C0E">
        <w:trPr>
          <w:trHeight w:val="576"/>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3E4B3F5B" w14:textId="77777777" w:rsidR="004F232F" w:rsidRPr="004F232F" w:rsidRDefault="004F232F" w:rsidP="004F232F">
            <w:pPr>
              <w:rPr>
                <w:b w:val="0"/>
              </w:rPr>
            </w:pPr>
          </w:p>
        </w:tc>
        <w:tc>
          <w:tcPr>
            <w:tcW w:w="1800" w:type="dxa"/>
            <w:vAlign w:val="center"/>
          </w:tcPr>
          <w:p w14:paraId="67CA5A80"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pPr>
          </w:p>
        </w:tc>
        <w:tc>
          <w:tcPr>
            <w:tcW w:w="1710" w:type="dxa"/>
            <w:vAlign w:val="center"/>
          </w:tcPr>
          <w:p w14:paraId="58FED589"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c>
          <w:tcPr>
            <w:tcW w:w="1890" w:type="dxa"/>
            <w:vAlign w:val="center"/>
          </w:tcPr>
          <w:p w14:paraId="4352DE55"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c>
          <w:tcPr>
            <w:tcW w:w="1890" w:type="dxa"/>
            <w:vAlign w:val="center"/>
          </w:tcPr>
          <w:p w14:paraId="5D283C7E"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r>
      <w:tr w:rsidR="004F232F" w:rsidRPr="003D1AD3" w14:paraId="690F7856" w14:textId="77777777" w:rsidTr="00B73C0E">
        <w:trPr>
          <w:trHeight w:val="576"/>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49B4D3AC" w14:textId="77777777" w:rsidR="004F232F" w:rsidRPr="004F232F" w:rsidRDefault="004F232F" w:rsidP="004F232F">
            <w:pPr>
              <w:rPr>
                <w:b w:val="0"/>
              </w:rPr>
            </w:pPr>
          </w:p>
        </w:tc>
        <w:tc>
          <w:tcPr>
            <w:tcW w:w="1800" w:type="dxa"/>
            <w:vAlign w:val="center"/>
          </w:tcPr>
          <w:p w14:paraId="39293ABC"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pPr>
          </w:p>
        </w:tc>
        <w:tc>
          <w:tcPr>
            <w:tcW w:w="1710" w:type="dxa"/>
            <w:vAlign w:val="center"/>
          </w:tcPr>
          <w:p w14:paraId="7DBF228C"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c>
          <w:tcPr>
            <w:tcW w:w="1890" w:type="dxa"/>
            <w:vAlign w:val="center"/>
          </w:tcPr>
          <w:p w14:paraId="289D566A"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c>
          <w:tcPr>
            <w:tcW w:w="1890" w:type="dxa"/>
            <w:vAlign w:val="center"/>
          </w:tcPr>
          <w:p w14:paraId="3708D63B"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r>
      <w:tr w:rsidR="004F232F" w:rsidRPr="003D1AD3" w14:paraId="3CEAA728" w14:textId="77777777" w:rsidTr="00B73C0E">
        <w:trPr>
          <w:trHeight w:val="576"/>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11887275" w14:textId="77777777" w:rsidR="004F232F" w:rsidRPr="004F232F" w:rsidRDefault="004F232F" w:rsidP="004F232F">
            <w:pPr>
              <w:rPr>
                <w:b w:val="0"/>
              </w:rPr>
            </w:pPr>
          </w:p>
        </w:tc>
        <w:tc>
          <w:tcPr>
            <w:tcW w:w="1800" w:type="dxa"/>
            <w:vAlign w:val="center"/>
          </w:tcPr>
          <w:p w14:paraId="3A9BA59B"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pPr>
          </w:p>
        </w:tc>
        <w:tc>
          <w:tcPr>
            <w:tcW w:w="1710" w:type="dxa"/>
            <w:vAlign w:val="center"/>
          </w:tcPr>
          <w:p w14:paraId="002D0082"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c>
          <w:tcPr>
            <w:tcW w:w="1890" w:type="dxa"/>
            <w:vAlign w:val="center"/>
          </w:tcPr>
          <w:p w14:paraId="59791C7E"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c>
          <w:tcPr>
            <w:tcW w:w="1890" w:type="dxa"/>
            <w:vAlign w:val="center"/>
          </w:tcPr>
          <w:p w14:paraId="1647007E"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r>
      <w:tr w:rsidR="004F232F" w:rsidRPr="003D1AD3" w14:paraId="2A9F006A" w14:textId="77777777" w:rsidTr="00B73C0E">
        <w:trPr>
          <w:trHeight w:val="576"/>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111B8B04" w14:textId="77777777" w:rsidR="004F232F" w:rsidRPr="004F232F" w:rsidRDefault="004F232F" w:rsidP="004F232F">
            <w:pPr>
              <w:rPr>
                <w:b w:val="0"/>
              </w:rPr>
            </w:pPr>
          </w:p>
        </w:tc>
        <w:tc>
          <w:tcPr>
            <w:tcW w:w="1800" w:type="dxa"/>
            <w:vAlign w:val="center"/>
          </w:tcPr>
          <w:p w14:paraId="68B0D7FD"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pPr>
          </w:p>
        </w:tc>
        <w:tc>
          <w:tcPr>
            <w:tcW w:w="1710" w:type="dxa"/>
            <w:vAlign w:val="center"/>
          </w:tcPr>
          <w:p w14:paraId="635B064F"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c>
          <w:tcPr>
            <w:tcW w:w="1890" w:type="dxa"/>
            <w:vAlign w:val="center"/>
          </w:tcPr>
          <w:p w14:paraId="360DF924"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c>
          <w:tcPr>
            <w:tcW w:w="1890" w:type="dxa"/>
            <w:vAlign w:val="center"/>
          </w:tcPr>
          <w:p w14:paraId="511B97E5"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r>
      <w:tr w:rsidR="004F232F" w:rsidRPr="003D1AD3" w14:paraId="7D54D384" w14:textId="77777777" w:rsidTr="00B73C0E">
        <w:trPr>
          <w:trHeight w:val="576"/>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30DF9C47" w14:textId="77777777" w:rsidR="004F232F" w:rsidRPr="004F232F" w:rsidRDefault="004F232F" w:rsidP="004F232F">
            <w:pPr>
              <w:rPr>
                <w:b w:val="0"/>
              </w:rPr>
            </w:pPr>
          </w:p>
        </w:tc>
        <w:tc>
          <w:tcPr>
            <w:tcW w:w="1800" w:type="dxa"/>
            <w:vAlign w:val="center"/>
          </w:tcPr>
          <w:p w14:paraId="0D7B2B5C"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pPr>
          </w:p>
        </w:tc>
        <w:tc>
          <w:tcPr>
            <w:tcW w:w="1710" w:type="dxa"/>
            <w:vAlign w:val="center"/>
          </w:tcPr>
          <w:p w14:paraId="493B1A8C"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c>
          <w:tcPr>
            <w:tcW w:w="1890" w:type="dxa"/>
            <w:vAlign w:val="center"/>
          </w:tcPr>
          <w:p w14:paraId="7B765A8D"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c>
          <w:tcPr>
            <w:tcW w:w="1890" w:type="dxa"/>
            <w:vAlign w:val="center"/>
          </w:tcPr>
          <w:p w14:paraId="067CD06F"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r>
      <w:tr w:rsidR="004F232F" w:rsidRPr="003D1AD3" w14:paraId="60D27242" w14:textId="77777777" w:rsidTr="00B73C0E">
        <w:trPr>
          <w:trHeight w:val="576"/>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3A435AB3" w14:textId="77777777" w:rsidR="004F232F" w:rsidRPr="004F232F" w:rsidRDefault="004F232F" w:rsidP="004F232F">
            <w:pPr>
              <w:rPr>
                <w:b w:val="0"/>
              </w:rPr>
            </w:pPr>
          </w:p>
        </w:tc>
        <w:tc>
          <w:tcPr>
            <w:tcW w:w="1800" w:type="dxa"/>
            <w:vAlign w:val="center"/>
          </w:tcPr>
          <w:p w14:paraId="44FB66A9"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pPr>
          </w:p>
        </w:tc>
        <w:tc>
          <w:tcPr>
            <w:tcW w:w="1710" w:type="dxa"/>
            <w:vAlign w:val="center"/>
          </w:tcPr>
          <w:p w14:paraId="7B9E2EDE"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c>
          <w:tcPr>
            <w:tcW w:w="1890" w:type="dxa"/>
            <w:vAlign w:val="center"/>
          </w:tcPr>
          <w:p w14:paraId="7E78F3CE"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c>
          <w:tcPr>
            <w:tcW w:w="1890" w:type="dxa"/>
            <w:vAlign w:val="center"/>
          </w:tcPr>
          <w:p w14:paraId="012E1B1A" w14:textId="77777777" w:rsidR="004F232F" w:rsidRPr="003D1AD3" w:rsidRDefault="004F232F" w:rsidP="004F232F">
            <w:pPr>
              <w:cnfStyle w:val="000000000000" w:firstRow="0" w:lastRow="0" w:firstColumn="0" w:lastColumn="0" w:oddVBand="0" w:evenVBand="0" w:oddHBand="0" w:evenHBand="0" w:firstRowFirstColumn="0" w:firstRowLastColumn="0" w:lastRowFirstColumn="0" w:lastRowLastColumn="0"/>
              <w:rPr>
                <w:b/>
              </w:rPr>
            </w:pPr>
          </w:p>
        </w:tc>
      </w:tr>
    </w:tbl>
    <w:p w14:paraId="04764890" w14:textId="77777777" w:rsidR="003D1AD3" w:rsidRDefault="003D1AD3" w:rsidP="003D1AD3">
      <w:pPr>
        <w:rPr>
          <w:b/>
          <w:i/>
          <w:u w:val="single"/>
        </w:rPr>
      </w:pPr>
    </w:p>
    <w:p w14:paraId="48CA818C" w14:textId="77777777" w:rsidR="003D1AD3" w:rsidRDefault="003D1AD3">
      <w:pPr>
        <w:rPr>
          <w:rFonts w:cs="Arial"/>
          <w:b/>
          <w:bCs/>
          <w:color w:val="C45911" w:themeColor="accent2" w:themeShade="BF"/>
          <w:sz w:val="32"/>
          <w:szCs w:val="32"/>
        </w:rPr>
      </w:pPr>
      <w:r>
        <w:rPr>
          <w:rFonts w:cs="Arial"/>
          <w:b/>
          <w:bCs/>
          <w:color w:val="C45911" w:themeColor="accent2" w:themeShade="BF"/>
          <w:sz w:val="32"/>
          <w:szCs w:val="32"/>
        </w:rPr>
        <w:br w:type="page"/>
      </w:r>
    </w:p>
    <w:p w14:paraId="1BD8AB68" w14:textId="77777777" w:rsidR="00F87B6D" w:rsidRPr="003D1AD3" w:rsidRDefault="00FA716A" w:rsidP="00F7740A">
      <w:pPr>
        <w:rPr>
          <w:rFonts w:cs="Arial"/>
          <w:b/>
          <w:bCs/>
          <w:sz w:val="32"/>
          <w:szCs w:val="32"/>
        </w:rPr>
      </w:pPr>
      <w:r>
        <w:rPr>
          <w:rFonts w:cs="Arial"/>
          <w:b/>
          <w:bCs/>
          <w:sz w:val="32"/>
          <w:szCs w:val="32"/>
        </w:rPr>
        <w:lastRenderedPageBreak/>
        <w:t>Document Revisions</w:t>
      </w:r>
    </w:p>
    <w:tbl>
      <w:tblPr>
        <w:tblStyle w:val="GridTable1Light-Accent21"/>
        <w:tblW w:w="9581" w:type="dxa"/>
        <w:tblLook w:val="04A0" w:firstRow="1" w:lastRow="0" w:firstColumn="1" w:lastColumn="0" w:noHBand="0" w:noVBand="1"/>
      </w:tblPr>
      <w:tblGrid>
        <w:gridCol w:w="1007"/>
        <w:gridCol w:w="2048"/>
        <w:gridCol w:w="3417"/>
        <w:gridCol w:w="1435"/>
        <w:gridCol w:w="1674"/>
      </w:tblGrid>
      <w:tr w:rsidR="003D1AD3" w:rsidRPr="003D1AD3" w14:paraId="0790A5A0" w14:textId="77777777" w:rsidTr="001536BB">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007" w:type="dxa"/>
            <w:tcMar>
              <w:top w:w="72" w:type="dxa"/>
              <w:left w:w="115" w:type="dxa"/>
              <w:bottom w:w="72" w:type="dxa"/>
              <w:right w:w="115" w:type="dxa"/>
            </w:tcMar>
            <w:vAlign w:val="center"/>
          </w:tcPr>
          <w:p w14:paraId="62347C90" w14:textId="77777777" w:rsidR="00F87B6D" w:rsidRPr="003D1AD3" w:rsidRDefault="00F87B6D" w:rsidP="00ED0E50">
            <w:pPr>
              <w:jc w:val="center"/>
            </w:pPr>
            <w:r w:rsidRPr="003D1AD3">
              <w:t>Version</w:t>
            </w:r>
          </w:p>
        </w:tc>
        <w:tc>
          <w:tcPr>
            <w:tcW w:w="2048" w:type="dxa"/>
            <w:tcMar>
              <w:top w:w="72" w:type="dxa"/>
              <w:left w:w="115" w:type="dxa"/>
              <w:bottom w:w="72" w:type="dxa"/>
              <w:right w:w="115" w:type="dxa"/>
            </w:tcMar>
            <w:vAlign w:val="center"/>
          </w:tcPr>
          <w:p w14:paraId="129B7A9B" w14:textId="77777777" w:rsidR="00F87B6D" w:rsidRPr="003D1AD3" w:rsidRDefault="00F87B6D" w:rsidP="00ED0E50">
            <w:pPr>
              <w:jc w:val="center"/>
              <w:cnfStyle w:val="100000000000" w:firstRow="1" w:lastRow="0" w:firstColumn="0" w:lastColumn="0" w:oddVBand="0" w:evenVBand="0" w:oddHBand="0" w:evenHBand="0" w:firstRowFirstColumn="0" w:firstRowLastColumn="0" w:lastRowFirstColumn="0" w:lastRowLastColumn="0"/>
            </w:pPr>
            <w:r w:rsidRPr="003D1AD3">
              <w:t>Date revised</w:t>
            </w:r>
          </w:p>
        </w:tc>
        <w:tc>
          <w:tcPr>
            <w:tcW w:w="3417" w:type="dxa"/>
            <w:tcMar>
              <w:top w:w="72" w:type="dxa"/>
              <w:left w:w="115" w:type="dxa"/>
              <w:bottom w:w="72" w:type="dxa"/>
              <w:right w:w="115" w:type="dxa"/>
            </w:tcMar>
            <w:vAlign w:val="center"/>
          </w:tcPr>
          <w:p w14:paraId="71BB3B10" w14:textId="77777777" w:rsidR="00F87B6D" w:rsidRPr="003D1AD3" w:rsidRDefault="00F87B6D" w:rsidP="00ED0E50">
            <w:pPr>
              <w:jc w:val="center"/>
              <w:cnfStyle w:val="100000000000" w:firstRow="1" w:lastRow="0" w:firstColumn="0" w:lastColumn="0" w:oddVBand="0" w:evenVBand="0" w:oddHBand="0" w:evenHBand="0" w:firstRowFirstColumn="0" w:firstRowLastColumn="0" w:lastRowFirstColumn="0" w:lastRowLastColumn="0"/>
            </w:pPr>
            <w:r w:rsidRPr="003D1AD3">
              <w:t>Change Description</w:t>
            </w:r>
          </w:p>
        </w:tc>
        <w:tc>
          <w:tcPr>
            <w:tcW w:w="1435" w:type="dxa"/>
            <w:tcMar>
              <w:top w:w="72" w:type="dxa"/>
              <w:left w:w="115" w:type="dxa"/>
              <w:bottom w:w="72" w:type="dxa"/>
              <w:right w:w="115" w:type="dxa"/>
            </w:tcMar>
            <w:vAlign w:val="center"/>
          </w:tcPr>
          <w:p w14:paraId="36D5BBD7" w14:textId="77777777" w:rsidR="00F87B6D" w:rsidRPr="003D1AD3" w:rsidRDefault="00F87B6D" w:rsidP="00ED0E50">
            <w:pPr>
              <w:jc w:val="center"/>
              <w:cnfStyle w:val="100000000000" w:firstRow="1" w:lastRow="0" w:firstColumn="0" w:lastColumn="0" w:oddVBand="0" w:evenVBand="0" w:oddHBand="0" w:evenHBand="0" w:firstRowFirstColumn="0" w:firstRowLastColumn="0" w:lastRowFirstColumn="0" w:lastRowLastColumn="0"/>
            </w:pPr>
            <w:r w:rsidRPr="003D1AD3">
              <w:t>Change Type</w:t>
            </w:r>
          </w:p>
        </w:tc>
        <w:tc>
          <w:tcPr>
            <w:tcW w:w="1674" w:type="dxa"/>
            <w:tcMar>
              <w:top w:w="72" w:type="dxa"/>
              <w:left w:w="115" w:type="dxa"/>
              <w:bottom w:w="72" w:type="dxa"/>
              <w:right w:w="115" w:type="dxa"/>
            </w:tcMar>
            <w:vAlign w:val="center"/>
          </w:tcPr>
          <w:p w14:paraId="4093F7A7" w14:textId="77777777" w:rsidR="00F87B6D" w:rsidRPr="003D1AD3" w:rsidRDefault="00F87B6D" w:rsidP="00ED0E50">
            <w:pPr>
              <w:jc w:val="center"/>
              <w:cnfStyle w:val="100000000000" w:firstRow="1" w:lastRow="0" w:firstColumn="0" w:lastColumn="0" w:oddVBand="0" w:evenVBand="0" w:oddHBand="0" w:evenHBand="0" w:firstRowFirstColumn="0" w:firstRowLastColumn="0" w:lastRowFirstColumn="0" w:lastRowLastColumn="0"/>
            </w:pPr>
            <w:r w:rsidRPr="003D1AD3">
              <w:t>Change by</w:t>
            </w:r>
          </w:p>
        </w:tc>
      </w:tr>
      <w:tr w:rsidR="003D1AD3" w:rsidRPr="003D1AD3" w14:paraId="31CCEC89" w14:textId="77777777" w:rsidTr="001536BB">
        <w:trPr>
          <w:trHeight w:val="314"/>
        </w:trPr>
        <w:tc>
          <w:tcPr>
            <w:cnfStyle w:val="001000000000" w:firstRow="0" w:lastRow="0" w:firstColumn="1" w:lastColumn="0" w:oddVBand="0" w:evenVBand="0" w:oddHBand="0" w:evenHBand="0" w:firstRowFirstColumn="0" w:firstRowLastColumn="0" w:lastRowFirstColumn="0" w:lastRowLastColumn="0"/>
            <w:tcW w:w="1007" w:type="dxa"/>
            <w:tcMar>
              <w:top w:w="72" w:type="dxa"/>
              <w:left w:w="115" w:type="dxa"/>
              <w:bottom w:w="72" w:type="dxa"/>
              <w:right w:w="115" w:type="dxa"/>
            </w:tcMar>
            <w:vAlign w:val="center"/>
          </w:tcPr>
          <w:p w14:paraId="532EAA70" w14:textId="77E2C36D" w:rsidR="00F87B6D" w:rsidRPr="00ED0E50" w:rsidRDefault="00324BA6" w:rsidP="00ED0E50">
            <w:pPr>
              <w:jc w:val="center"/>
              <w:rPr>
                <w:b w:val="0"/>
              </w:rPr>
            </w:pPr>
            <w:r>
              <w:rPr>
                <w:b w:val="0"/>
              </w:rPr>
              <w:t>1.0</w:t>
            </w:r>
          </w:p>
        </w:tc>
        <w:tc>
          <w:tcPr>
            <w:tcW w:w="2048" w:type="dxa"/>
            <w:tcMar>
              <w:top w:w="72" w:type="dxa"/>
              <w:left w:w="115" w:type="dxa"/>
              <w:bottom w:w="72" w:type="dxa"/>
              <w:right w:w="115" w:type="dxa"/>
            </w:tcMar>
            <w:vAlign w:val="center"/>
          </w:tcPr>
          <w:p w14:paraId="404D772F" w14:textId="0AB77D86" w:rsidR="00F87B6D" w:rsidRPr="00ED0E50" w:rsidRDefault="0032250E" w:rsidP="0032250E">
            <w:pPr>
              <w:jc w:val="center"/>
              <w:cnfStyle w:val="000000000000" w:firstRow="0" w:lastRow="0" w:firstColumn="0" w:lastColumn="0" w:oddVBand="0" w:evenVBand="0" w:oddHBand="0" w:evenHBand="0" w:firstRowFirstColumn="0" w:firstRowLastColumn="0" w:lastRowFirstColumn="0" w:lastRowLastColumn="0"/>
            </w:pPr>
            <w:r>
              <w:t>October 03</w:t>
            </w:r>
            <w:r w:rsidR="001536BB">
              <w:t>, 2020</w:t>
            </w:r>
          </w:p>
        </w:tc>
        <w:tc>
          <w:tcPr>
            <w:tcW w:w="3417" w:type="dxa"/>
            <w:tcMar>
              <w:top w:w="72" w:type="dxa"/>
              <w:left w:w="115" w:type="dxa"/>
              <w:bottom w:w="72" w:type="dxa"/>
              <w:right w:w="115" w:type="dxa"/>
            </w:tcMar>
            <w:vAlign w:val="center"/>
          </w:tcPr>
          <w:p w14:paraId="76E22082" w14:textId="77777777" w:rsidR="00F87B6D" w:rsidRPr="00ED0E50" w:rsidRDefault="00ED0E50" w:rsidP="00F87B6D">
            <w:pPr>
              <w:cnfStyle w:val="000000000000" w:firstRow="0" w:lastRow="0" w:firstColumn="0" w:lastColumn="0" w:oddVBand="0" w:evenVBand="0" w:oddHBand="0" w:evenHBand="0" w:firstRowFirstColumn="0" w:firstRowLastColumn="0" w:lastRowFirstColumn="0" w:lastRowLastColumn="0"/>
            </w:pPr>
            <w:r w:rsidRPr="00ED0E50">
              <w:t xml:space="preserve">Initiate and update content </w:t>
            </w:r>
          </w:p>
        </w:tc>
        <w:tc>
          <w:tcPr>
            <w:tcW w:w="1435" w:type="dxa"/>
            <w:tcMar>
              <w:top w:w="72" w:type="dxa"/>
              <w:left w:w="115" w:type="dxa"/>
              <w:bottom w:w="72" w:type="dxa"/>
              <w:right w:w="115" w:type="dxa"/>
            </w:tcMar>
            <w:vAlign w:val="center"/>
          </w:tcPr>
          <w:p w14:paraId="5C0624A5" w14:textId="77777777" w:rsidR="00F87B6D" w:rsidRPr="00ED0E50" w:rsidRDefault="00ED0E50" w:rsidP="00ED0E50">
            <w:pPr>
              <w:jc w:val="center"/>
              <w:cnfStyle w:val="000000000000" w:firstRow="0" w:lastRow="0" w:firstColumn="0" w:lastColumn="0" w:oddVBand="0" w:evenVBand="0" w:oddHBand="0" w:evenHBand="0" w:firstRowFirstColumn="0" w:firstRowLastColumn="0" w:lastRowFirstColumn="0" w:lastRowLastColumn="0"/>
            </w:pPr>
            <w:r>
              <w:t>A</w:t>
            </w:r>
          </w:p>
        </w:tc>
        <w:tc>
          <w:tcPr>
            <w:tcW w:w="1674" w:type="dxa"/>
            <w:tcMar>
              <w:top w:w="72" w:type="dxa"/>
              <w:left w:w="115" w:type="dxa"/>
              <w:bottom w:w="72" w:type="dxa"/>
              <w:right w:w="115" w:type="dxa"/>
            </w:tcMar>
            <w:vAlign w:val="center"/>
          </w:tcPr>
          <w:p w14:paraId="72B8ACDF" w14:textId="77777777" w:rsidR="00F87B6D" w:rsidRPr="00ED0E50" w:rsidRDefault="00ED0E50" w:rsidP="00F87B6D">
            <w:pPr>
              <w:cnfStyle w:val="000000000000" w:firstRow="0" w:lastRow="0" w:firstColumn="0" w:lastColumn="0" w:oddVBand="0" w:evenVBand="0" w:oddHBand="0" w:evenHBand="0" w:firstRowFirstColumn="0" w:firstRowLastColumn="0" w:lastRowFirstColumn="0" w:lastRowLastColumn="0"/>
            </w:pPr>
            <w:r>
              <w:t>Uyen Vi-Thi-My</w:t>
            </w:r>
          </w:p>
        </w:tc>
      </w:tr>
      <w:tr w:rsidR="003D1AD3" w:rsidRPr="003D1AD3" w14:paraId="2BD31D66" w14:textId="77777777" w:rsidTr="001536BB">
        <w:trPr>
          <w:trHeight w:val="314"/>
        </w:trPr>
        <w:tc>
          <w:tcPr>
            <w:cnfStyle w:val="001000000000" w:firstRow="0" w:lastRow="0" w:firstColumn="1" w:lastColumn="0" w:oddVBand="0" w:evenVBand="0" w:oddHBand="0" w:evenHBand="0" w:firstRowFirstColumn="0" w:firstRowLastColumn="0" w:lastRowFirstColumn="0" w:lastRowLastColumn="0"/>
            <w:tcW w:w="1007" w:type="dxa"/>
            <w:tcMar>
              <w:top w:w="72" w:type="dxa"/>
              <w:left w:w="115" w:type="dxa"/>
              <w:bottom w:w="72" w:type="dxa"/>
              <w:right w:w="115" w:type="dxa"/>
            </w:tcMar>
            <w:vAlign w:val="center"/>
          </w:tcPr>
          <w:p w14:paraId="1D9B119F" w14:textId="77777777" w:rsidR="00F87B6D" w:rsidRPr="00ED0E50" w:rsidRDefault="00F87B6D" w:rsidP="00F87B6D">
            <w:pPr>
              <w:rPr>
                <w:b w:val="0"/>
              </w:rPr>
            </w:pPr>
          </w:p>
        </w:tc>
        <w:tc>
          <w:tcPr>
            <w:tcW w:w="2048" w:type="dxa"/>
            <w:tcMar>
              <w:top w:w="72" w:type="dxa"/>
              <w:left w:w="115" w:type="dxa"/>
              <w:bottom w:w="72" w:type="dxa"/>
              <w:right w:w="115" w:type="dxa"/>
            </w:tcMar>
            <w:vAlign w:val="center"/>
          </w:tcPr>
          <w:p w14:paraId="60FFD009" w14:textId="77777777" w:rsidR="00F87B6D" w:rsidRPr="00ED0E50" w:rsidRDefault="00F87B6D" w:rsidP="00F87B6D">
            <w:pPr>
              <w:cnfStyle w:val="000000000000" w:firstRow="0" w:lastRow="0" w:firstColumn="0" w:lastColumn="0" w:oddVBand="0" w:evenVBand="0" w:oddHBand="0" w:evenHBand="0" w:firstRowFirstColumn="0" w:firstRowLastColumn="0" w:lastRowFirstColumn="0" w:lastRowLastColumn="0"/>
            </w:pPr>
          </w:p>
        </w:tc>
        <w:tc>
          <w:tcPr>
            <w:tcW w:w="3417" w:type="dxa"/>
            <w:tcMar>
              <w:top w:w="72" w:type="dxa"/>
              <w:left w:w="115" w:type="dxa"/>
              <w:bottom w:w="72" w:type="dxa"/>
              <w:right w:w="115" w:type="dxa"/>
            </w:tcMar>
            <w:vAlign w:val="center"/>
          </w:tcPr>
          <w:p w14:paraId="50DCC9DA" w14:textId="77777777" w:rsidR="00F87B6D" w:rsidRPr="00ED0E50" w:rsidRDefault="00F87B6D" w:rsidP="00F87B6D">
            <w:pPr>
              <w:cnfStyle w:val="000000000000" w:firstRow="0" w:lastRow="0" w:firstColumn="0" w:lastColumn="0" w:oddVBand="0" w:evenVBand="0" w:oddHBand="0" w:evenHBand="0" w:firstRowFirstColumn="0" w:firstRowLastColumn="0" w:lastRowFirstColumn="0" w:lastRowLastColumn="0"/>
            </w:pPr>
          </w:p>
        </w:tc>
        <w:tc>
          <w:tcPr>
            <w:tcW w:w="1435" w:type="dxa"/>
            <w:tcMar>
              <w:top w:w="72" w:type="dxa"/>
              <w:left w:w="115" w:type="dxa"/>
              <w:bottom w:w="72" w:type="dxa"/>
              <w:right w:w="115" w:type="dxa"/>
            </w:tcMar>
            <w:vAlign w:val="center"/>
          </w:tcPr>
          <w:p w14:paraId="41388F34" w14:textId="77777777" w:rsidR="00F87B6D" w:rsidRPr="00ED0E50" w:rsidRDefault="00F87B6D" w:rsidP="00F87B6D">
            <w:pPr>
              <w:cnfStyle w:val="000000000000" w:firstRow="0" w:lastRow="0" w:firstColumn="0" w:lastColumn="0" w:oddVBand="0" w:evenVBand="0" w:oddHBand="0" w:evenHBand="0" w:firstRowFirstColumn="0" w:firstRowLastColumn="0" w:lastRowFirstColumn="0" w:lastRowLastColumn="0"/>
            </w:pPr>
          </w:p>
        </w:tc>
        <w:tc>
          <w:tcPr>
            <w:tcW w:w="1674" w:type="dxa"/>
            <w:tcMar>
              <w:top w:w="72" w:type="dxa"/>
              <w:left w:w="115" w:type="dxa"/>
              <w:bottom w:w="72" w:type="dxa"/>
              <w:right w:w="115" w:type="dxa"/>
            </w:tcMar>
            <w:vAlign w:val="center"/>
          </w:tcPr>
          <w:p w14:paraId="31DAA405" w14:textId="77777777" w:rsidR="00F87B6D" w:rsidRPr="00ED0E50" w:rsidRDefault="00F87B6D" w:rsidP="00F87B6D">
            <w:pPr>
              <w:cnfStyle w:val="000000000000" w:firstRow="0" w:lastRow="0" w:firstColumn="0" w:lastColumn="0" w:oddVBand="0" w:evenVBand="0" w:oddHBand="0" w:evenHBand="0" w:firstRowFirstColumn="0" w:firstRowLastColumn="0" w:lastRowFirstColumn="0" w:lastRowLastColumn="0"/>
            </w:pPr>
          </w:p>
        </w:tc>
      </w:tr>
      <w:tr w:rsidR="003D1AD3" w:rsidRPr="003D1AD3" w14:paraId="4C3C1C22" w14:textId="77777777" w:rsidTr="001536BB">
        <w:trPr>
          <w:trHeight w:val="314"/>
        </w:trPr>
        <w:tc>
          <w:tcPr>
            <w:cnfStyle w:val="001000000000" w:firstRow="0" w:lastRow="0" w:firstColumn="1" w:lastColumn="0" w:oddVBand="0" w:evenVBand="0" w:oddHBand="0" w:evenHBand="0" w:firstRowFirstColumn="0" w:firstRowLastColumn="0" w:lastRowFirstColumn="0" w:lastRowLastColumn="0"/>
            <w:tcW w:w="1007" w:type="dxa"/>
            <w:tcMar>
              <w:top w:w="72" w:type="dxa"/>
              <w:left w:w="115" w:type="dxa"/>
              <w:bottom w:w="72" w:type="dxa"/>
              <w:right w:w="115" w:type="dxa"/>
            </w:tcMar>
            <w:vAlign w:val="center"/>
          </w:tcPr>
          <w:p w14:paraId="5D1B93C4" w14:textId="77777777" w:rsidR="00F87B6D" w:rsidRPr="00ED0E50" w:rsidRDefault="00F87B6D" w:rsidP="00F87B6D">
            <w:pPr>
              <w:rPr>
                <w:b w:val="0"/>
              </w:rPr>
            </w:pPr>
          </w:p>
        </w:tc>
        <w:tc>
          <w:tcPr>
            <w:tcW w:w="2048" w:type="dxa"/>
            <w:tcMar>
              <w:top w:w="72" w:type="dxa"/>
              <w:left w:w="115" w:type="dxa"/>
              <w:bottom w:w="72" w:type="dxa"/>
              <w:right w:w="115" w:type="dxa"/>
            </w:tcMar>
            <w:vAlign w:val="center"/>
          </w:tcPr>
          <w:p w14:paraId="0600AB83" w14:textId="77777777" w:rsidR="00F87B6D" w:rsidRPr="00ED0E50" w:rsidRDefault="00F87B6D" w:rsidP="00F87B6D">
            <w:pPr>
              <w:cnfStyle w:val="000000000000" w:firstRow="0" w:lastRow="0" w:firstColumn="0" w:lastColumn="0" w:oddVBand="0" w:evenVBand="0" w:oddHBand="0" w:evenHBand="0" w:firstRowFirstColumn="0" w:firstRowLastColumn="0" w:lastRowFirstColumn="0" w:lastRowLastColumn="0"/>
            </w:pPr>
          </w:p>
        </w:tc>
        <w:tc>
          <w:tcPr>
            <w:tcW w:w="3417" w:type="dxa"/>
            <w:tcMar>
              <w:top w:w="72" w:type="dxa"/>
              <w:left w:w="115" w:type="dxa"/>
              <w:bottom w:w="72" w:type="dxa"/>
              <w:right w:w="115" w:type="dxa"/>
            </w:tcMar>
            <w:vAlign w:val="center"/>
          </w:tcPr>
          <w:p w14:paraId="62C063E1" w14:textId="77777777" w:rsidR="00F87B6D" w:rsidRPr="00ED0E50" w:rsidRDefault="00F87B6D" w:rsidP="00F87B6D">
            <w:pPr>
              <w:cnfStyle w:val="000000000000" w:firstRow="0" w:lastRow="0" w:firstColumn="0" w:lastColumn="0" w:oddVBand="0" w:evenVBand="0" w:oddHBand="0" w:evenHBand="0" w:firstRowFirstColumn="0" w:firstRowLastColumn="0" w:lastRowFirstColumn="0" w:lastRowLastColumn="0"/>
            </w:pPr>
          </w:p>
        </w:tc>
        <w:tc>
          <w:tcPr>
            <w:tcW w:w="1435" w:type="dxa"/>
            <w:tcMar>
              <w:top w:w="72" w:type="dxa"/>
              <w:left w:w="115" w:type="dxa"/>
              <w:bottom w:w="72" w:type="dxa"/>
              <w:right w:w="115" w:type="dxa"/>
            </w:tcMar>
            <w:vAlign w:val="center"/>
          </w:tcPr>
          <w:p w14:paraId="09C49DC9" w14:textId="77777777" w:rsidR="00F87B6D" w:rsidRPr="00ED0E50" w:rsidRDefault="00F87B6D" w:rsidP="00F87B6D">
            <w:pPr>
              <w:cnfStyle w:val="000000000000" w:firstRow="0" w:lastRow="0" w:firstColumn="0" w:lastColumn="0" w:oddVBand="0" w:evenVBand="0" w:oddHBand="0" w:evenHBand="0" w:firstRowFirstColumn="0" w:firstRowLastColumn="0" w:lastRowFirstColumn="0" w:lastRowLastColumn="0"/>
            </w:pPr>
          </w:p>
        </w:tc>
        <w:tc>
          <w:tcPr>
            <w:tcW w:w="1674" w:type="dxa"/>
            <w:tcMar>
              <w:top w:w="72" w:type="dxa"/>
              <w:left w:w="115" w:type="dxa"/>
              <w:bottom w:w="72" w:type="dxa"/>
              <w:right w:w="115" w:type="dxa"/>
            </w:tcMar>
            <w:vAlign w:val="center"/>
          </w:tcPr>
          <w:p w14:paraId="56E5E2D6" w14:textId="77777777" w:rsidR="00F87B6D" w:rsidRPr="00ED0E50" w:rsidRDefault="00F87B6D" w:rsidP="00F87B6D">
            <w:pPr>
              <w:cnfStyle w:val="000000000000" w:firstRow="0" w:lastRow="0" w:firstColumn="0" w:lastColumn="0" w:oddVBand="0" w:evenVBand="0" w:oddHBand="0" w:evenHBand="0" w:firstRowFirstColumn="0" w:firstRowLastColumn="0" w:lastRowFirstColumn="0" w:lastRowLastColumn="0"/>
            </w:pPr>
          </w:p>
        </w:tc>
      </w:tr>
      <w:tr w:rsidR="003D1AD3" w:rsidRPr="003D1AD3" w14:paraId="3C07924A" w14:textId="77777777" w:rsidTr="001536BB">
        <w:trPr>
          <w:trHeight w:val="314"/>
        </w:trPr>
        <w:tc>
          <w:tcPr>
            <w:cnfStyle w:val="001000000000" w:firstRow="0" w:lastRow="0" w:firstColumn="1" w:lastColumn="0" w:oddVBand="0" w:evenVBand="0" w:oddHBand="0" w:evenHBand="0" w:firstRowFirstColumn="0" w:firstRowLastColumn="0" w:lastRowFirstColumn="0" w:lastRowLastColumn="0"/>
            <w:tcW w:w="1007" w:type="dxa"/>
            <w:tcMar>
              <w:top w:w="72" w:type="dxa"/>
              <w:left w:w="115" w:type="dxa"/>
              <w:bottom w:w="72" w:type="dxa"/>
              <w:right w:w="115" w:type="dxa"/>
            </w:tcMar>
            <w:vAlign w:val="center"/>
          </w:tcPr>
          <w:p w14:paraId="39102FE0" w14:textId="77777777" w:rsidR="00F87B6D" w:rsidRPr="00ED0E50" w:rsidRDefault="00F87B6D" w:rsidP="00F87B6D">
            <w:pPr>
              <w:rPr>
                <w:b w:val="0"/>
              </w:rPr>
            </w:pPr>
          </w:p>
        </w:tc>
        <w:tc>
          <w:tcPr>
            <w:tcW w:w="2048" w:type="dxa"/>
            <w:tcMar>
              <w:top w:w="72" w:type="dxa"/>
              <w:left w:w="115" w:type="dxa"/>
              <w:bottom w:w="72" w:type="dxa"/>
              <w:right w:w="115" w:type="dxa"/>
            </w:tcMar>
            <w:vAlign w:val="center"/>
          </w:tcPr>
          <w:p w14:paraId="3D0970F4" w14:textId="77777777" w:rsidR="00F87B6D" w:rsidRPr="00ED0E50" w:rsidRDefault="00F87B6D" w:rsidP="00F87B6D">
            <w:pPr>
              <w:cnfStyle w:val="000000000000" w:firstRow="0" w:lastRow="0" w:firstColumn="0" w:lastColumn="0" w:oddVBand="0" w:evenVBand="0" w:oddHBand="0" w:evenHBand="0" w:firstRowFirstColumn="0" w:firstRowLastColumn="0" w:lastRowFirstColumn="0" w:lastRowLastColumn="0"/>
            </w:pPr>
          </w:p>
        </w:tc>
        <w:tc>
          <w:tcPr>
            <w:tcW w:w="3417" w:type="dxa"/>
            <w:tcMar>
              <w:top w:w="72" w:type="dxa"/>
              <w:left w:w="115" w:type="dxa"/>
              <w:bottom w:w="72" w:type="dxa"/>
              <w:right w:w="115" w:type="dxa"/>
            </w:tcMar>
            <w:vAlign w:val="center"/>
          </w:tcPr>
          <w:p w14:paraId="2E3F0C8B" w14:textId="77777777" w:rsidR="00F87B6D" w:rsidRPr="00ED0E50" w:rsidRDefault="00F87B6D" w:rsidP="00F87B6D">
            <w:pPr>
              <w:cnfStyle w:val="000000000000" w:firstRow="0" w:lastRow="0" w:firstColumn="0" w:lastColumn="0" w:oddVBand="0" w:evenVBand="0" w:oddHBand="0" w:evenHBand="0" w:firstRowFirstColumn="0" w:firstRowLastColumn="0" w:lastRowFirstColumn="0" w:lastRowLastColumn="0"/>
            </w:pPr>
          </w:p>
        </w:tc>
        <w:tc>
          <w:tcPr>
            <w:tcW w:w="1435" w:type="dxa"/>
            <w:tcMar>
              <w:top w:w="72" w:type="dxa"/>
              <w:left w:w="115" w:type="dxa"/>
              <w:bottom w:w="72" w:type="dxa"/>
              <w:right w:w="115" w:type="dxa"/>
            </w:tcMar>
            <w:vAlign w:val="center"/>
          </w:tcPr>
          <w:p w14:paraId="43D10A69" w14:textId="77777777" w:rsidR="00F87B6D" w:rsidRPr="00ED0E50" w:rsidRDefault="00F87B6D" w:rsidP="00F87B6D">
            <w:pPr>
              <w:cnfStyle w:val="000000000000" w:firstRow="0" w:lastRow="0" w:firstColumn="0" w:lastColumn="0" w:oddVBand="0" w:evenVBand="0" w:oddHBand="0" w:evenHBand="0" w:firstRowFirstColumn="0" w:firstRowLastColumn="0" w:lastRowFirstColumn="0" w:lastRowLastColumn="0"/>
            </w:pPr>
          </w:p>
        </w:tc>
        <w:tc>
          <w:tcPr>
            <w:tcW w:w="1674" w:type="dxa"/>
            <w:tcMar>
              <w:top w:w="72" w:type="dxa"/>
              <w:left w:w="115" w:type="dxa"/>
              <w:bottom w:w="72" w:type="dxa"/>
              <w:right w:w="115" w:type="dxa"/>
            </w:tcMar>
            <w:vAlign w:val="center"/>
          </w:tcPr>
          <w:p w14:paraId="458936C9" w14:textId="77777777" w:rsidR="00F87B6D" w:rsidRPr="00ED0E50" w:rsidRDefault="00F87B6D" w:rsidP="00F87B6D">
            <w:pPr>
              <w:cnfStyle w:val="000000000000" w:firstRow="0" w:lastRow="0" w:firstColumn="0" w:lastColumn="0" w:oddVBand="0" w:evenVBand="0" w:oddHBand="0" w:evenHBand="0" w:firstRowFirstColumn="0" w:firstRowLastColumn="0" w:lastRowFirstColumn="0" w:lastRowLastColumn="0"/>
            </w:pPr>
          </w:p>
        </w:tc>
      </w:tr>
      <w:tr w:rsidR="003D1AD3" w:rsidRPr="003D1AD3" w14:paraId="0F7DBA50" w14:textId="77777777" w:rsidTr="001536BB">
        <w:trPr>
          <w:trHeight w:val="314"/>
        </w:trPr>
        <w:tc>
          <w:tcPr>
            <w:cnfStyle w:val="001000000000" w:firstRow="0" w:lastRow="0" w:firstColumn="1" w:lastColumn="0" w:oddVBand="0" w:evenVBand="0" w:oddHBand="0" w:evenHBand="0" w:firstRowFirstColumn="0" w:firstRowLastColumn="0" w:lastRowFirstColumn="0" w:lastRowLastColumn="0"/>
            <w:tcW w:w="1007" w:type="dxa"/>
            <w:tcMar>
              <w:top w:w="72" w:type="dxa"/>
              <w:left w:w="115" w:type="dxa"/>
              <w:bottom w:w="72" w:type="dxa"/>
              <w:right w:w="115" w:type="dxa"/>
            </w:tcMar>
            <w:vAlign w:val="center"/>
          </w:tcPr>
          <w:p w14:paraId="0983EF7C" w14:textId="77777777" w:rsidR="00F87B6D" w:rsidRPr="00ED0E50" w:rsidRDefault="00F87B6D" w:rsidP="00F87B6D">
            <w:pPr>
              <w:rPr>
                <w:b w:val="0"/>
              </w:rPr>
            </w:pPr>
          </w:p>
        </w:tc>
        <w:tc>
          <w:tcPr>
            <w:tcW w:w="2048" w:type="dxa"/>
            <w:tcMar>
              <w:top w:w="72" w:type="dxa"/>
              <w:left w:w="115" w:type="dxa"/>
              <w:bottom w:w="72" w:type="dxa"/>
              <w:right w:w="115" w:type="dxa"/>
            </w:tcMar>
            <w:vAlign w:val="center"/>
          </w:tcPr>
          <w:p w14:paraId="25873048" w14:textId="77777777" w:rsidR="00F87B6D" w:rsidRPr="00ED0E50" w:rsidRDefault="00F87B6D" w:rsidP="00F87B6D">
            <w:pPr>
              <w:cnfStyle w:val="000000000000" w:firstRow="0" w:lastRow="0" w:firstColumn="0" w:lastColumn="0" w:oddVBand="0" w:evenVBand="0" w:oddHBand="0" w:evenHBand="0" w:firstRowFirstColumn="0" w:firstRowLastColumn="0" w:lastRowFirstColumn="0" w:lastRowLastColumn="0"/>
            </w:pPr>
          </w:p>
        </w:tc>
        <w:tc>
          <w:tcPr>
            <w:tcW w:w="3417" w:type="dxa"/>
            <w:tcMar>
              <w:top w:w="72" w:type="dxa"/>
              <w:left w:w="115" w:type="dxa"/>
              <w:bottom w:w="72" w:type="dxa"/>
              <w:right w:w="115" w:type="dxa"/>
            </w:tcMar>
            <w:vAlign w:val="center"/>
          </w:tcPr>
          <w:p w14:paraId="4E53F187" w14:textId="77777777" w:rsidR="00F87B6D" w:rsidRPr="00ED0E50" w:rsidRDefault="00F87B6D" w:rsidP="00F87B6D">
            <w:pPr>
              <w:cnfStyle w:val="000000000000" w:firstRow="0" w:lastRow="0" w:firstColumn="0" w:lastColumn="0" w:oddVBand="0" w:evenVBand="0" w:oddHBand="0" w:evenHBand="0" w:firstRowFirstColumn="0" w:firstRowLastColumn="0" w:lastRowFirstColumn="0" w:lastRowLastColumn="0"/>
            </w:pPr>
          </w:p>
        </w:tc>
        <w:tc>
          <w:tcPr>
            <w:tcW w:w="1435" w:type="dxa"/>
            <w:tcMar>
              <w:top w:w="72" w:type="dxa"/>
              <w:left w:w="115" w:type="dxa"/>
              <w:bottom w:w="72" w:type="dxa"/>
              <w:right w:w="115" w:type="dxa"/>
            </w:tcMar>
            <w:vAlign w:val="center"/>
          </w:tcPr>
          <w:p w14:paraId="0565AACD" w14:textId="77777777" w:rsidR="00F87B6D" w:rsidRPr="00ED0E50" w:rsidRDefault="00F87B6D" w:rsidP="00F87B6D">
            <w:pPr>
              <w:cnfStyle w:val="000000000000" w:firstRow="0" w:lastRow="0" w:firstColumn="0" w:lastColumn="0" w:oddVBand="0" w:evenVBand="0" w:oddHBand="0" w:evenHBand="0" w:firstRowFirstColumn="0" w:firstRowLastColumn="0" w:lastRowFirstColumn="0" w:lastRowLastColumn="0"/>
            </w:pPr>
          </w:p>
        </w:tc>
        <w:tc>
          <w:tcPr>
            <w:tcW w:w="1674" w:type="dxa"/>
            <w:tcMar>
              <w:top w:w="72" w:type="dxa"/>
              <w:left w:w="115" w:type="dxa"/>
              <w:bottom w:w="72" w:type="dxa"/>
              <w:right w:w="115" w:type="dxa"/>
            </w:tcMar>
            <w:vAlign w:val="center"/>
          </w:tcPr>
          <w:p w14:paraId="28563D63" w14:textId="77777777" w:rsidR="00F87B6D" w:rsidRPr="00ED0E50" w:rsidRDefault="00F87B6D" w:rsidP="00F87B6D">
            <w:pPr>
              <w:cnfStyle w:val="000000000000" w:firstRow="0" w:lastRow="0" w:firstColumn="0" w:lastColumn="0" w:oddVBand="0" w:evenVBand="0" w:oddHBand="0" w:evenHBand="0" w:firstRowFirstColumn="0" w:firstRowLastColumn="0" w:lastRowFirstColumn="0" w:lastRowLastColumn="0"/>
            </w:pPr>
          </w:p>
        </w:tc>
      </w:tr>
    </w:tbl>
    <w:p w14:paraId="65613D24" w14:textId="77777777" w:rsidR="00D96931" w:rsidRDefault="00D96931" w:rsidP="00F7740A">
      <w:pPr>
        <w:rPr>
          <w:b/>
          <w:i/>
          <w:u w:val="single"/>
        </w:rPr>
      </w:pPr>
    </w:p>
    <w:p w14:paraId="5E73831D" w14:textId="77777777" w:rsidR="00F7740A" w:rsidRPr="00F44249" w:rsidRDefault="00F7740A" w:rsidP="00F7740A">
      <w:pPr>
        <w:rPr>
          <w:b/>
          <w:i/>
          <w:u w:val="single"/>
        </w:rPr>
      </w:pPr>
      <w:r w:rsidRPr="00F44249">
        <w:rPr>
          <w:b/>
          <w:i/>
          <w:u w:val="single"/>
        </w:rPr>
        <w:t>Changes Type:</w:t>
      </w:r>
    </w:p>
    <w:p w14:paraId="1079E51A" w14:textId="77777777" w:rsidR="00F7740A" w:rsidRDefault="00F7740A" w:rsidP="00F7740A">
      <w:pPr>
        <w:ind w:left="720"/>
        <w:rPr>
          <w:b/>
        </w:rPr>
      </w:pPr>
      <w:r>
        <w:rPr>
          <w:b/>
        </w:rPr>
        <w:t>A: Add</w:t>
      </w:r>
    </w:p>
    <w:p w14:paraId="2F56C9B3" w14:textId="77777777" w:rsidR="00F7740A" w:rsidRDefault="00F7740A" w:rsidP="00F7740A">
      <w:pPr>
        <w:ind w:left="720"/>
        <w:rPr>
          <w:b/>
        </w:rPr>
      </w:pPr>
      <w:r>
        <w:rPr>
          <w:b/>
        </w:rPr>
        <w:t>M: Modify</w:t>
      </w:r>
    </w:p>
    <w:p w14:paraId="2F8494CC" w14:textId="77777777" w:rsidR="00F7740A" w:rsidRDefault="00F7740A" w:rsidP="00F7740A">
      <w:pPr>
        <w:ind w:left="720"/>
        <w:rPr>
          <w:b/>
        </w:rPr>
      </w:pPr>
      <w:r>
        <w:rPr>
          <w:b/>
        </w:rPr>
        <w:t>D: Deleted</w:t>
      </w:r>
    </w:p>
    <w:p w14:paraId="0C4D1581" w14:textId="77777777" w:rsidR="00F7740A" w:rsidRDefault="00F7740A" w:rsidP="00F7740A">
      <w:pPr>
        <w:rPr>
          <w:b/>
        </w:rPr>
      </w:pPr>
    </w:p>
    <w:p w14:paraId="043E9C9B" w14:textId="77777777" w:rsidR="00F7740A" w:rsidRDefault="00F7740A" w:rsidP="00F7740A">
      <w:pPr>
        <w:rPr>
          <w:b/>
        </w:rPr>
      </w:pPr>
    </w:p>
    <w:p w14:paraId="710A9643" w14:textId="77777777" w:rsidR="0055529B" w:rsidRDefault="0055529B" w:rsidP="008C7624">
      <w:pPr>
        <w:rPr>
          <w:b/>
        </w:rPr>
      </w:pPr>
    </w:p>
    <w:p w14:paraId="3E336BC5" w14:textId="77777777" w:rsidR="0017438F" w:rsidRDefault="0017438F">
      <w:pPr>
        <w:rPr>
          <w:b/>
        </w:rPr>
      </w:pPr>
    </w:p>
    <w:p w14:paraId="55BA3FE7" w14:textId="77777777" w:rsidR="0017438F" w:rsidRDefault="0017438F" w:rsidP="0017438F">
      <w:r>
        <w:br w:type="page"/>
      </w:r>
    </w:p>
    <w:sdt>
      <w:sdtPr>
        <w:rPr>
          <w:rFonts w:eastAsiaTheme="minorHAnsi" w:cstheme="minorBidi"/>
          <w:color w:val="auto"/>
          <w:sz w:val="22"/>
          <w:szCs w:val="22"/>
        </w:rPr>
        <w:id w:val="-1611650472"/>
        <w:docPartObj>
          <w:docPartGallery w:val="Table of Contents"/>
          <w:docPartUnique/>
        </w:docPartObj>
      </w:sdtPr>
      <w:sdtEndPr>
        <w:rPr>
          <w:b/>
          <w:bCs/>
          <w:noProof/>
        </w:rPr>
      </w:sdtEndPr>
      <w:sdtContent>
        <w:p w14:paraId="65326ADD" w14:textId="77777777" w:rsidR="0017438F" w:rsidRPr="00222E61" w:rsidRDefault="0017438F" w:rsidP="004D0E61">
          <w:pPr>
            <w:pStyle w:val="TOCHeading"/>
            <w:spacing w:line="240" w:lineRule="auto"/>
          </w:pPr>
          <w:r w:rsidRPr="00222E61">
            <w:t>Table of Contents</w:t>
          </w:r>
        </w:p>
        <w:p w14:paraId="486AC231" w14:textId="77777777" w:rsidR="00324BA6" w:rsidRDefault="004D0E61">
          <w:pPr>
            <w:pStyle w:val="TOC1"/>
            <w:rPr>
              <w:rFonts w:eastAsiaTheme="minorEastAsia"/>
              <w:b w:val="0"/>
            </w:rPr>
          </w:pPr>
          <w:r>
            <w:rPr>
              <w:b w:val="0"/>
            </w:rPr>
            <w:fldChar w:fldCharType="begin"/>
          </w:r>
          <w:r>
            <w:rPr>
              <w:b w:val="0"/>
            </w:rPr>
            <w:instrText xml:space="preserve"> TOC \o "1-3" \h \z \u </w:instrText>
          </w:r>
          <w:r>
            <w:rPr>
              <w:b w:val="0"/>
            </w:rPr>
            <w:fldChar w:fldCharType="separate"/>
          </w:r>
          <w:hyperlink w:anchor="_Toc52610666" w:history="1">
            <w:r w:rsidR="00324BA6" w:rsidRPr="004A6BF2">
              <w:rPr>
                <w:rStyle w:val="Hyperlink"/>
              </w:rPr>
              <w:t>1.</w:t>
            </w:r>
            <w:r w:rsidR="00324BA6">
              <w:rPr>
                <w:rFonts w:eastAsiaTheme="minorEastAsia"/>
                <w:b w:val="0"/>
              </w:rPr>
              <w:tab/>
            </w:r>
            <w:r w:rsidR="00324BA6" w:rsidRPr="004A6BF2">
              <w:rPr>
                <w:rStyle w:val="Hyperlink"/>
              </w:rPr>
              <w:t>Giới thiệu</w:t>
            </w:r>
            <w:r w:rsidR="00324BA6">
              <w:rPr>
                <w:webHidden/>
              </w:rPr>
              <w:tab/>
            </w:r>
            <w:r w:rsidR="00324BA6">
              <w:rPr>
                <w:webHidden/>
              </w:rPr>
              <w:fldChar w:fldCharType="begin"/>
            </w:r>
            <w:r w:rsidR="00324BA6">
              <w:rPr>
                <w:webHidden/>
              </w:rPr>
              <w:instrText xml:space="preserve"> PAGEREF _Toc52610666 \h </w:instrText>
            </w:r>
            <w:r w:rsidR="00324BA6">
              <w:rPr>
                <w:webHidden/>
              </w:rPr>
            </w:r>
            <w:r w:rsidR="00324BA6">
              <w:rPr>
                <w:webHidden/>
              </w:rPr>
              <w:fldChar w:fldCharType="separate"/>
            </w:r>
            <w:r w:rsidR="00324BA6">
              <w:rPr>
                <w:webHidden/>
              </w:rPr>
              <w:t>7</w:t>
            </w:r>
            <w:r w:rsidR="00324BA6">
              <w:rPr>
                <w:webHidden/>
              </w:rPr>
              <w:fldChar w:fldCharType="end"/>
            </w:r>
          </w:hyperlink>
        </w:p>
        <w:p w14:paraId="42A8AE90" w14:textId="77777777" w:rsidR="00324BA6" w:rsidRDefault="00C11584">
          <w:pPr>
            <w:pStyle w:val="TOC2"/>
            <w:rPr>
              <w:rFonts w:eastAsiaTheme="minorEastAsia"/>
              <w:noProof/>
            </w:rPr>
          </w:pPr>
          <w:hyperlink w:anchor="_Toc52610667" w:history="1">
            <w:r w:rsidR="00324BA6" w:rsidRPr="004A6BF2">
              <w:rPr>
                <w:rStyle w:val="Hyperlink"/>
                <w:noProof/>
              </w:rPr>
              <w:t>1.1.</w:t>
            </w:r>
            <w:r w:rsidR="00324BA6">
              <w:rPr>
                <w:rFonts w:eastAsiaTheme="minorEastAsia"/>
                <w:noProof/>
              </w:rPr>
              <w:tab/>
            </w:r>
            <w:r w:rsidR="00324BA6" w:rsidRPr="004A6BF2">
              <w:rPr>
                <w:rStyle w:val="Hyperlink"/>
                <w:noProof/>
              </w:rPr>
              <w:t>Tổng quan về quy trình tương tác của người dùng</w:t>
            </w:r>
            <w:r w:rsidR="00324BA6">
              <w:rPr>
                <w:noProof/>
                <w:webHidden/>
              </w:rPr>
              <w:tab/>
            </w:r>
            <w:r w:rsidR="00324BA6">
              <w:rPr>
                <w:noProof/>
                <w:webHidden/>
              </w:rPr>
              <w:fldChar w:fldCharType="begin"/>
            </w:r>
            <w:r w:rsidR="00324BA6">
              <w:rPr>
                <w:noProof/>
                <w:webHidden/>
              </w:rPr>
              <w:instrText xml:space="preserve"> PAGEREF _Toc52610667 \h </w:instrText>
            </w:r>
            <w:r w:rsidR="00324BA6">
              <w:rPr>
                <w:noProof/>
                <w:webHidden/>
              </w:rPr>
            </w:r>
            <w:r w:rsidR="00324BA6">
              <w:rPr>
                <w:noProof/>
                <w:webHidden/>
              </w:rPr>
              <w:fldChar w:fldCharType="separate"/>
            </w:r>
            <w:r w:rsidR="00324BA6">
              <w:rPr>
                <w:noProof/>
                <w:webHidden/>
              </w:rPr>
              <w:t>7</w:t>
            </w:r>
            <w:r w:rsidR="00324BA6">
              <w:rPr>
                <w:noProof/>
                <w:webHidden/>
              </w:rPr>
              <w:fldChar w:fldCharType="end"/>
            </w:r>
          </w:hyperlink>
        </w:p>
        <w:p w14:paraId="5C3D9F34" w14:textId="77777777" w:rsidR="00324BA6" w:rsidRDefault="00C11584">
          <w:pPr>
            <w:pStyle w:val="TOC2"/>
            <w:rPr>
              <w:rFonts w:eastAsiaTheme="minorEastAsia"/>
              <w:noProof/>
            </w:rPr>
          </w:pPr>
          <w:hyperlink w:anchor="_Toc52610668" w:history="1">
            <w:r w:rsidR="00324BA6" w:rsidRPr="004A6BF2">
              <w:rPr>
                <w:rStyle w:val="Hyperlink"/>
                <w:noProof/>
              </w:rPr>
              <w:t>1.2.</w:t>
            </w:r>
            <w:r w:rsidR="00324BA6">
              <w:rPr>
                <w:rFonts w:eastAsiaTheme="minorEastAsia"/>
                <w:noProof/>
              </w:rPr>
              <w:tab/>
            </w:r>
            <w:r w:rsidR="00324BA6" w:rsidRPr="004A6BF2">
              <w:rPr>
                <w:rStyle w:val="Hyperlink"/>
                <w:noProof/>
              </w:rPr>
              <w:t>Các lớp người dùng và các đặc điểm</w:t>
            </w:r>
            <w:r w:rsidR="00324BA6">
              <w:rPr>
                <w:noProof/>
                <w:webHidden/>
              </w:rPr>
              <w:tab/>
            </w:r>
            <w:r w:rsidR="00324BA6">
              <w:rPr>
                <w:noProof/>
                <w:webHidden/>
              </w:rPr>
              <w:fldChar w:fldCharType="begin"/>
            </w:r>
            <w:r w:rsidR="00324BA6">
              <w:rPr>
                <w:noProof/>
                <w:webHidden/>
              </w:rPr>
              <w:instrText xml:space="preserve"> PAGEREF _Toc52610668 \h </w:instrText>
            </w:r>
            <w:r w:rsidR="00324BA6">
              <w:rPr>
                <w:noProof/>
                <w:webHidden/>
              </w:rPr>
            </w:r>
            <w:r w:rsidR="00324BA6">
              <w:rPr>
                <w:noProof/>
                <w:webHidden/>
              </w:rPr>
              <w:fldChar w:fldCharType="separate"/>
            </w:r>
            <w:r w:rsidR="00324BA6">
              <w:rPr>
                <w:noProof/>
                <w:webHidden/>
              </w:rPr>
              <w:t>7</w:t>
            </w:r>
            <w:r w:rsidR="00324BA6">
              <w:rPr>
                <w:noProof/>
                <w:webHidden/>
              </w:rPr>
              <w:fldChar w:fldCharType="end"/>
            </w:r>
          </w:hyperlink>
        </w:p>
        <w:p w14:paraId="43118660" w14:textId="77777777" w:rsidR="00324BA6" w:rsidRDefault="00C11584">
          <w:pPr>
            <w:pStyle w:val="TOC2"/>
            <w:rPr>
              <w:rFonts w:eastAsiaTheme="minorEastAsia"/>
              <w:noProof/>
            </w:rPr>
          </w:pPr>
          <w:hyperlink w:anchor="_Toc52610669" w:history="1">
            <w:r w:rsidR="00324BA6" w:rsidRPr="004A6BF2">
              <w:rPr>
                <w:rStyle w:val="Hyperlink"/>
                <w:noProof/>
              </w:rPr>
              <w:t>1.3.</w:t>
            </w:r>
            <w:r w:rsidR="00324BA6">
              <w:rPr>
                <w:rFonts w:eastAsiaTheme="minorEastAsia"/>
                <w:noProof/>
              </w:rPr>
              <w:tab/>
            </w:r>
            <w:r w:rsidR="00324BA6" w:rsidRPr="004A6BF2">
              <w:rPr>
                <w:rStyle w:val="Hyperlink"/>
                <w:noProof/>
              </w:rPr>
              <w:t>Phạm vi dự án</w:t>
            </w:r>
            <w:r w:rsidR="00324BA6">
              <w:rPr>
                <w:noProof/>
                <w:webHidden/>
              </w:rPr>
              <w:tab/>
            </w:r>
            <w:r w:rsidR="00324BA6">
              <w:rPr>
                <w:noProof/>
                <w:webHidden/>
              </w:rPr>
              <w:fldChar w:fldCharType="begin"/>
            </w:r>
            <w:r w:rsidR="00324BA6">
              <w:rPr>
                <w:noProof/>
                <w:webHidden/>
              </w:rPr>
              <w:instrText xml:space="preserve"> PAGEREF _Toc52610669 \h </w:instrText>
            </w:r>
            <w:r w:rsidR="00324BA6">
              <w:rPr>
                <w:noProof/>
                <w:webHidden/>
              </w:rPr>
            </w:r>
            <w:r w:rsidR="00324BA6">
              <w:rPr>
                <w:noProof/>
                <w:webHidden/>
              </w:rPr>
              <w:fldChar w:fldCharType="separate"/>
            </w:r>
            <w:r w:rsidR="00324BA6">
              <w:rPr>
                <w:noProof/>
                <w:webHidden/>
              </w:rPr>
              <w:t>8</w:t>
            </w:r>
            <w:r w:rsidR="00324BA6">
              <w:rPr>
                <w:noProof/>
                <w:webHidden/>
              </w:rPr>
              <w:fldChar w:fldCharType="end"/>
            </w:r>
          </w:hyperlink>
        </w:p>
        <w:p w14:paraId="125CEDB7" w14:textId="77777777" w:rsidR="00324BA6" w:rsidRDefault="00C11584">
          <w:pPr>
            <w:pStyle w:val="TOC3"/>
            <w:rPr>
              <w:rFonts w:eastAsiaTheme="minorEastAsia"/>
              <w:noProof/>
            </w:rPr>
          </w:pPr>
          <w:hyperlink w:anchor="_Toc52610675" w:history="1">
            <w:r w:rsidR="00324BA6" w:rsidRPr="004A6BF2">
              <w:rPr>
                <w:rStyle w:val="Hyperlink"/>
                <w:noProof/>
              </w:rPr>
              <w:t>1.3.1.</w:t>
            </w:r>
            <w:r w:rsidR="00324BA6">
              <w:rPr>
                <w:rFonts w:eastAsiaTheme="minorEastAsia"/>
                <w:noProof/>
              </w:rPr>
              <w:tab/>
            </w:r>
            <w:r w:rsidR="00324BA6" w:rsidRPr="004A6BF2">
              <w:rPr>
                <w:rStyle w:val="Hyperlink"/>
                <w:noProof/>
              </w:rPr>
              <w:t>Trong phạm vi dự án</w:t>
            </w:r>
            <w:r w:rsidR="00324BA6">
              <w:rPr>
                <w:noProof/>
                <w:webHidden/>
              </w:rPr>
              <w:tab/>
            </w:r>
            <w:r w:rsidR="00324BA6">
              <w:rPr>
                <w:noProof/>
                <w:webHidden/>
              </w:rPr>
              <w:fldChar w:fldCharType="begin"/>
            </w:r>
            <w:r w:rsidR="00324BA6">
              <w:rPr>
                <w:noProof/>
                <w:webHidden/>
              </w:rPr>
              <w:instrText xml:space="preserve"> PAGEREF _Toc52610675 \h </w:instrText>
            </w:r>
            <w:r w:rsidR="00324BA6">
              <w:rPr>
                <w:noProof/>
                <w:webHidden/>
              </w:rPr>
            </w:r>
            <w:r w:rsidR="00324BA6">
              <w:rPr>
                <w:noProof/>
                <w:webHidden/>
              </w:rPr>
              <w:fldChar w:fldCharType="separate"/>
            </w:r>
            <w:r w:rsidR="00324BA6">
              <w:rPr>
                <w:noProof/>
                <w:webHidden/>
              </w:rPr>
              <w:t>8</w:t>
            </w:r>
            <w:r w:rsidR="00324BA6">
              <w:rPr>
                <w:noProof/>
                <w:webHidden/>
              </w:rPr>
              <w:fldChar w:fldCharType="end"/>
            </w:r>
          </w:hyperlink>
        </w:p>
        <w:p w14:paraId="12183AFB" w14:textId="77777777" w:rsidR="00324BA6" w:rsidRDefault="00C11584">
          <w:pPr>
            <w:pStyle w:val="TOC3"/>
            <w:rPr>
              <w:rFonts w:eastAsiaTheme="minorEastAsia"/>
              <w:noProof/>
            </w:rPr>
          </w:pPr>
          <w:hyperlink w:anchor="_Toc52610676" w:history="1">
            <w:r w:rsidR="00324BA6" w:rsidRPr="004A6BF2">
              <w:rPr>
                <w:rStyle w:val="Hyperlink"/>
                <w:noProof/>
              </w:rPr>
              <w:t>1.3.2.</w:t>
            </w:r>
            <w:r w:rsidR="00324BA6">
              <w:rPr>
                <w:rFonts w:eastAsiaTheme="minorEastAsia"/>
                <w:noProof/>
              </w:rPr>
              <w:tab/>
            </w:r>
            <w:r w:rsidR="00324BA6" w:rsidRPr="004A6BF2">
              <w:rPr>
                <w:rStyle w:val="Hyperlink"/>
                <w:noProof/>
              </w:rPr>
              <w:t>Ngoài phạm vi dự án</w:t>
            </w:r>
            <w:r w:rsidR="00324BA6">
              <w:rPr>
                <w:noProof/>
                <w:webHidden/>
              </w:rPr>
              <w:tab/>
            </w:r>
            <w:r w:rsidR="00324BA6">
              <w:rPr>
                <w:noProof/>
                <w:webHidden/>
              </w:rPr>
              <w:fldChar w:fldCharType="begin"/>
            </w:r>
            <w:r w:rsidR="00324BA6">
              <w:rPr>
                <w:noProof/>
                <w:webHidden/>
              </w:rPr>
              <w:instrText xml:space="preserve"> PAGEREF _Toc52610676 \h </w:instrText>
            </w:r>
            <w:r w:rsidR="00324BA6">
              <w:rPr>
                <w:noProof/>
                <w:webHidden/>
              </w:rPr>
            </w:r>
            <w:r w:rsidR="00324BA6">
              <w:rPr>
                <w:noProof/>
                <w:webHidden/>
              </w:rPr>
              <w:fldChar w:fldCharType="separate"/>
            </w:r>
            <w:r w:rsidR="00324BA6">
              <w:rPr>
                <w:noProof/>
                <w:webHidden/>
              </w:rPr>
              <w:t>8</w:t>
            </w:r>
            <w:r w:rsidR="00324BA6">
              <w:rPr>
                <w:noProof/>
                <w:webHidden/>
              </w:rPr>
              <w:fldChar w:fldCharType="end"/>
            </w:r>
          </w:hyperlink>
        </w:p>
        <w:p w14:paraId="469B7D2F" w14:textId="77777777" w:rsidR="00324BA6" w:rsidRDefault="00C11584">
          <w:pPr>
            <w:pStyle w:val="TOC2"/>
            <w:rPr>
              <w:rFonts w:eastAsiaTheme="minorEastAsia"/>
              <w:noProof/>
            </w:rPr>
          </w:pPr>
          <w:hyperlink w:anchor="_Toc52610677" w:history="1">
            <w:r w:rsidR="00324BA6" w:rsidRPr="004A6BF2">
              <w:rPr>
                <w:rStyle w:val="Hyperlink"/>
                <w:noProof/>
              </w:rPr>
              <w:t>1.4.</w:t>
            </w:r>
            <w:r w:rsidR="00324BA6">
              <w:rPr>
                <w:rFonts w:eastAsiaTheme="minorEastAsia"/>
                <w:noProof/>
              </w:rPr>
              <w:tab/>
            </w:r>
            <w:r w:rsidR="00324BA6" w:rsidRPr="004A6BF2">
              <w:rPr>
                <w:rStyle w:val="Hyperlink"/>
                <w:noProof/>
              </w:rPr>
              <w:t>Phối cảnh hệ thống</w:t>
            </w:r>
            <w:r w:rsidR="00324BA6">
              <w:rPr>
                <w:noProof/>
                <w:webHidden/>
              </w:rPr>
              <w:tab/>
            </w:r>
            <w:r w:rsidR="00324BA6">
              <w:rPr>
                <w:noProof/>
                <w:webHidden/>
              </w:rPr>
              <w:fldChar w:fldCharType="begin"/>
            </w:r>
            <w:r w:rsidR="00324BA6">
              <w:rPr>
                <w:noProof/>
                <w:webHidden/>
              </w:rPr>
              <w:instrText xml:space="preserve"> PAGEREF _Toc52610677 \h </w:instrText>
            </w:r>
            <w:r w:rsidR="00324BA6">
              <w:rPr>
                <w:noProof/>
                <w:webHidden/>
              </w:rPr>
            </w:r>
            <w:r w:rsidR="00324BA6">
              <w:rPr>
                <w:noProof/>
                <w:webHidden/>
              </w:rPr>
              <w:fldChar w:fldCharType="separate"/>
            </w:r>
            <w:r w:rsidR="00324BA6">
              <w:rPr>
                <w:noProof/>
                <w:webHidden/>
              </w:rPr>
              <w:t>9</w:t>
            </w:r>
            <w:r w:rsidR="00324BA6">
              <w:rPr>
                <w:noProof/>
                <w:webHidden/>
              </w:rPr>
              <w:fldChar w:fldCharType="end"/>
            </w:r>
          </w:hyperlink>
        </w:p>
        <w:p w14:paraId="561E5149" w14:textId="77777777" w:rsidR="00324BA6" w:rsidRDefault="00C11584">
          <w:pPr>
            <w:pStyle w:val="TOC3"/>
            <w:rPr>
              <w:rFonts w:eastAsiaTheme="minorEastAsia"/>
              <w:noProof/>
            </w:rPr>
          </w:pPr>
          <w:hyperlink w:anchor="_Toc52610678" w:history="1">
            <w:r w:rsidR="00324BA6" w:rsidRPr="004A6BF2">
              <w:rPr>
                <w:rStyle w:val="Hyperlink"/>
                <w:noProof/>
              </w:rPr>
              <w:t>1.4.1.</w:t>
            </w:r>
            <w:r w:rsidR="00324BA6">
              <w:rPr>
                <w:rFonts w:eastAsiaTheme="minorEastAsia"/>
                <w:noProof/>
              </w:rPr>
              <w:tab/>
            </w:r>
            <w:r w:rsidR="00324BA6" w:rsidRPr="004A6BF2">
              <w:rPr>
                <w:rStyle w:val="Hyperlink"/>
                <w:noProof/>
              </w:rPr>
              <w:t>Các giả định</w:t>
            </w:r>
            <w:r w:rsidR="00324BA6">
              <w:rPr>
                <w:noProof/>
                <w:webHidden/>
              </w:rPr>
              <w:tab/>
            </w:r>
            <w:r w:rsidR="00324BA6">
              <w:rPr>
                <w:noProof/>
                <w:webHidden/>
              </w:rPr>
              <w:fldChar w:fldCharType="begin"/>
            </w:r>
            <w:r w:rsidR="00324BA6">
              <w:rPr>
                <w:noProof/>
                <w:webHidden/>
              </w:rPr>
              <w:instrText xml:space="preserve"> PAGEREF _Toc52610678 \h </w:instrText>
            </w:r>
            <w:r w:rsidR="00324BA6">
              <w:rPr>
                <w:noProof/>
                <w:webHidden/>
              </w:rPr>
            </w:r>
            <w:r w:rsidR="00324BA6">
              <w:rPr>
                <w:noProof/>
                <w:webHidden/>
              </w:rPr>
              <w:fldChar w:fldCharType="separate"/>
            </w:r>
            <w:r w:rsidR="00324BA6">
              <w:rPr>
                <w:noProof/>
                <w:webHidden/>
              </w:rPr>
              <w:t>9</w:t>
            </w:r>
            <w:r w:rsidR="00324BA6">
              <w:rPr>
                <w:noProof/>
                <w:webHidden/>
              </w:rPr>
              <w:fldChar w:fldCharType="end"/>
            </w:r>
          </w:hyperlink>
        </w:p>
        <w:p w14:paraId="642135DC" w14:textId="77777777" w:rsidR="00324BA6" w:rsidRDefault="00C11584">
          <w:pPr>
            <w:pStyle w:val="TOC3"/>
            <w:rPr>
              <w:rFonts w:eastAsiaTheme="minorEastAsia"/>
              <w:noProof/>
            </w:rPr>
          </w:pPr>
          <w:hyperlink w:anchor="_Toc52610679" w:history="1">
            <w:r w:rsidR="00324BA6" w:rsidRPr="004A6BF2">
              <w:rPr>
                <w:rStyle w:val="Hyperlink"/>
                <w:noProof/>
              </w:rPr>
              <w:t>1.4.2.</w:t>
            </w:r>
            <w:r w:rsidR="00324BA6">
              <w:rPr>
                <w:rFonts w:eastAsiaTheme="minorEastAsia"/>
                <w:noProof/>
              </w:rPr>
              <w:tab/>
            </w:r>
            <w:r w:rsidR="00324BA6" w:rsidRPr="004A6BF2">
              <w:rPr>
                <w:rStyle w:val="Hyperlink"/>
                <w:noProof/>
              </w:rPr>
              <w:t>Các ràng buộc</w:t>
            </w:r>
            <w:r w:rsidR="00324BA6">
              <w:rPr>
                <w:noProof/>
                <w:webHidden/>
              </w:rPr>
              <w:tab/>
            </w:r>
            <w:r w:rsidR="00324BA6">
              <w:rPr>
                <w:noProof/>
                <w:webHidden/>
              </w:rPr>
              <w:fldChar w:fldCharType="begin"/>
            </w:r>
            <w:r w:rsidR="00324BA6">
              <w:rPr>
                <w:noProof/>
                <w:webHidden/>
              </w:rPr>
              <w:instrText xml:space="preserve"> PAGEREF _Toc52610679 \h </w:instrText>
            </w:r>
            <w:r w:rsidR="00324BA6">
              <w:rPr>
                <w:noProof/>
                <w:webHidden/>
              </w:rPr>
            </w:r>
            <w:r w:rsidR="00324BA6">
              <w:rPr>
                <w:noProof/>
                <w:webHidden/>
              </w:rPr>
              <w:fldChar w:fldCharType="separate"/>
            </w:r>
            <w:r w:rsidR="00324BA6">
              <w:rPr>
                <w:noProof/>
                <w:webHidden/>
              </w:rPr>
              <w:t>9</w:t>
            </w:r>
            <w:r w:rsidR="00324BA6">
              <w:rPr>
                <w:noProof/>
                <w:webHidden/>
              </w:rPr>
              <w:fldChar w:fldCharType="end"/>
            </w:r>
          </w:hyperlink>
        </w:p>
        <w:p w14:paraId="691C18AE" w14:textId="77777777" w:rsidR="00324BA6" w:rsidRDefault="00C11584">
          <w:pPr>
            <w:pStyle w:val="TOC3"/>
            <w:rPr>
              <w:rFonts w:eastAsiaTheme="minorEastAsia"/>
              <w:noProof/>
            </w:rPr>
          </w:pPr>
          <w:hyperlink w:anchor="_Toc52610680" w:history="1">
            <w:r w:rsidR="00324BA6" w:rsidRPr="004A6BF2">
              <w:rPr>
                <w:rStyle w:val="Hyperlink"/>
                <w:noProof/>
              </w:rPr>
              <w:t>1.4.3.</w:t>
            </w:r>
            <w:r w:rsidR="00324BA6">
              <w:rPr>
                <w:rFonts w:eastAsiaTheme="minorEastAsia"/>
                <w:noProof/>
              </w:rPr>
              <w:tab/>
            </w:r>
            <w:r w:rsidR="00324BA6" w:rsidRPr="004A6BF2">
              <w:rPr>
                <w:rStyle w:val="Hyperlink"/>
                <w:noProof/>
              </w:rPr>
              <w:t>Rủi ro</w:t>
            </w:r>
            <w:r w:rsidR="00324BA6">
              <w:rPr>
                <w:noProof/>
                <w:webHidden/>
              </w:rPr>
              <w:tab/>
            </w:r>
            <w:r w:rsidR="00324BA6">
              <w:rPr>
                <w:noProof/>
                <w:webHidden/>
              </w:rPr>
              <w:fldChar w:fldCharType="begin"/>
            </w:r>
            <w:r w:rsidR="00324BA6">
              <w:rPr>
                <w:noProof/>
                <w:webHidden/>
              </w:rPr>
              <w:instrText xml:space="preserve"> PAGEREF _Toc52610680 \h </w:instrText>
            </w:r>
            <w:r w:rsidR="00324BA6">
              <w:rPr>
                <w:noProof/>
                <w:webHidden/>
              </w:rPr>
            </w:r>
            <w:r w:rsidR="00324BA6">
              <w:rPr>
                <w:noProof/>
                <w:webHidden/>
              </w:rPr>
              <w:fldChar w:fldCharType="separate"/>
            </w:r>
            <w:r w:rsidR="00324BA6">
              <w:rPr>
                <w:noProof/>
                <w:webHidden/>
              </w:rPr>
              <w:t>10</w:t>
            </w:r>
            <w:r w:rsidR="00324BA6">
              <w:rPr>
                <w:noProof/>
                <w:webHidden/>
              </w:rPr>
              <w:fldChar w:fldCharType="end"/>
            </w:r>
          </w:hyperlink>
        </w:p>
        <w:p w14:paraId="75EBAA4B" w14:textId="77777777" w:rsidR="00324BA6" w:rsidRDefault="00C11584">
          <w:pPr>
            <w:pStyle w:val="TOC1"/>
            <w:rPr>
              <w:rFonts w:eastAsiaTheme="minorEastAsia"/>
              <w:b w:val="0"/>
            </w:rPr>
          </w:pPr>
          <w:hyperlink w:anchor="_Toc52610681" w:history="1">
            <w:r w:rsidR="00324BA6" w:rsidRPr="004A6BF2">
              <w:rPr>
                <w:rStyle w:val="Hyperlink"/>
              </w:rPr>
              <w:t>2.</w:t>
            </w:r>
            <w:r w:rsidR="00324BA6">
              <w:rPr>
                <w:rFonts w:eastAsiaTheme="minorEastAsia"/>
                <w:b w:val="0"/>
              </w:rPr>
              <w:tab/>
            </w:r>
            <w:r w:rsidR="00324BA6" w:rsidRPr="004A6BF2">
              <w:rPr>
                <w:rStyle w:val="Hyperlink"/>
              </w:rPr>
              <w:t>Yêu cầu tính năng dành cho người dùng</w:t>
            </w:r>
            <w:r w:rsidR="00324BA6">
              <w:rPr>
                <w:webHidden/>
              </w:rPr>
              <w:tab/>
            </w:r>
            <w:r w:rsidR="00324BA6">
              <w:rPr>
                <w:webHidden/>
              </w:rPr>
              <w:fldChar w:fldCharType="begin"/>
            </w:r>
            <w:r w:rsidR="00324BA6">
              <w:rPr>
                <w:webHidden/>
              </w:rPr>
              <w:instrText xml:space="preserve"> PAGEREF _Toc52610681 \h </w:instrText>
            </w:r>
            <w:r w:rsidR="00324BA6">
              <w:rPr>
                <w:webHidden/>
              </w:rPr>
            </w:r>
            <w:r w:rsidR="00324BA6">
              <w:rPr>
                <w:webHidden/>
              </w:rPr>
              <w:fldChar w:fldCharType="separate"/>
            </w:r>
            <w:r w:rsidR="00324BA6">
              <w:rPr>
                <w:webHidden/>
              </w:rPr>
              <w:t>10</w:t>
            </w:r>
            <w:r w:rsidR="00324BA6">
              <w:rPr>
                <w:webHidden/>
              </w:rPr>
              <w:fldChar w:fldCharType="end"/>
            </w:r>
          </w:hyperlink>
        </w:p>
        <w:p w14:paraId="6CF0EC57" w14:textId="77777777" w:rsidR="00324BA6" w:rsidRDefault="00C11584">
          <w:pPr>
            <w:pStyle w:val="TOC2"/>
            <w:rPr>
              <w:rFonts w:eastAsiaTheme="minorEastAsia"/>
              <w:noProof/>
            </w:rPr>
          </w:pPr>
          <w:hyperlink w:anchor="_Toc52610682" w:history="1">
            <w:r w:rsidR="00324BA6" w:rsidRPr="004A6BF2">
              <w:rPr>
                <w:rStyle w:val="Hyperlink"/>
                <w:noProof/>
              </w:rPr>
              <w:t>2.1.</w:t>
            </w:r>
            <w:r w:rsidR="00324BA6">
              <w:rPr>
                <w:rFonts w:eastAsiaTheme="minorEastAsia"/>
                <w:noProof/>
              </w:rPr>
              <w:tab/>
            </w:r>
            <w:r w:rsidR="00324BA6" w:rsidRPr="004A6BF2">
              <w:rPr>
                <w:rStyle w:val="Hyperlink"/>
                <w:noProof/>
              </w:rPr>
              <w:t>Danh sách các tính năng</w:t>
            </w:r>
            <w:r w:rsidR="00324BA6">
              <w:rPr>
                <w:noProof/>
                <w:webHidden/>
              </w:rPr>
              <w:tab/>
            </w:r>
            <w:r w:rsidR="00324BA6">
              <w:rPr>
                <w:noProof/>
                <w:webHidden/>
              </w:rPr>
              <w:fldChar w:fldCharType="begin"/>
            </w:r>
            <w:r w:rsidR="00324BA6">
              <w:rPr>
                <w:noProof/>
                <w:webHidden/>
              </w:rPr>
              <w:instrText xml:space="preserve"> PAGEREF _Toc52610682 \h </w:instrText>
            </w:r>
            <w:r w:rsidR="00324BA6">
              <w:rPr>
                <w:noProof/>
                <w:webHidden/>
              </w:rPr>
            </w:r>
            <w:r w:rsidR="00324BA6">
              <w:rPr>
                <w:noProof/>
                <w:webHidden/>
              </w:rPr>
              <w:fldChar w:fldCharType="separate"/>
            </w:r>
            <w:r w:rsidR="00324BA6">
              <w:rPr>
                <w:noProof/>
                <w:webHidden/>
              </w:rPr>
              <w:t>10</w:t>
            </w:r>
            <w:r w:rsidR="00324BA6">
              <w:rPr>
                <w:noProof/>
                <w:webHidden/>
              </w:rPr>
              <w:fldChar w:fldCharType="end"/>
            </w:r>
          </w:hyperlink>
        </w:p>
        <w:p w14:paraId="71A7B16D" w14:textId="77777777" w:rsidR="00324BA6" w:rsidRDefault="00C11584">
          <w:pPr>
            <w:pStyle w:val="TOC2"/>
            <w:rPr>
              <w:rFonts w:eastAsiaTheme="minorEastAsia"/>
              <w:noProof/>
            </w:rPr>
          </w:pPr>
          <w:hyperlink w:anchor="_Toc52610683" w:history="1">
            <w:r w:rsidR="00324BA6" w:rsidRPr="004A6BF2">
              <w:rPr>
                <w:rStyle w:val="Hyperlink"/>
                <w:noProof/>
              </w:rPr>
              <w:t>2.2.</w:t>
            </w:r>
            <w:r w:rsidR="00324BA6">
              <w:rPr>
                <w:rFonts w:eastAsiaTheme="minorEastAsia"/>
                <w:noProof/>
              </w:rPr>
              <w:tab/>
            </w:r>
            <w:r w:rsidR="00324BA6" w:rsidRPr="004A6BF2">
              <w:rPr>
                <w:rStyle w:val="Hyperlink"/>
                <w:noProof/>
              </w:rPr>
              <w:t>Yêu cầu nghiệp vụ</w:t>
            </w:r>
            <w:r w:rsidR="00324BA6">
              <w:rPr>
                <w:noProof/>
                <w:webHidden/>
              </w:rPr>
              <w:tab/>
            </w:r>
            <w:r w:rsidR="00324BA6">
              <w:rPr>
                <w:noProof/>
                <w:webHidden/>
              </w:rPr>
              <w:fldChar w:fldCharType="begin"/>
            </w:r>
            <w:r w:rsidR="00324BA6">
              <w:rPr>
                <w:noProof/>
                <w:webHidden/>
              </w:rPr>
              <w:instrText xml:space="preserve"> PAGEREF _Toc52610683 \h </w:instrText>
            </w:r>
            <w:r w:rsidR="00324BA6">
              <w:rPr>
                <w:noProof/>
                <w:webHidden/>
              </w:rPr>
            </w:r>
            <w:r w:rsidR="00324BA6">
              <w:rPr>
                <w:noProof/>
                <w:webHidden/>
              </w:rPr>
              <w:fldChar w:fldCharType="separate"/>
            </w:r>
            <w:r w:rsidR="00324BA6">
              <w:rPr>
                <w:noProof/>
                <w:webHidden/>
              </w:rPr>
              <w:t>11</w:t>
            </w:r>
            <w:r w:rsidR="00324BA6">
              <w:rPr>
                <w:noProof/>
                <w:webHidden/>
              </w:rPr>
              <w:fldChar w:fldCharType="end"/>
            </w:r>
          </w:hyperlink>
        </w:p>
        <w:p w14:paraId="494E8B1F" w14:textId="77777777" w:rsidR="00324BA6" w:rsidRDefault="00C11584">
          <w:pPr>
            <w:pStyle w:val="TOC2"/>
            <w:rPr>
              <w:rFonts w:eastAsiaTheme="minorEastAsia"/>
              <w:noProof/>
            </w:rPr>
          </w:pPr>
          <w:hyperlink w:anchor="_Toc52610684" w:history="1">
            <w:r w:rsidR="00324BA6" w:rsidRPr="004A6BF2">
              <w:rPr>
                <w:rStyle w:val="Hyperlink"/>
                <w:noProof/>
              </w:rPr>
              <w:t>2.3.</w:t>
            </w:r>
            <w:r w:rsidR="00324BA6">
              <w:rPr>
                <w:rFonts w:eastAsiaTheme="minorEastAsia"/>
                <w:noProof/>
              </w:rPr>
              <w:tab/>
            </w:r>
            <w:r w:rsidR="00324BA6" w:rsidRPr="004A6BF2">
              <w:rPr>
                <w:rStyle w:val="Hyperlink"/>
                <w:noProof/>
              </w:rPr>
              <w:t>Yêu cầu về giao diện người dùng</w:t>
            </w:r>
            <w:r w:rsidR="00324BA6">
              <w:rPr>
                <w:noProof/>
                <w:webHidden/>
              </w:rPr>
              <w:tab/>
            </w:r>
            <w:r w:rsidR="00324BA6">
              <w:rPr>
                <w:noProof/>
                <w:webHidden/>
              </w:rPr>
              <w:fldChar w:fldCharType="begin"/>
            </w:r>
            <w:r w:rsidR="00324BA6">
              <w:rPr>
                <w:noProof/>
                <w:webHidden/>
              </w:rPr>
              <w:instrText xml:space="preserve"> PAGEREF _Toc52610684 \h </w:instrText>
            </w:r>
            <w:r w:rsidR="00324BA6">
              <w:rPr>
                <w:noProof/>
                <w:webHidden/>
              </w:rPr>
            </w:r>
            <w:r w:rsidR="00324BA6">
              <w:rPr>
                <w:noProof/>
                <w:webHidden/>
              </w:rPr>
              <w:fldChar w:fldCharType="separate"/>
            </w:r>
            <w:r w:rsidR="00324BA6">
              <w:rPr>
                <w:noProof/>
                <w:webHidden/>
              </w:rPr>
              <w:t>12</w:t>
            </w:r>
            <w:r w:rsidR="00324BA6">
              <w:rPr>
                <w:noProof/>
                <w:webHidden/>
              </w:rPr>
              <w:fldChar w:fldCharType="end"/>
            </w:r>
          </w:hyperlink>
        </w:p>
        <w:p w14:paraId="653C0D16" w14:textId="77777777" w:rsidR="00324BA6" w:rsidRDefault="00C11584">
          <w:pPr>
            <w:pStyle w:val="TOC1"/>
            <w:rPr>
              <w:rFonts w:eastAsiaTheme="minorEastAsia"/>
              <w:b w:val="0"/>
            </w:rPr>
          </w:pPr>
          <w:hyperlink w:anchor="_Toc52610685" w:history="1">
            <w:r w:rsidR="00324BA6" w:rsidRPr="004A6BF2">
              <w:rPr>
                <w:rStyle w:val="Hyperlink"/>
              </w:rPr>
              <w:t>3.</w:t>
            </w:r>
            <w:r w:rsidR="00324BA6">
              <w:rPr>
                <w:rFonts w:eastAsiaTheme="minorEastAsia"/>
                <w:b w:val="0"/>
              </w:rPr>
              <w:tab/>
            </w:r>
            <w:r w:rsidR="00324BA6" w:rsidRPr="004A6BF2">
              <w:rPr>
                <w:rStyle w:val="Hyperlink"/>
              </w:rPr>
              <w:t>Yêu cầu phi chức năng</w:t>
            </w:r>
            <w:r w:rsidR="00324BA6">
              <w:rPr>
                <w:webHidden/>
              </w:rPr>
              <w:tab/>
            </w:r>
            <w:r w:rsidR="00324BA6">
              <w:rPr>
                <w:webHidden/>
              </w:rPr>
              <w:fldChar w:fldCharType="begin"/>
            </w:r>
            <w:r w:rsidR="00324BA6">
              <w:rPr>
                <w:webHidden/>
              </w:rPr>
              <w:instrText xml:space="preserve"> PAGEREF _Toc52610685 \h </w:instrText>
            </w:r>
            <w:r w:rsidR="00324BA6">
              <w:rPr>
                <w:webHidden/>
              </w:rPr>
            </w:r>
            <w:r w:rsidR="00324BA6">
              <w:rPr>
                <w:webHidden/>
              </w:rPr>
              <w:fldChar w:fldCharType="separate"/>
            </w:r>
            <w:r w:rsidR="00324BA6">
              <w:rPr>
                <w:webHidden/>
              </w:rPr>
              <w:t>12</w:t>
            </w:r>
            <w:r w:rsidR="00324BA6">
              <w:rPr>
                <w:webHidden/>
              </w:rPr>
              <w:fldChar w:fldCharType="end"/>
            </w:r>
          </w:hyperlink>
        </w:p>
        <w:p w14:paraId="4BCEE340" w14:textId="77777777" w:rsidR="00324BA6" w:rsidRDefault="00C11584">
          <w:pPr>
            <w:pStyle w:val="TOC1"/>
            <w:rPr>
              <w:rFonts w:eastAsiaTheme="minorEastAsia"/>
              <w:b w:val="0"/>
            </w:rPr>
          </w:pPr>
          <w:hyperlink w:anchor="_Toc52610686" w:history="1">
            <w:r w:rsidR="00324BA6" w:rsidRPr="004A6BF2">
              <w:rPr>
                <w:rStyle w:val="Hyperlink"/>
              </w:rPr>
              <w:t>4.</w:t>
            </w:r>
            <w:r w:rsidR="00324BA6">
              <w:rPr>
                <w:rFonts w:eastAsiaTheme="minorEastAsia"/>
                <w:b w:val="0"/>
              </w:rPr>
              <w:tab/>
            </w:r>
            <w:r w:rsidR="00324BA6" w:rsidRPr="004A6BF2">
              <w:rPr>
                <w:rStyle w:val="Hyperlink"/>
              </w:rPr>
              <w:t>Kế hoạch phát triển dự án</w:t>
            </w:r>
            <w:r w:rsidR="00324BA6">
              <w:rPr>
                <w:webHidden/>
              </w:rPr>
              <w:tab/>
            </w:r>
            <w:r w:rsidR="00324BA6">
              <w:rPr>
                <w:webHidden/>
              </w:rPr>
              <w:fldChar w:fldCharType="begin"/>
            </w:r>
            <w:r w:rsidR="00324BA6">
              <w:rPr>
                <w:webHidden/>
              </w:rPr>
              <w:instrText xml:space="preserve"> PAGEREF _Toc52610686 \h </w:instrText>
            </w:r>
            <w:r w:rsidR="00324BA6">
              <w:rPr>
                <w:webHidden/>
              </w:rPr>
            </w:r>
            <w:r w:rsidR="00324BA6">
              <w:rPr>
                <w:webHidden/>
              </w:rPr>
              <w:fldChar w:fldCharType="separate"/>
            </w:r>
            <w:r w:rsidR="00324BA6">
              <w:rPr>
                <w:webHidden/>
              </w:rPr>
              <w:t>12</w:t>
            </w:r>
            <w:r w:rsidR="00324BA6">
              <w:rPr>
                <w:webHidden/>
              </w:rPr>
              <w:fldChar w:fldCharType="end"/>
            </w:r>
          </w:hyperlink>
        </w:p>
        <w:p w14:paraId="5AF0FB6B" w14:textId="77777777" w:rsidR="00324BA6" w:rsidRDefault="00C11584">
          <w:pPr>
            <w:pStyle w:val="TOC1"/>
            <w:rPr>
              <w:rFonts w:eastAsiaTheme="minorEastAsia"/>
              <w:b w:val="0"/>
            </w:rPr>
          </w:pPr>
          <w:hyperlink w:anchor="_Toc52610687" w:history="1">
            <w:r w:rsidR="00324BA6" w:rsidRPr="004A6BF2">
              <w:rPr>
                <w:rStyle w:val="Hyperlink"/>
              </w:rPr>
              <w:t>5.</w:t>
            </w:r>
            <w:r w:rsidR="00324BA6">
              <w:rPr>
                <w:rFonts w:eastAsiaTheme="minorEastAsia"/>
                <w:b w:val="0"/>
              </w:rPr>
              <w:tab/>
            </w:r>
            <w:r w:rsidR="00324BA6" w:rsidRPr="004A6BF2">
              <w:rPr>
                <w:rStyle w:val="Hyperlink"/>
              </w:rPr>
              <w:t>Other Requirements</w:t>
            </w:r>
            <w:r w:rsidR="00324BA6">
              <w:rPr>
                <w:webHidden/>
              </w:rPr>
              <w:tab/>
            </w:r>
            <w:r w:rsidR="00324BA6">
              <w:rPr>
                <w:webHidden/>
              </w:rPr>
              <w:fldChar w:fldCharType="begin"/>
            </w:r>
            <w:r w:rsidR="00324BA6">
              <w:rPr>
                <w:webHidden/>
              </w:rPr>
              <w:instrText xml:space="preserve"> PAGEREF _Toc52610687 \h </w:instrText>
            </w:r>
            <w:r w:rsidR="00324BA6">
              <w:rPr>
                <w:webHidden/>
              </w:rPr>
            </w:r>
            <w:r w:rsidR="00324BA6">
              <w:rPr>
                <w:webHidden/>
              </w:rPr>
              <w:fldChar w:fldCharType="separate"/>
            </w:r>
            <w:r w:rsidR="00324BA6">
              <w:rPr>
                <w:webHidden/>
              </w:rPr>
              <w:t>13</w:t>
            </w:r>
            <w:r w:rsidR="00324BA6">
              <w:rPr>
                <w:webHidden/>
              </w:rPr>
              <w:fldChar w:fldCharType="end"/>
            </w:r>
          </w:hyperlink>
        </w:p>
        <w:p w14:paraId="69EA2AA9" w14:textId="77777777" w:rsidR="00324BA6" w:rsidRDefault="00C11584">
          <w:pPr>
            <w:pStyle w:val="TOC1"/>
            <w:rPr>
              <w:rFonts w:eastAsiaTheme="minorEastAsia"/>
              <w:b w:val="0"/>
            </w:rPr>
          </w:pPr>
          <w:hyperlink w:anchor="_Toc52610688" w:history="1">
            <w:r w:rsidR="00324BA6" w:rsidRPr="004A6BF2">
              <w:rPr>
                <w:rStyle w:val="Hyperlink"/>
              </w:rPr>
              <w:t>6.</w:t>
            </w:r>
            <w:r w:rsidR="00324BA6">
              <w:rPr>
                <w:rFonts w:eastAsiaTheme="minorEastAsia"/>
                <w:b w:val="0"/>
              </w:rPr>
              <w:tab/>
            </w:r>
            <w:r w:rsidR="00324BA6" w:rsidRPr="004A6BF2">
              <w:rPr>
                <w:rStyle w:val="Hyperlink"/>
              </w:rPr>
              <w:t>Phụ lục</w:t>
            </w:r>
            <w:r w:rsidR="00324BA6">
              <w:rPr>
                <w:webHidden/>
              </w:rPr>
              <w:tab/>
            </w:r>
            <w:r w:rsidR="00324BA6">
              <w:rPr>
                <w:webHidden/>
              </w:rPr>
              <w:fldChar w:fldCharType="begin"/>
            </w:r>
            <w:r w:rsidR="00324BA6">
              <w:rPr>
                <w:webHidden/>
              </w:rPr>
              <w:instrText xml:space="preserve"> PAGEREF _Toc52610688 \h </w:instrText>
            </w:r>
            <w:r w:rsidR="00324BA6">
              <w:rPr>
                <w:webHidden/>
              </w:rPr>
            </w:r>
            <w:r w:rsidR="00324BA6">
              <w:rPr>
                <w:webHidden/>
              </w:rPr>
              <w:fldChar w:fldCharType="separate"/>
            </w:r>
            <w:r w:rsidR="00324BA6">
              <w:rPr>
                <w:webHidden/>
              </w:rPr>
              <w:t>13</w:t>
            </w:r>
            <w:r w:rsidR="00324BA6">
              <w:rPr>
                <w:webHidden/>
              </w:rPr>
              <w:fldChar w:fldCharType="end"/>
            </w:r>
          </w:hyperlink>
        </w:p>
        <w:p w14:paraId="577379B9" w14:textId="77777777" w:rsidR="00324BA6" w:rsidRDefault="00C11584">
          <w:pPr>
            <w:pStyle w:val="TOC2"/>
            <w:rPr>
              <w:rFonts w:eastAsiaTheme="minorEastAsia"/>
              <w:noProof/>
            </w:rPr>
          </w:pPr>
          <w:hyperlink w:anchor="_Toc52610689" w:history="1">
            <w:r w:rsidR="00324BA6" w:rsidRPr="004A6BF2">
              <w:rPr>
                <w:rStyle w:val="Hyperlink"/>
                <w:noProof/>
              </w:rPr>
              <w:t>6.1.</w:t>
            </w:r>
            <w:r w:rsidR="00324BA6">
              <w:rPr>
                <w:rFonts w:eastAsiaTheme="minorEastAsia"/>
                <w:noProof/>
              </w:rPr>
              <w:tab/>
            </w:r>
            <w:r w:rsidR="00324BA6" w:rsidRPr="004A6BF2">
              <w:rPr>
                <w:rStyle w:val="Hyperlink"/>
                <w:noProof/>
              </w:rPr>
              <w:t>Danh sách từ viết tắt</w:t>
            </w:r>
            <w:r w:rsidR="00324BA6">
              <w:rPr>
                <w:noProof/>
                <w:webHidden/>
              </w:rPr>
              <w:tab/>
            </w:r>
            <w:r w:rsidR="00324BA6">
              <w:rPr>
                <w:noProof/>
                <w:webHidden/>
              </w:rPr>
              <w:fldChar w:fldCharType="begin"/>
            </w:r>
            <w:r w:rsidR="00324BA6">
              <w:rPr>
                <w:noProof/>
                <w:webHidden/>
              </w:rPr>
              <w:instrText xml:space="preserve"> PAGEREF _Toc52610689 \h </w:instrText>
            </w:r>
            <w:r w:rsidR="00324BA6">
              <w:rPr>
                <w:noProof/>
                <w:webHidden/>
              </w:rPr>
            </w:r>
            <w:r w:rsidR="00324BA6">
              <w:rPr>
                <w:noProof/>
                <w:webHidden/>
              </w:rPr>
              <w:fldChar w:fldCharType="separate"/>
            </w:r>
            <w:r w:rsidR="00324BA6">
              <w:rPr>
                <w:noProof/>
                <w:webHidden/>
              </w:rPr>
              <w:t>13</w:t>
            </w:r>
            <w:r w:rsidR="00324BA6">
              <w:rPr>
                <w:noProof/>
                <w:webHidden/>
              </w:rPr>
              <w:fldChar w:fldCharType="end"/>
            </w:r>
          </w:hyperlink>
        </w:p>
        <w:p w14:paraId="0411905E" w14:textId="77777777" w:rsidR="00324BA6" w:rsidRDefault="00C11584">
          <w:pPr>
            <w:pStyle w:val="TOC2"/>
            <w:rPr>
              <w:rFonts w:eastAsiaTheme="minorEastAsia"/>
              <w:noProof/>
            </w:rPr>
          </w:pPr>
          <w:hyperlink w:anchor="_Toc52610690" w:history="1">
            <w:r w:rsidR="00324BA6" w:rsidRPr="004A6BF2">
              <w:rPr>
                <w:rStyle w:val="Hyperlink"/>
                <w:noProof/>
              </w:rPr>
              <w:t>6.2.</w:t>
            </w:r>
            <w:r w:rsidR="00324BA6">
              <w:rPr>
                <w:rFonts w:eastAsiaTheme="minorEastAsia"/>
                <w:noProof/>
              </w:rPr>
              <w:tab/>
            </w:r>
            <w:r w:rsidR="00324BA6" w:rsidRPr="004A6BF2">
              <w:rPr>
                <w:rStyle w:val="Hyperlink"/>
                <w:noProof/>
              </w:rPr>
              <w:t>Bảng chú giải thuật ngữ</w:t>
            </w:r>
            <w:r w:rsidR="00324BA6">
              <w:rPr>
                <w:noProof/>
                <w:webHidden/>
              </w:rPr>
              <w:tab/>
            </w:r>
            <w:r w:rsidR="00324BA6">
              <w:rPr>
                <w:noProof/>
                <w:webHidden/>
              </w:rPr>
              <w:fldChar w:fldCharType="begin"/>
            </w:r>
            <w:r w:rsidR="00324BA6">
              <w:rPr>
                <w:noProof/>
                <w:webHidden/>
              </w:rPr>
              <w:instrText xml:space="preserve"> PAGEREF _Toc52610690 \h </w:instrText>
            </w:r>
            <w:r w:rsidR="00324BA6">
              <w:rPr>
                <w:noProof/>
                <w:webHidden/>
              </w:rPr>
            </w:r>
            <w:r w:rsidR="00324BA6">
              <w:rPr>
                <w:noProof/>
                <w:webHidden/>
              </w:rPr>
              <w:fldChar w:fldCharType="separate"/>
            </w:r>
            <w:r w:rsidR="00324BA6">
              <w:rPr>
                <w:noProof/>
                <w:webHidden/>
              </w:rPr>
              <w:t>13</w:t>
            </w:r>
            <w:r w:rsidR="00324BA6">
              <w:rPr>
                <w:noProof/>
                <w:webHidden/>
              </w:rPr>
              <w:fldChar w:fldCharType="end"/>
            </w:r>
          </w:hyperlink>
        </w:p>
        <w:p w14:paraId="30DC17AD" w14:textId="77777777" w:rsidR="00324BA6" w:rsidRDefault="00C11584">
          <w:pPr>
            <w:pStyle w:val="TOC2"/>
            <w:rPr>
              <w:rFonts w:eastAsiaTheme="minorEastAsia"/>
              <w:noProof/>
            </w:rPr>
          </w:pPr>
          <w:hyperlink w:anchor="_Toc52610691" w:history="1">
            <w:r w:rsidR="00324BA6" w:rsidRPr="004A6BF2">
              <w:rPr>
                <w:rStyle w:val="Hyperlink"/>
                <w:noProof/>
              </w:rPr>
              <w:t>6.3.</w:t>
            </w:r>
            <w:r w:rsidR="00324BA6">
              <w:rPr>
                <w:rFonts w:eastAsiaTheme="minorEastAsia"/>
                <w:noProof/>
              </w:rPr>
              <w:tab/>
            </w:r>
            <w:r w:rsidR="00324BA6" w:rsidRPr="004A6BF2">
              <w:rPr>
                <w:rStyle w:val="Hyperlink"/>
                <w:noProof/>
              </w:rPr>
              <w:t>Nguồn tham khảo và Tài liệu có liên quan</w:t>
            </w:r>
            <w:r w:rsidR="00324BA6">
              <w:rPr>
                <w:noProof/>
                <w:webHidden/>
              </w:rPr>
              <w:tab/>
            </w:r>
            <w:r w:rsidR="00324BA6">
              <w:rPr>
                <w:noProof/>
                <w:webHidden/>
              </w:rPr>
              <w:fldChar w:fldCharType="begin"/>
            </w:r>
            <w:r w:rsidR="00324BA6">
              <w:rPr>
                <w:noProof/>
                <w:webHidden/>
              </w:rPr>
              <w:instrText xml:space="preserve"> PAGEREF _Toc52610691 \h </w:instrText>
            </w:r>
            <w:r w:rsidR="00324BA6">
              <w:rPr>
                <w:noProof/>
                <w:webHidden/>
              </w:rPr>
            </w:r>
            <w:r w:rsidR="00324BA6">
              <w:rPr>
                <w:noProof/>
                <w:webHidden/>
              </w:rPr>
              <w:fldChar w:fldCharType="separate"/>
            </w:r>
            <w:r w:rsidR="00324BA6">
              <w:rPr>
                <w:noProof/>
                <w:webHidden/>
              </w:rPr>
              <w:t>13</w:t>
            </w:r>
            <w:r w:rsidR="00324BA6">
              <w:rPr>
                <w:noProof/>
                <w:webHidden/>
              </w:rPr>
              <w:fldChar w:fldCharType="end"/>
            </w:r>
          </w:hyperlink>
        </w:p>
        <w:p w14:paraId="2EF25799" w14:textId="43359514" w:rsidR="0017438F" w:rsidRDefault="004D0E61" w:rsidP="004D0E61">
          <w:pPr>
            <w:spacing w:line="240" w:lineRule="auto"/>
          </w:pPr>
          <w:r>
            <w:rPr>
              <w:b/>
              <w:noProof/>
            </w:rPr>
            <w:fldChar w:fldCharType="end"/>
          </w:r>
        </w:p>
      </w:sdtContent>
    </w:sdt>
    <w:p w14:paraId="22174653" w14:textId="77777777" w:rsidR="003111C5" w:rsidRDefault="003111C5">
      <w:pPr>
        <w:rPr>
          <w:b/>
        </w:rPr>
      </w:pPr>
      <w:r>
        <w:rPr>
          <w:b/>
        </w:rPr>
        <w:br w:type="page"/>
      </w:r>
    </w:p>
    <w:p w14:paraId="71F1AB67" w14:textId="77777777" w:rsidR="003111C5" w:rsidRPr="008B01CE" w:rsidRDefault="003111C5" w:rsidP="00AF2244">
      <w:pPr>
        <w:spacing w:after="0"/>
        <w:rPr>
          <w:b/>
          <w:i/>
          <w:color w:val="1F4E79" w:themeColor="accent1" w:themeShade="80"/>
          <w:sz w:val="32"/>
          <w:szCs w:val="32"/>
        </w:rPr>
      </w:pPr>
      <w:r w:rsidRPr="008B01CE">
        <w:rPr>
          <w:b/>
          <w:i/>
          <w:color w:val="1F4E79" w:themeColor="accent1" w:themeShade="80"/>
          <w:sz w:val="32"/>
          <w:szCs w:val="32"/>
        </w:rPr>
        <w:lastRenderedPageBreak/>
        <w:t>Index of Table</w:t>
      </w:r>
    </w:p>
    <w:p w14:paraId="67D55696" w14:textId="7225FC82" w:rsidR="00A40BBE" w:rsidRDefault="000B2CD2">
      <w:pPr>
        <w:pStyle w:val="TableofFigures"/>
        <w:tabs>
          <w:tab w:val="right" w:leader="dot" w:pos="9350"/>
        </w:tabs>
        <w:rPr>
          <w:rFonts w:eastAsiaTheme="minorEastAsia"/>
          <w:noProof/>
        </w:rPr>
      </w:pPr>
      <w:r>
        <w:rPr>
          <w:b/>
          <w:color w:val="1F4E79" w:themeColor="accent1" w:themeShade="80"/>
        </w:rPr>
        <w:fldChar w:fldCharType="begin"/>
      </w:r>
      <w:r>
        <w:rPr>
          <w:b/>
          <w:color w:val="1F4E79" w:themeColor="accent1" w:themeShade="80"/>
        </w:rPr>
        <w:instrText xml:space="preserve"> TOC \h \z \c "Bảng" </w:instrText>
      </w:r>
      <w:r>
        <w:rPr>
          <w:b/>
          <w:color w:val="1F4E79" w:themeColor="accent1" w:themeShade="80"/>
        </w:rPr>
        <w:fldChar w:fldCharType="separate"/>
      </w:r>
      <w:hyperlink w:anchor="_Toc52355178" w:history="1">
        <w:r w:rsidR="00A40BBE" w:rsidRPr="00850F85">
          <w:rPr>
            <w:rStyle w:val="Hyperlink"/>
            <w:noProof/>
          </w:rPr>
          <w:t>Bảng 1</w:t>
        </w:r>
        <w:r w:rsidR="00A40BBE" w:rsidRPr="00850F85">
          <w:rPr>
            <w:rStyle w:val="Hyperlink"/>
            <w:noProof/>
          </w:rPr>
          <w:noBreakHyphen/>
          <w:t>1: Các lớp người dùng và đặc điểm.</w:t>
        </w:r>
        <w:r w:rsidR="00A40BBE">
          <w:rPr>
            <w:noProof/>
            <w:webHidden/>
          </w:rPr>
          <w:tab/>
        </w:r>
        <w:r w:rsidR="00A40BBE">
          <w:rPr>
            <w:noProof/>
            <w:webHidden/>
          </w:rPr>
          <w:fldChar w:fldCharType="begin"/>
        </w:r>
        <w:r w:rsidR="00A40BBE">
          <w:rPr>
            <w:noProof/>
            <w:webHidden/>
          </w:rPr>
          <w:instrText xml:space="preserve"> PAGEREF _Toc52355178 \h </w:instrText>
        </w:r>
        <w:r w:rsidR="00A40BBE">
          <w:rPr>
            <w:noProof/>
            <w:webHidden/>
          </w:rPr>
        </w:r>
        <w:r w:rsidR="00A40BBE">
          <w:rPr>
            <w:noProof/>
            <w:webHidden/>
          </w:rPr>
          <w:fldChar w:fldCharType="separate"/>
        </w:r>
        <w:r w:rsidR="00A40BBE">
          <w:rPr>
            <w:noProof/>
            <w:webHidden/>
          </w:rPr>
          <w:t>8</w:t>
        </w:r>
        <w:r w:rsidR="00A40BBE">
          <w:rPr>
            <w:noProof/>
            <w:webHidden/>
          </w:rPr>
          <w:fldChar w:fldCharType="end"/>
        </w:r>
      </w:hyperlink>
    </w:p>
    <w:p w14:paraId="7E67B791" w14:textId="30D27531" w:rsidR="00A40BBE" w:rsidRDefault="00C11584">
      <w:pPr>
        <w:pStyle w:val="TableofFigures"/>
        <w:tabs>
          <w:tab w:val="right" w:leader="dot" w:pos="9350"/>
        </w:tabs>
        <w:rPr>
          <w:rFonts w:eastAsiaTheme="minorEastAsia"/>
          <w:noProof/>
        </w:rPr>
      </w:pPr>
      <w:hyperlink w:anchor="_Toc52355179" w:history="1">
        <w:r w:rsidR="00A40BBE" w:rsidRPr="00850F85">
          <w:rPr>
            <w:rStyle w:val="Hyperlink"/>
            <w:noProof/>
          </w:rPr>
          <w:t>Bảng 1</w:t>
        </w:r>
        <w:r w:rsidR="00A40BBE" w:rsidRPr="00850F85">
          <w:rPr>
            <w:rStyle w:val="Hyperlink"/>
            <w:noProof/>
          </w:rPr>
          <w:noBreakHyphen/>
          <w:t>2: Các chức năng trong phạm vi dự án.</w:t>
        </w:r>
        <w:r w:rsidR="00A40BBE">
          <w:rPr>
            <w:noProof/>
            <w:webHidden/>
          </w:rPr>
          <w:tab/>
        </w:r>
        <w:r w:rsidR="00A40BBE">
          <w:rPr>
            <w:noProof/>
            <w:webHidden/>
          </w:rPr>
          <w:fldChar w:fldCharType="begin"/>
        </w:r>
        <w:r w:rsidR="00A40BBE">
          <w:rPr>
            <w:noProof/>
            <w:webHidden/>
          </w:rPr>
          <w:instrText xml:space="preserve"> PAGEREF _Toc52355179 \h </w:instrText>
        </w:r>
        <w:r w:rsidR="00A40BBE">
          <w:rPr>
            <w:noProof/>
            <w:webHidden/>
          </w:rPr>
        </w:r>
        <w:r w:rsidR="00A40BBE">
          <w:rPr>
            <w:noProof/>
            <w:webHidden/>
          </w:rPr>
          <w:fldChar w:fldCharType="separate"/>
        </w:r>
        <w:r w:rsidR="00A40BBE">
          <w:rPr>
            <w:noProof/>
            <w:webHidden/>
          </w:rPr>
          <w:t>8</w:t>
        </w:r>
        <w:r w:rsidR="00A40BBE">
          <w:rPr>
            <w:noProof/>
            <w:webHidden/>
          </w:rPr>
          <w:fldChar w:fldCharType="end"/>
        </w:r>
      </w:hyperlink>
    </w:p>
    <w:p w14:paraId="6BFA3846" w14:textId="3BE1C467" w:rsidR="00A40BBE" w:rsidRDefault="00C11584">
      <w:pPr>
        <w:pStyle w:val="TableofFigures"/>
        <w:tabs>
          <w:tab w:val="right" w:leader="dot" w:pos="9350"/>
        </w:tabs>
        <w:rPr>
          <w:rFonts w:eastAsiaTheme="minorEastAsia"/>
          <w:noProof/>
        </w:rPr>
      </w:pPr>
      <w:hyperlink w:anchor="_Toc52355180" w:history="1">
        <w:r w:rsidR="00A40BBE" w:rsidRPr="00850F85">
          <w:rPr>
            <w:rStyle w:val="Hyperlink"/>
            <w:noProof/>
          </w:rPr>
          <w:t>Bảng 1</w:t>
        </w:r>
        <w:r w:rsidR="00A40BBE" w:rsidRPr="00850F85">
          <w:rPr>
            <w:rStyle w:val="Hyperlink"/>
            <w:noProof/>
          </w:rPr>
          <w:noBreakHyphen/>
          <w:t>3: Các giả định.</w:t>
        </w:r>
        <w:r w:rsidR="00A40BBE">
          <w:rPr>
            <w:noProof/>
            <w:webHidden/>
          </w:rPr>
          <w:tab/>
        </w:r>
        <w:r w:rsidR="00A40BBE">
          <w:rPr>
            <w:noProof/>
            <w:webHidden/>
          </w:rPr>
          <w:fldChar w:fldCharType="begin"/>
        </w:r>
        <w:r w:rsidR="00A40BBE">
          <w:rPr>
            <w:noProof/>
            <w:webHidden/>
          </w:rPr>
          <w:instrText xml:space="preserve"> PAGEREF _Toc52355180 \h </w:instrText>
        </w:r>
        <w:r w:rsidR="00A40BBE">
          <w:rPr>
            <w:noProof/>
            <w:webHidden/>
          </w:rPr>
        </w:r>
        <w:r w:rsidR="00A40BBE">
          <w:rPr>
            <w:noProof/>
            <w:webHidden/>
          </w:rPr>
          <w:fldChar w:fldCharType="separate"/>
        </w:r>
        <w:r w:rsidR="00A40BBE">
          <w:rPr>
            <w:noProof/>
            <w:webHidden/>
          </w:rPr>
          <w:t>9</w:t>
        </w:r>
        <w:r w:rsidR="00A40BBE">
          <w:rPr>
            <w:noProof/>
            <w:webHidden/>
          </w:rPr>
          <w:fldChar w:fldCharType="end"/>
        </w:r>
      </w:hyperlink>
    </w:p>
    <w:p w14:paraId="794DC658" w14:textId="03D670D9" w:rsidR="00A40BBE" w:rsidRDefault="00C11584">
      <w:pPr>
        <w:pStyle w:val="TableofFigures"/>
        <w:tabs>
          <w:tab w:val="right" w:leader="dot" w:pos="9350"/>
        </w:tabs>
        <w:rPr>
          <w:rFonts w:eastAsiaTheme="minorEastAsia"/>
          <w:noProof/>
        </w:rPr>
      </w:pPr>
      <w:hyperlink w:anchor="_Toc52355181" w:history="1">
        <w:r w:rsidR="00A40BBE" w:rsidRPr="00850F85">
          <w:rPr>
            <w:rStyle w:val="Hyperlink"/>
            <w:noProof/>
          </w:rPr>
          <w:t>Bảng 1</w:t>
        </w:r>
        <w:r w:rsidR="00A40BBE" w:rsidRPr="00850F85">
          <w:rPr>
            <w:rStyle w:val="Hyperlink"/>
            <w:noProof/>
          </w:rPr>
          <w:noBreakHyphen/>
          <w:t>4: Các ràng buộc.</w:t>
        </w:r>
        <w:r w:rsidR="00A40BBE">
          <w:rPr>
            <w:noProof/>
            <w:webHidden/>
          </w:rPr>
          <w:tab/>
        </w:r>
        <w:r w:rsidR="00A40BBE">
          <w:rPr>
            <w:noProof/>
            <w:webHidden/>
          </w:rPr>
          <w:fldChar w:fldCharType="begin"/>
        </w:r>
        <w:r w:rsidR="00A40BBE">
          <w:rPr>
            <w:noProof/>
            <w:webHidden/>
          </w:rPr>
          <w:instrText xml:space="preserve"> PAGEREF _Toc52355181 \h </w:instrText>
        </w:r>
        <w:r w:rsidR="00A40BBE">
          <w:rPr>
            <w:noProof/>
            <w:webHidden/>
          </w:rPr>
        </w:r>
        <w:r w:rsidR="00A40BBE">
          <w:rPr>
            <w:noProof/>
            <w:webHidden/>
          </w:rPr>
          <w:fldChar w:fldCharType="separate"/>
        </w:r>
        <w:r w:rsidR="00A40BBE">
          <w:rPr>
            <w:noProof/>
            <w:webHidden/>
          </w:rPr>
          <w:t>9</w:t>
        </w:r>
        <w:r w:rsidR="00A40BBE">
          <w:rPr>
            <w:noProof/>
            <w:webHidden/>
          </w:rPr>
          <w:fldChar w:fldCharType="end"/>
        </w:r>
      </w:hyperlink>
    </w:p>
    <w:p w14:paraId="37BF13FB" w14:textId="74B114F3" w:rsidR="00A40BBE" w:rsidRDefault="00C11584">
      <w:pPr>
        <w:pStyle w:val="TableofFigures"/>
        <w:tabs>
          <w:tab w:val="right" w:leader="dot" w:pos="9350"/>
        </w:tabs>
        <w:rPr>
          <w:rFonts w:eastAsiaTheme="minorEastAsia"/>
          <w:noProof/>
        </w:rPr>
      </w:pPr>
      <w:hyperlink w:anchor="_Toc52355182" w:history="1">
        <w:r w:rsidR="00A40BBE" w:rsidRPr="00850F85">
          <w:rPr>
            <w:rStyle w:val="Hyperlink"/>
            <w:noProof/>
          </w:rPr>
          <w:t>Bảng 2</w:t>
        </w:r>
        <w:r w:rsidR="00A40BBE" w:rsidRPr="00850F85">
          <w:rPr>
            <w:rStyle w:val="Hyperlink"/>
            <w:noProof/>
          </w:rPr>
          <w:noBreakHyphen/>
          <w:t>1: Danh sách tính năng trong hệ thống.</w:t>
        </w:r>
        <w:r w:rsidR="00A40BBE">
          <w:rPr>
            <w:noProof/>
            <w:webHidden/>
          </w:rPr>
          <w:tab/>
        </w:r>
        <w:r w:rsidR="00A40BBE">
          <w:rPr>
            <w:noProof/>
            <w:webHidden/>
          </w:rPr>
          <w:fldChar w:fldCharType="begin"/>
        </w:r>
        <w:r w:rsidR="00A40BBE">
          <w:rPr>
            <w:noProof/>
            <w:webHidden/>
          </w:rPr>
          <w:instrText xml:space="preserve"> PAGEREF _Toc52355182 \h </w:instrText>
        </w:r>
        <w:r w:rsidR="00A40BBE">
          <w:rPr>
            <w:noProof/>
            <w:webHidden/>
          </w:rPr>
        </w:r>
        <w:r w:rsidR="00A40BBE">
          <w:rPr>
            <w:noProof/>
            <w:webHidden/>
          </w:rPr>
          <w:fldChar w:fldCharType="separate"/>
        </w:r>
        <w:r w:rsidR="00A40BBE">
          <w:rPr>
            <w:noProof/>
            <w:webHidden/>
          </w:rPr>
          <w:t>10</w:t>
        </w:r>
        <w:r w:rsidR="00A40BBE">
          <w:rPr>
            <w:noProof/>
            <w:webHidden/>
          </w:rPr>
          <w:fldChar w:fldCharType="end"/>
        </w:r>
      </w:hyperlink>
    </w:p>
    <w:p w14:paraId="386E6152" w14:textId="15A09192" w:rsidR="00A40BBE" w:rsidRDefault="00C11584">
      <w:pPr>
        <w:pStyle w:val="TableofFigures"/>
        <w:tabs>
          <w:tab w:val="right" w:leader="dot" w:pos="9350"/>
        </w:tabs>
        <w:rPr>
          <w:rFonts w:eastAsiaTheme="minorEastAsia"/>
          <w:noProof/>
        </w:rPr>
      </w:pPr>
      <w:hyperlink w:anchor="_Toc52355183" w:history="1">
        <w:r w:rsidR="00A40BBE" w:rsidRPr="00850F85">
          <w:rPr>
            <w:rStyle w:val="Hyperlink"/>
            <w:noProof/>
          </w:rPr>
          <w:t>Bảng 2</w:t>
        </w:r>
        <w:r w:rsidR="00A40BBE" w:rsidRPr="00850F85">
          <w:rPr>
            <w:rStyle w:val="Hyperlink"/>
            <w:noProof/>
          </w:rPr>
          <w:noBreakHyphen/>
          <w:t>2: Danh sách các yêu cầu nghiệp vụ.</w:t>
        </w:r>
        <w:r w:rsidR="00A40BBE">
          <w:rPr>
            <w:noProof/>
            <w:webHidden/>
          </w:rPr>
          <w:tab/>
        </w:r>
        <w:r w:rsidR="00A40BBE">
          <w:rPr>
            <w:noProof/>
            <w:webHidden/>
          </w:rPr>
          <w:fldChar w:fldCharType="begin"/>
        </w:r>
        <w:r w:rsidR="00A40BBE">
          <w:rPr>
            <w:noProof/>
            <w:webHidden/>
          </w:rPr>
          <w:instrText xml:space="preserve"> PAGEREF _Toc52355183 \h </w:instrText>
        </w:r>
        <w:r w:rsidR="00A40BBE">
          <w:rPr>
            <w:noProof/>
            <w:webHidden/>
          </w:rPr>
        </w:r>
        <w:r w:rsidR="00A40BBE">
          <w:rPr>
            <w:noProof/>
            <w:webHidden/>
          </w:rPr>
          <w:fldChar w:fldCharType="separate"/>
        </w:r>
        <w:r w:rsidR="00A40BBE">
          <w:rPr>
            <w:noProof/>
            <w:webHidden/>
          </w:rPr>
          <w:t>11</w:t>
        </w:r>
        <w:r w:rsidR="00A40BBE">
          <w:rPr>
            <w:noProof/>
            <w:webHidden/>
          </w:rPr>
          <w:fldChar w:fldCharType="end"/>
        </w:r>
      </w:hyperlink>
    </w:p>
    <w:p w14:paraId="7D985828" w14:textId="676551A5" w:rsidR="00A40BBE" w:rsidRDefault="00C11584">
      <w:pPr>
        <w:pStyle w:val="TableofFigures"/>
        <w:tabs>
          <w:tab w:val="right" w:leader="dot" w:pos="9350"/>
        </w:tabs>
        <w:rPr>
          <w:rFonts w:eastAsiaTheme="minorEastAsia"/>
          <w:noProof/>
        </w:rPr>
      </w:pPr>
      <w:hyperlink w:anchor="_Toc52355184" w:history="1">
        <w:r w:rsidR="00A40BBE" w:rsidRPr="00850F85">
          <w:rPr>
            <w:rStyle w:val="Hyperlink"/>
            <w:noProof/>
          </w:rPr>
          <w:t>Bảng 3</w:t>
        </w:r>
        <w:r w:rsidR="00A40BBE" w:rsidRPr="00850F85">
          <w:rPr>
            <w:rStyle w:val="Hyperlink"/>
            <w:noProof/>
          </w:rPr>
          <w:noBreakHyphen/>
          <w:t>1: Yêu cầu phi chức năng.</w:t>
        </w:r>
        <w:r w:rsidR="00A40BBE">
          <w:rPr>
            <w:noProof/>
            <w:webHidden/>
          </w:rPr>
          <w:tab/>
        </w:r>
        <w:r w:rsidR="00A40BBE">
          <w:rPr>
            <w:noProof/>
            <w:webHidden/>
          </w:rPr>
          <w:fldChar w:fldCharType="begin"/>
        </w:r>
        <w:r w:rsidR="00A40BBE">
          <w:rPr>
            <w:noProof/>
            <w:webHidden/>
          </w:rPr>
          <w:instrText xml:space="preserve"> PAGEREF _Toc52355184 \h </w:instrText>
        </w:r>
        <w:r w:rsidR="00A40BBE">
          <w:rPr>
            <w:noProof/>
            <w:webHidden/>
          </w:rPr>
        </w:r>
        <w:r w:rsidR="00A40BBE">
          <w:rPr>
            <w:noProof/>
            <w:webHidden/>
          </w:rPr>
          <w:fldChar w:fldCharType="separate"/>
        </w:r>
        <w:r w:rsidR="00A40BBE">
          <w:rPr>
            <w:noProof/>
            <w:webHidden/>
          </w:rPr>
          <w:t>12</w:t>
        </w:r>
        <w:r w:rsidR="00A40BBE">
          <w:rPr>
            <w:noProof/>
            <w:webHidden/>
          </w:rPr>
          <w:fldChar w:fldCharType="end"/>
        </w:r>
      </w:hyperlink>
    </w:p>
    <w:p w14:paraId="587B00C6" w14:textId="0C1E52CA" w:rsidR="00A40BBE" w:rsidRDefault="00C11584">
      <w:pPr>
        <w:pStyle w:val="TableofFigures"/>
        <w:tabs>
          <w:tab w:val="right" w:leader="dot" w:pos="9350"/>
        </w:tabs>
        <w:rPr>
          <w:rFonts w:eastAsiaTheme="minorEastAsia"/>
          <w:noProof/>
        </w:rPr>
      </w:pPr>
      <w:hyperlink w:anchor="_Toc52355185" w:history="1">
        <w:r w:rsidR="00A40BBE" w:rsidRPr="00850F85">
          <w:rPr>
            <w:rStyle w:val="Hyperlink"/>
            <w:noProof/>
          </w:rPr>
          <w:t>Bảng 6</w:t>
        </w:r>
        <w:r w:rsidR="00A40BBE" w:rsidRPr="00850F85">
          <w:rPr>
            <w:rStyle w:val="Hyperlink"/>
            <w:noProof/>
          </w:rPr>
          <w:noBreakHyphen/>
          <w:t>1: Kế hoạch phát triển dự án.</w:t>
        </w:r>
        <w:r w:rsidR="00A40BBE">
          <w:rPr>
            <w:noProof/>
            <w:webHidden/>
          </w:rPr>
          <w:tab/>
        </w:r>
        <w:r w:rsidR="00A40BBE">
          <w:rPr>
            <w:noProof/>
            <w:webHidden/>
          </w:rPr>
          <w:fldChar w:fldCharType="begin"/>
        </w:r>
        <w:r w:rsidR="00A40BBE">
          <w:rPr>
            <w:noProof/>
            <w:webHidden/>
          </w:rPr>
          <w:instrText xml:space="preserve"> PAGEREF _Toc52355185 \h </w:instrText>
        </w:r>
        <w:r w:rsidR="00A40BBE">
          <w:rPr>
            <w:noProof/>
            <w:webHidden/>
          </w:rPr>
        </w:r>
        <w:r w:rsidR="00A40BBE">
          <w:rPr>
            <w:noProof/>
            <w:webHidden/>
          </w:rPr>
          <w:fldChar w:fldCharType="separate"/>
        </w:r>
        <w:r w:rsidR="00A40BBE">
          <w:rPr>
            <w:noProof/>
            <w:webHidden/>
          </w:rPr>
          <w:t>13</w:t>
        </w:r>
        <w:r w:rsidR="00A40BBE">
          <w:rPr>
            <w:noProof/>
            <w:webHidden/>
          </w:rPr>
          <w:fldChar w:fldCharType="end"/>
        </w:r>
      </w:hyperlink>
    </w:p>
    <w:p w14:paraId="7885F4D6" w14:textId="5DB79B80" w:rsidR="003111C5" w:rsidRPr="008B01CE" w:rsidRDefault="000B2CD2" w:rsidP="00AF2244">
      <w:pPr>
        <w:spacing w:before="360" w:after="0"/>
        <w:rPr>
          <w:b/>
          <w:i/>
          <w:color w:val="1F4E79" w:themeColor="accent1" w:themeShade="80"/>
          <w:sz w:val="32"/>
          <w:szCs w:val="32"/>
        </w:rPr>
      </w:pPr>
      <w:r>
        <w:rPr>
          <w:b/>
          <w:color w:val="1F4E79" w:themeColor="accent1" w:themeShade="80"/>
        </w:rPr>
        <w:fldChar w:fldCharType="end"/>
      </w:r>
      <w:r w:rsidR="003111C5" w:rsidRPr="008B01CE">
        <w:rPr>
          <w:b/>
          <w:i/>
          <w:color w:val="1F4E79" w:themeColor="accent1" w:themeShade="80"/>
          <w:sz w:val="32"/>
          <w:szCs w:val="32"/>
        </w:rPr>
        <w:t>Index of Illustrator</w:t>
      </w:r>
    </w:p>
    <w:p w14:paraId="73F3C976" w14:textId="29298F3F" w:rsidR="00A40BBE" w:rsidRDefault="000B2CD2">
      <w:pPr>
        <w:pStyle w:val="TableofFigures"/>
        <w:tabs>
          <w:tab w:val="right" w:leader="dot" w:pos="9350"/>
        </w:tabs>
        <w:rPr>
          <w:rFonts w:eastAsiaTheme="minorEastAsia"/>
          <w:noProof/>
        </w:rPr>
      </w:pPr>
      <w:r>
        <w:rPr>
          <w:b/>
          <w:sz w:val="32"/>
          <w:szCs w:val="32"/>
        </w:rPr>
        <w:fldChar w:fldCharType="begin"/>
      </w:r>
      <w:r>
        <w:rPr>
          <w:b/>
          <w:sz w:val="32"/>
          <w:szCs w:val="32"/>
        </w:rPr>
        <w:instrText xml:space="preserve"> TOC \h \z \c "Hình" </w:instrText>
      </w:r>
      <w:r>
        <w:rPr>
          <w:b/>
          <w:sz w:val="32"/>
          <w:szCs w:val="32"/>
        </w:rPr>
        <w:fldChar w:fldCharType="separate"/>
      </w:r>
      <w:hyperlink w:anchor="_Toc52355186" w:history="1">
        <w:r w:rsidR="00A40BBE" w:rsidRPr="00CA35D6">
          <w:rPr>
            <w:rStyle w:val="Hyperlink"/>
            <w:noProof/>
          </w:rPr>
          <w:t>Hình 1</w:t>
        </w:r>
        <w:r w:rsidR="00A40BBE" w:rsidRPr="00CA35D6">
          <w:rPr>
            <w:rStyle w:val="Hyperlink"/>
            <w:noProof/>
          </w:rPr>
          <w:noBreakHyphen/>
          <w:t>1: Sequence Diagram - Sơ đồ mô tả tương tác giữa người dùng và hệ thống.</w:t>
        </w:r>
        <w:r w:rsidR="00A40BBE">
          <w:rPr>
            <w:noProof/>
            <w:webHidden/>
          </w:rPr>
          <w:tab/>
        </w:r>
        <w:r w:rsidR="00A40BBE">
          <w:rPr>
            <w:noProof/>
            <w:webHidden/>
          </w:rPr>
          <w:fldChar w:fldCharType="begin"/>
        </w:r>
        <w:r w:rsidR="00A40BBE">
          <w:rPr>
            <w:noProof/>
            <w:webHidden/>
          </w:rPr>
          <w:instrText xml:space="preserve"> PAGEREF _Toc52355186 \h </w:instrText>
        </w:r>
        <w:r w:rsidR="00A40BBE">
          <w:rPr>
            <w:noProof/>
            <w:webHidden/>
          </w:rPr>
        </w:r>
        <w:r w:rsidR="00A40BBE">
          <w:rPr>
            <w:noProof/>
            <w:webHidden/>
          </w:rPr>
          <w:fldChar w:fldCharType="separate"/>
        </w:r>
        <w:r w:rsidR="00A40BBE">
          <w:rPr>
            <w:noProof/>
            <w:webHidden/>
          </w:rPr>
          <w:t>7</w:t>
        </w:r>
        <w:r w:rsidR="00A40BBE">
          <w:rPr>
            <w:noProof/>
            <w:webHidden/>
          </w:rPr>
          <w:fldChar w:fldCharType="end"/>
        </w:r>
      </w:hyperlink>
    </w:p>
    <w:p w14:paraId="4F6BC848" w14:textId="45FF7336" w:rsidR="00C32C92" w:rsidRPr="003111C5" w:rsidRDefault="000B2CD2" w:rsidP="00AF2244">
      <w:pPr>
        <w:sectPr w:rsidR="00C32C92" w:rsidRPr="003111C5">
          <w:headerReference w:type="even" r:id="rId10"/>
          <w:headerReference w:type="default" r:id="rId11"/>
          <w:headerReference w:type="first" r:id="rId12"/>
          <w:pgSz w:w="12240" w:h="15840"/>
          <w:pgMar w:top="1440" w:right="1440" w:bottom="1440" w:left="1440" w:header="720" w:footer="720" w:gutter="0"/>
          <w:cols w:space="720"/>
          <w:docGrid w:linePitch="360"/>
        </w:sectPr>
      </w:pPr>
      <w:r>
        <w:fldChar w:fldCharType="end"/>
      </w:r>
      <w:r w:rsidR="00F7740A" w:rsidRPr="003111C5">
        <w:br w:type="page"/>
      </w:r>
    </w:p>
    <w:p w14:paraId="74EF5E46" w14:textId="47CEADF0" w:rsidR="007E1855" w:rsidRPr="008F3295" w:rsidRDefault="00E600A4" w:rsidP="00D16770">
      <w:pPr>
        <w:pStyle w:val="Heading1"/>
      </w:pPr>
      <w:bookmarkStart w:id="0" w:name="_Toc52610666"/>
      <w:r>
        <w:lastRenderedPageBreak/>
        <w:t>Giới thiệu</w:t>
      </w:r>
      <w:bookmarkEnd w:id="0"/>
    </w:p>
    <w:p w14:paraId="1E00A7C1" w14:textId="44188F77" w:rsidR="005B784B" w:rsidRDefault="005B784B" w:rsidP="00031086">
      <w:pPr>
        <w:pStyle w:val="H1-Content"/>
      </w:pPr>
      <w:r>
        <w:t>Tài liệu này cung cấp các yêu cầu chi tiết, mô tả tổng quan về hệ thống</w:t>
      </w:r>
      <w:r w:rsidR="00FB7EB6">
        <w:t xml:space="preserve"> </w:t>
      </w:r>
      <w:r w:rsidR="00715296">
        <w:t>“</w:t>
      </w:r>
      <w:r w:rsidR="007D7D9C">
        <w:t>Flight Docs</w:t>
      </w:r>
      <w:r w:rsidR="00715296">
        <w:t xml:space="preserve"> System”</w:t>
      </w:r>
      <w:r w:rsidR="002133C6">
        <w:t xml:space="preserve"> (FDS)</w:t>
      </w:r>
      <w:r w:rsidR="00FB7EB6">
        <w:t xml:space="preserve"> </w:t>
      </w:r>
      <w:r w:rsidR="007D7D9C">
        <w:t>– Hệ thống quản lý tài liệu các chuyến bay</w:t>
      </w:r>
      <w:r w:rsidR="00B60BB9">
        <w:t>. T</w:t>
      </w:r>
      <w:r>
        <w:t>ừ đó đề xuất các thiết kế liên quan có thể phát triể</w:t>
      </w:r>
      <w:r w:rsidR="00715296">
        <w:t>n dự án.</w:t>
      </w:r>
    </w:p>
    <w:p w14:paraId="1A306890" w14:textId="77777777" w:rsidR="00B60BB9" w:rsidRPr="005B784B" w:rsidRDefault="00B60BB9" w:rsidP="00031086">
      <w:pPr>
        <w:pStyle w:val="H1-Content"/>
      </w:pPr>
      <w:r w:rsidRPr="00B60BB9">
        <w:t>Tài liệu này sẽ được ban hành và sử dụng đối với tất cả các thành viên tham gia phát triển dự án</w:t>
      </w:r>
    </w:p>
    <w:p w14:paraId="4E2820CC" w14:textId="058A0CEE" w:rsidR="005C6E75" w:rsidRDefault="00B74B7C" w:rsidP="00794D56">
      <w:pPr>
        <w:pStyle w:val="Heading2"/>
      </w:pPr>
      <w:bookmarkStart w:id="1" w:name="_Toc52610667"/>
      <w:r>
        <w:t xml:space="preserve">Tổng quan về quy trình </w:t>
      </w:r>
      <w:r w:rsidR="00635D52">
        <w:t>tương tác của người dùng</w:t>
      </w:r>
      <w:bookmarkEnd w:id="1"/>
    </w:p>
    <w:p w14:paraId="194AFD5A" w14:textId="081088C8" w:rsidR="00381425" w:rsidRDefault="00457731" w:rsidP="00457731">
      <w:pPr>
        <w:pStyle w:val="H2-Content"/>
        <w:keepNext/>
        <w:ind w:left="426"/>
      </w:pPr>
      <w:r>
        <w:rPr>
          <w:noProof/>
        </w:rPr>
        <w:drawing>
          <wp:inline distT="0" distB="0" distL="0" distR="0" wp14:anchorId="7D5C21B1" wp14:editId="15590E6F">
            <wp:extent cx="5576274" cy="32004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3.png"/>
                    <pic:cNvPicPr/>
                  </pic:nvPicPr>
                  <pic:blipFill>
                    <a:blip r:embed="rId13">
                      <a:extLst>
                        <a:ext uri="{28A0092B-C50C-407E-A947-70E740481C1C}">
                          <a14:useLocalDpi xmlns:a14="http://schemas.microsoft.com/office/drawing/2010/main" val="0"/>
                        </a:ext>
                      </a:extLst>
                    </a:blip>
                    <a:stretch>
                      <a:fillRect/>
                    </a:stretch>
                  </pic:blipFill>
                  <pic:spPr>
                    <a:xfrm>
                      <a:off x="0" y="0"/>
                      <a:ext cx="5582505" cy="3203976"/>
                    </a:xfrm>
                    <a:prstGeom prst="rect">
                      <a:avLst/>
                    </a:prstGeom>
                  </pic:spPr>
                </pic:pic>
              </a:graphicData>
            </a:graphic>
          </wp:inline>
        </w:drawing>
      </w:r>
    </w:p>
    <w:p w14:paraId="08F3F611" w14:textId="56BD3EEE" w:rsidR="00CA0514" w:rsidRPr="00CA0514" w:rsidRDefault="00381425" w:rsidP="00381425">
      <w:pPr>
        <w:pStyle w:val="FirgueCaption"/>
      </w:pPr>
      <w:bookmarkStart w:id="2" w:name="_Toc52355186"/>
      <w:r>
        <w:t xml:space="preserve">Hình </w:t>
      </w:r>
      <w:r>
        <w:fldChar w:fldCharType="begin"/>
      </w:r>
      <w:r>
        <w:instrText xml:space="preserve"> STYLEREF 1 \s </w:instrText>
      </w:r>
      <w:r>
        <w:fldChar w:fldCharType="separate"/>
      </w:r>
      <w:r>
        <w:t>1</w:t>
      </w:r>
      <w:r>
        <w:fldChar w:fldCharType="end"/>
      </w:r>
      <w:r>
        <w:noBreakHyphen/>
      </w:r>
      <w:r>
        <w:fldChar w:fldCharType="begin"/>
      </w:r>
      <w:r>
        <w:instrText xml:space="preserve"> SEQ Hình \* ARABIC \s 1 </w:instrText>
      </w:r>
      <w:r>
        <w:fldChar w:fldCharType="separate"/>
      </w:r>
      <w:r>
        <w:t>1</w:t>
      </w:r>
      <w:r>
        <w:fldChar w:fldCharType="end"/>
      </w:r>
      <w:r>
        <w:t>: Sơ đồ mô tả tương tác giữa người dùng và hệ thống.</w:t>
      </w:r>
      <w:bookmarkEnd w:id="2"/>
    </w:p>
    <w:p w14:paraId="11747894" w14:textId="2CC1099A" w:rsidR="005C6E75" w:rsidRDefault="00E600A4" w:rsidP="00794D56">
      <w:pPr>
        <w:pStyle w:val="Heading2"/>
      </w:pPr>
      <w:bookmarkStart w:id="3" w:name="_Toc52610668"/>
      <w:r>
        <w:t>Các lớp người dùng và các đặc điểm</w:t>
      </w:r>
      <w:bookmarkEnd w:id="3"/>
    </w:p>
    <w:p w14:paraId="6B8B5D0B" w14:textId="066D9EAD" w:rsidR="00CA0514" w:rsidRDefault="00E600A4" w:rsidP="00E600A4">
      <w:pPr>
        <w:pStyle w:val="H2-Content"/>
      </w:pPr>
      <w:r>
        <w:t>Về cơ bản, có 4 lớp người dùng tham gia vào hệ thố</w:t>
      </w:r>
      <w:r w:rsidR="00715296">
        <w:t>ng</w:t>
      </w:r>
      <w:r w:rsidR="002133C6">
        <w:t xml:space="preserve"> FDS:</w:t>
      </w:r>
    </w:p>
    <w:p w14:paraId="3B6D5A63" w14:textId="663763A6" w:rsidR="002133C6" w:rsidRDefault="002133C6" w:rsidP="002133C6">
      <w:pPr>
        <w:pStyle w:val="Caption"/>
      </w:pPr>
      <w:bookmarkStart w:id="4" w:name="_Toc52355178"/>
      <w:r>
        <w:t xml:space="preserve">Bảng </w:t>
      </w:r>
      <w:fldSimple w:instr=" SEQ Bảng \* ARABIC ">
        <w:r w:rsidR="004F5BAF">
          <w:rPr>
            <w:noProof/>
          </w:rPr>
          <w:t>1</w:t>
        </w:r>
      </w:fldSimple>
      <w:r>
        <w:t>: Các lớp người dùng và đặc điểm.</w:t>
      </w:r>
      <w:bookmarkEnd w:id="4"/>
    </w:p>
    <w:tbl>
      <w:tblPr>
        <w:tblStyle w:val="ListTable3-Accent21"/>
        <w:tblW w:w="0" w:type="auto"/>
        <w:tblInd w:w="895" w:type="dxa"/>
        <w:tblLook w:val="04A0" w:firstRow="1" w:lastRow="0" w:firstColumn="1" w:lastColumn="0" w:noHBand="0" w:noVBand="1"/>
      </w:tblPr>
      <w:tblGrid>
        <w:gridCol w:w="2340"/>
        <w:gridCol w:w="6115"/>
      </w:tblGrid>
      <w:tr w:rsidR="00B9573B" w14:paraId="0068DB55" w14:textId="77777777" w:rsidTr="001B6E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tcPr>
          <w:p w14:paraId="71983C0D" w14:textId="64017383" w:rsidR="00B9573B" w:rsidRDefault="00B9573B" w:rsidP="00B9573B">
            <w:pPr>
              <w:pStyle w:val="H2-Content"/>
              <w:ind w:left="0"/>
              <w:jc w:val="center"/>
            </w:pPr>
            <w:r>
              <w:t>Các lớp người dùng</w:t>
            </w:r>
          </w:p>
        </w:tc>
        <w:tc>
          <w:tcPr>
            <w:tcW w:w="6115" w:type="dxa"/>
          </w:tcPr>
          <w:p w14:paraId="7844BF39" w14:textId="5A57A7DD" w:rsidR="00B9573B" w:rsidRDefault="00B9573B" w:rsidP="00B9573B">
            <w:pPr>
              <w:pStyle w:val="H2-Content"/>
              <w:ind w:left="0"/>
              <w:jc w:val="center"/>
              <w:cnfStyle w:val="100000000000" w:firstRow="1" w:lastRow="0" w:firstColumn="0" w:lastColumn="0" w:oddVBand="0" w:evenVBand="0" w:oddHBand="0" w:evenHBand="0" w:firstRowFirstColumn="0" w:firstRowLastColumn="0" w:lastRowFirstColumn="0" w:lastRowLastColumn="0"/>
            </w:pPr>
            <w:r>
              <w:t>Đặc điểm</w:t>
            </w:r>
          </w:p>
        </w:tc>
      </w:tr>
      <w:tr w:rsidR="00B9573B" w14:paraId="117BAF25" w14:textId="77777777" w:rsidTr="001B6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51B2F577" w14:textId="26243515" w:rsidR="00B9573B" w:rsidRDefault="00CE023B" w:rsidP="001B6EF8">
            <w:pPr>
              <w:pStyle w:val="H2-Content"/>
              <w:ind w:left="0"/>
              <w:jc w:val="left"/>
            </w:pPr>
            <w:r>
              <w:t xml:space="preserve">System </w:t>
            </w:r>
            <w:r w:rsidR="001B6EF8">
              <w:t>Admin</w:t>
            </w:r>
          </w:p>
        </w:tc>
        <w:tc>
          <w:tcPr>
            <w:tcW w:w="6115" w:type="dxa"/>
          </w:tcPr>
          <w:p w14:paraId="597FA8CD" w14:textId="4072962C" w:rsidR="00B9573B" w:rsidRDefault="001B6EF8" w:rsidP="008F3F2C">
            <w:pPr>
              <w:pStyle w:val="Tablecontent"/>
              <w:cnfStyle w:val="000000100000" w:firstRow="0" w:lastRow="0" w:firstColumn="0" w:lastColumn="0" w:oddVBand="0" w:evenVBand="0" w:oddHBand="1" w:evenHBand="0" w:firstRowFirstColumn="0" w:firstRowLastColumn="0" w:lastRowFirstColumn="0" w:lastRowLastColumn="0"/>
            </w:pPr>
            <w:r>
              <w:t xml:space="preserve">Quản trị viên có toàn quyền truy cập vào hệ thống và sử dụng toàn bộ các chức năng hiện có, </w:t>
            </w:r>
            <w:r w:rsidR="008F3F2C">
              <w:t>quản lý và</w:t>
            </w:r>
            <w:r>
              <w:t xml:space="preserve"> phân quyền cho các lớp người dùng.</w:t>
            </w:r>
          </w:p>
        </w:tc>
      </w:tr>
      <w:tr w:rsidR="00B9573B" w14:paraId="42F4D788" w14:textId="77777777" w:rsidTr="001B6EF8">
        <w:tc>
          <w:tcPr>
            <w:cnfStyle w:val="001000000000" w:firstRow="0" w:lastRow="0" w:firstColumn="1" w:lastColumn="0" w:oddVBand="0" w:evenVBand="0" w:oddHBand="0" w:evenHBand="0" w:firstRowFirstColumn="0" w:firstRowLastColumn="0" w:lastRowFirstColumn="0" w:lastRowLastColumn="0"/>
            <w:tcW w:w="2340" w:type="dxa"/>
            <w:vAlign w:val="center"/>
          </w:tcPr>
          <w:p w14:paraId="50FADCC8" w14:textId="00423312" w:rsidR="00B9573B" w:rsidRDefault="008F3F2C" w:rsidP="001B6EF8">
            <w:pPr>
              <w:pStyle w:val="H2-Content"/>
              <w:ind w:left="0"/>
              <w:jc w:val="left"/>
            </w:pPr>
            <w:r>
              <w:t>Nhân viên GO</w:t>
            </w:r>
          </w:p>
        </w:tc>
        <w:tc>
          <w:tcPr>
            <w:tcW w:w="6115" w:type="dxa"/>
          </w:tcPr>
          <w:p w14:paraId="566E32AE" w14:textId="77777777" w:rsidR="0046562D" w:rsidRDefault="00BC04DD" w:rsidP="00FC4ABE">
            <w:pPr>
              <w:pStyle w:val="Tablecontent"/>
              <w:cnfStyle w:val="000000000000" w:firstRow="0" w:lastRow="0" w:firstColumn="0" w:lastColumn="0" w:oddVBand="0" w:evenVBand="0" w:oddHBand="0" w:evenHBand="0" w:firstRowFirstColumn="0" w:firstRowLastColumn="0" w:lastRowFirstColumn="0" w:lastRowLastColumn="0"/>
            </w:pPr>
            <w:r>
              <w:t>Truy cập vào hệ thống để sử dụng các chức năn</w:t>
            </w:r>
            <w:r w:rsidR="00C60653">
              <w:t xml:space="preserve">g: </w:t>
            </w:r>
            <w:r>
              <w:t>xem thông tin, cập nhật và tải lên các tài liệu</w:t>
            </w:r>
            <w:r w:rsidR="00C60653">
              <w:t>, điền thông tin tài liệu; xem lịch sứ thay đổi về tài liệu…</w:t>
            </w:r>
          </w:p>
          <w:p w14:paraId="42F4C34A" w14:textId="7855BB58" w:rsidR="0046562D" w:rsidRDefault="008F3F2C" w:rsidP="00E600A4">
            <w:pPr>
              <w:pStyle w:val="H2-Content"/>
              <w:ind w:left="0"/>
              <w:cnfStyle w:val="000000000000" w:firstRow="0" w:lastRow="0" w:firstColumn="0" w:lastColumn="0" w:oddVBand="0" w:evenVBand="0" w:oddHBand="0" w:evenHBand="0" w:firstRowFirstColumn="0" w:firstRowLastColumn="0" w:lastRowFirstColumn="0" w:lastRowLastColumn="0"/>
            </w:pPr>
            <w:r>
              <w:t xml:space="preserve">Tùy vào phân quyền của tài khoản, người dùng có thể </w:t>
            </w:r>
            <w:r w:rsidR="00411D85">
              <w:t xml:space="preserve">thiết lập các chức năng cho phép xem hoặc chỉnh sửa tài liệu đối với các </w:t>
            </w:r>
            <w:r w:rsidR="00411D85">
              <w:lastRenderedPageBreak/>
              <w:t>nhóm người dùng cụ thể.</w:t>
            </w:r>
          </w:p>
        </w:tc>
      </w:tr>
      <w:tr w:rsidR="00B9573B" w14:paraId="625EC4FF" w14:textId="77777777" w:rsidTr="001B6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45FD5A97" w14:textId="58533EFE" w:rsidR="00B9573B" w:rsidRDefault="00B0586B" w:rsidP="001B6EF8">
            <w:pPr>
              <w:pStyle w:val="H2-Content"/>
              <w:ind w:left="0"/>
              <w:jc w:val="left"/>
            </w:pPr>
            <w:r>
              <w:lastRenderedPageBreak/>
              <w:t>Phi công</w:t>
            </w:r>
          </w:p>
        </w:tc>
        <w:tc>
          <w:tcPr>
            <w:tcW w:w="6115" w:type="dxa"/>
          </w:tcPr>
          <w:p w14:paraId="2389390F" w14:textId="4F06C3A7" w:rsidR="00B9573B" w:rsidRDefault="00C60653" w:rsidP="00CE023B">
            <w:pPr>
              <w:pStyle w:val="H2-Content"/>
              <w:ind w:left="0"/>
              <w:cnfStyle w:val="000000100000" w:firstRow="0" w:lastRow="0" w:firstColumn="0" w:lastColumn="0" w:oddVBand="0" w:evenVBand="0" w:oddHBand="1" w:evenHBand="0" w:firstRowFirstColumn="0" w:firstRowLastColumn="0" w:lastRowFirstColumn="0" w:lastRowLastColumn="0"/>
            </w:pPr>
            <w:r>
              <w:t xml:space="preserve">Truy cập vào hệ thống để xem </w:t>
            </w:r>
            <w:r w:rsidR="002133C6">
              <w:t>thông tin tài liệu về chuyến</w:t>
            </w:r>
            <w:r w:rsidR="00CE023B">
              <w:t xml:space="preserve"> bay được phân công</w:t>
            </w:r>
            <w:r w:rsidR="002133C6">
              <w:t xml:space="preserve">, có thể chỉnh sửa và cập nhật thông tin tài liệu </w:t>
            </w:r>
            <w:r w:rsidR="001A6408">
              <w:t>khi được cấp quyền.</w:t>
            </w:r>
          </w:p>
        </w:tc>
      </w:tr>
      <w:tr w:rsidR="00B9573B" w14:paraId="393839E7" w14:textId="77777777" w:rsidTr="001B6EF8">
        <w:tc>
          <w:tcPr>
            <w:cnfStyle w:val="001000000000" w:firstRow="0" w:lastRow="0" w:firstColumn="1" w:lastColumn="0" w:oddVBand="0" w:evenVBand="0" w:oddHBand="0" w:evenHBand="0" w:firstRowFirstColumn="0" w:firstRowLastColumn="0" w:lastRowFirstColumn="0" w:lastRowLastColumn="0"/>
            <w:tcW w:w="2340" w:type="dxa"/>
            <w:vAlign w:val="center"/>
          </w:tcPr>
          <w:p w14:paraId="68B84E97" w14:textId="2413189F" w:rsidR="00B9573B" w:rsidRDefault="00B0586B" w:rsidP="001B6EF8">
            <w:pPr>
              <w:pStyle w:val="H2-Content"/>
              <w:ind w:left="0"/>
              <w:jc w:val="left"/>
            </w:pPr>
            <w:r>
              <w:t>Tiếp viên</w:t>
            </w:r>
          </w:p>
        </w:tc>
        <w:tc>
          <w:tcPr>
            <w:tcW w:w="6115" w:type="dxa"/>
          </w:tcPr>
          <w:p w14:paraId="01ABDC8A" w14:textId="0AA12A5C" w:rsidR="00B9573B" w:rsidRDefault="00CE023B" w:rsidP="00E600A4">
            <w:pPr>
              <w:pStyle w:val="H2-Content"/>
              <w:ind w:left="0"/>
              <w:cnfStyle w:val="000000000000" w:firstRow="0" w:lastRow="0" w:firstColumn="0" w:lastColumn="0" w:oddVBand="0" w:evenVBand="0" w:oddHBand="0" w:evenHBand="0" w:firstRowFirstColumn="0" w:firstRowLastColumn="0" w:lastRowFirstColumn="0" w:lastRowLastColumn="0"/>
            </w:pPr>
            <w:r>
              <w:t>Truy cập vào hệ thống để xem thông tin tài liệu về chuyến bay được phân công, có thể chỉnh sửa và cập nhật thông tin tài liệu khi được cấp quyền.</w:t>
            </w:r>
          </w:p>
        </w:tc>
      </w:tr>
    </w:tbl>
    <w:p w14:paraId="6C224A60" w14:textId="79A286E2" w:rsidR="00EF0437" w:rsidRPr="00EF4D37" w:rsidRDefault="002A57C2" w:rsidP="00794D56">
      <w:pPr>
        <w:pStyle w:val="Heading2"/>
      </w:pPr>
      <w:bookmarkStart w:id="5" w:name="_Toc52610669"/>
      <w:r>
        <w:t xml:space="preserve">Phạm </w:t>
      </w:r>
      <w:proofErr w:type="gramStart"/>
      <w:r>
        <w:t>vi</w:t>
      </w:r>
      <w:proofErr w:type="gramEnd"/>
      <w:r>
        <w:t xml:space="preserve"> dự án</w:t>
      </w:r>
      <w:bookmarkEnd w:id="5"/>
    </w:p>
    <w:p w14:paraId="7A8C2EE5" w14:textId="77777777" w:rsidR="00BF2DEF" w:rsidRPr="00BF2DEF" w:rsidRDefault="00BF2DEF" w:rsidP="00B853C7">
      <w:pPr>
        <w:pStyle w:val="ListParagraph"/>
        <w:keepNext/>
        <w:keepLines/>
        <w:numPr>
          <w:ilvl w:val="0"/>
          <w:numId w:val="1"/>
        </w:numPr>
        <w:spacing w:before="40" w:after="0"/>
        <w:contextualSpacing w:val="0"/>
        <w:outlineLvl w:val="1"/>
        <w:rPr>
          <w:rFonts w:asciiTheme="majorHAnsi" w:eastAsiaTheme="majorEastAsia" w:hAnsiTheme="majorHAnsi" w:cstheme="majorBidi"/>
          <w:b/>
          <w:vanish/>
          <w:sz w:val="26"/>
          <w:szCs w:val="26"/>
        </w:rPr>
      </w:pPr>
      <w:bookmarkStart w:id="6" w:name="_Toc471223629"/>
      <w:bookmarkStart w:id="7" w:name="_Toc471223669"/>
      <w:bookmarkStart w:id="8" w:name="_Toc471224839"/>
      <w:bookmarkStart w:id="9" w:name="_Toc12089092"/>
      <w:bookmarkStart w:id="10" w:name="_Toc26949499"/>
      <w:bookmarkStart w:id="11" w:name="_Toc26953155"/>
      <w:bookmarkStart w:id="12" w:name="_Toc26953976"/>
      <w:bookmarkStart w:id="13" w:name="_Toc26954254"/>
      <w:bookmarkStart w:id="14" w:name="_Toc26979885"/>
      <w:bookmarkStart w:id="15" w:name="_Toc34641611"/>
      <w:bookmarkStart w:id="16" w:name="_Toc49005872"/>
      <w:bookmarkStart w:id="17" w:name="_Toc49521251"/>
      <w:bookmarkStart w:id="18" w:name="_Toc49765305"/>
      <w:bookmarkStart w:id="19" w:name="_Toc49783587"/>
      <w:bookmarkStart w:id="20" w:name="_Toc49849686"/>
      <w:bookmarkStart w:id="21" w:name="_Toc52354377"/>
      <w:bookmarkStart w:id="22" w:name="_Toc52354422"/>
      <w:bookmarkStart w:id="23" w:name="_Toc52354498"/>
      <w:bookmarkStart w:id="24" w:name="_Toc52354891"/>
      <w:bookmarkStart w:id="25" w:name="_Toc52610670"/>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6EF0084A" w14:textId="77777777" w:rsidR="00BF2DEF" w:rsidRPr="00BF2DEF" w:rsidRDefault="00BF2DEF" w:rsidP="00B853C7">
      <w:pPr>
        <w:pStyle w:val="ListParagraph"/>
        <w:keepNext/>
        <w:keepLines/>
        <w:numPr>
          <w:ilvl w:val="0"/>
          <w:numId w:val="1"/>
        </w:numPr>
        <w:spacing w:before="40" w:after="0"/>
        <w:contextualSpacing w:val="0"/>
        <w:outlineLvl w:val="1"/>
        <w:rPr>
          <w:rFonts w:asciiTheme="majorHAnsi" w:eastAsiaTheme="majorEastAsia" w:hAnsiTheme="majorHAnsi" w:cstheme="majorBidi"/>
          <w:b/>
          <w:vanish/>
          <w:sz w:val="26"/>
          <w:szCs w:val="26"/>
        </w:rPr>
      </w:pPr>
      <w:bookmarkStart w:id="26" w:name="_Toc471223630"/>
      <w:bookmarkStart w:id="27" w:name="_Toc471223670"/>
      <w:bookmarkStart w:id="28" w:name="_Toc471224840"/>
      <w:bookmarkStart w:id="29" w:name="_Toc12089093"/>
      <w:bookmarkStart w:id="30" w:name="_Toc26949500"/>
      <w:bookmarkStart w:id="31" w:name="_Toc26953156"/>
      <w:bookmarkStart w:id="32" w:name="_Toc26953977"/>
      <w:bookmarkStart w:id="33" w:name="_Toc26954255"/>
      <w:bookmarkStart w:id="34" w:name="_Toc26979886"/>
      <w:bookmarkStart w:id="35" w:name="_Toc34641612"/>
      <w:bookmarkStart w:id="36" w:name="_Toc49005873"/>
      <w:bookmarkStart w:id="37" w:name="_Toc49521252"/>
      <w:bookmarkStart w:id="38" w:name="_Toc49765306"/>
      <w:bookmarkStart w:id="39" w:name="_Toc49783588"/>
      <w:bookmarkStart w:id="40" w:name="_Toc49849687"/>
      <w:bookmarkStart w:id="41" w:name="_Toc52354378"/>
      <w:bookmarkStart w:id="42" w:name="_Toc52354423"/>
      <w:bookmarkStart w:id="43" w:name="_Toc52354499"/>
      <w:bookmarkStart w:id="44" w:name="_Toc52354892"/>
      <w:bookmarkStart w:id="45" w:name="_Toc5261067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097AFDE4" w14:textId="77777777" w:rsidR="00BF2DEF" w:rsidRPr="00BF2DEF" w:rsidRDefault="00BF2DEF" w:rsidP="00B853C7">
      <w:pPr>
        <w:pStyle w:val="ListParagraph"/>
        <w:keepNext/>
        <w:keepLines/>
        <w:numPr>
          <w:ilvl w:val="0"/>
          <w:numId w:val="1"/>
        </w:numPr>
        <w:spacing w:before="40" w:after="0"/>
        <w:contextualSpacing w:val="0"/>
        <w:outlineLvl w:val="1"/>
        <w:rPr>
          <w:rFonts w:asciiTheme="majorHAnsi" w:eastAsiaTheme="majorEastAsia" w:hAnsiTheme="majorHAnsi" w:cstheme="majorBidi"/>
          <w:b/>
          <w:vanish/>
          <w:sz w:val="26"/>
          <w:szCs w:val="26"/>
        </w:rPr>
      </w:pPr>
      <w:bookmarkStart w:id="46" w:name="_Toc471223631"/>
      <w:bookmarkStart w:id="47" w:name="_Toc471223671"/>
      <w:bookmarkStart w:id="48" w:name="_Toc471224841"/>
      <w:bookmarkStart w:id="49" w:name="_Toc12089094"/>
      <w:bookmarkStart w:id="50" w:name="_Toc26949501"/>
      <w:bookmarkStart w:id="51" w:name="_Toc26953157"/>
      <w:bookmarkStart w:id="52" w:name="_Toc26953978"/>
      <w:bookmarkStart w:id="53" w:name="_Toc26954256"/>
      <w:bookmarkStart w:id="54" w:name="_Toc26979887"/>
      <w:bookmarkStart w:id="55" w:name="_Toc34641613"/>
      <w:bookmarkStart w:id="56" w:name="_Toc49005874"/>
      <w:bookmarkStart w:id="57" w:name="_Toc49521253"/>
      <w:bookmarkStart w:id="58" w:name="_Toc49765307"/>
      <w:bookmarkStart w:id="59" w:name="_Toc49783589"/>
      <w:bookmarkStart w:id="60" w:name="_Toc49849688"/>
      <w:bookmarkStart w:id="61" w:name="_Toc52354379"/>
      <w:bookmarkStart w:id="62" w:name="_Toc52354424"/>
      <w:bookmarkStart w:id="63" w:name="_Toc52354500"/>
      <w:bookmarkStart w:id="64" w:name="_Toc52354893"/>
      <w:bookmarkStart w:id="65" w:name="_Toc52610672"/>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E6AC2CF" w14:textId="77777777" w:rsidR="00BF2DEF" w:rsidRPr="00BF2DEF" w:rsidRDefault="00BF2DEF" w:rsidP="00B853C7">
      <w:pPr>
        <w:pStyle w:val="ListParagraph"/>
        <w:keepNext/>
        <w:keepLines/>
        <w:numPr>
          <w:ilvl w:val="0"/>
          <w:numId w:val="1"/>
        </w:numPr>
        <w:spacing w:before="40" w:after="0"/>
        <w:contextualSpacing w:val="0"/>
        <w:outlineLvl w:val="1"/>
        <w:rPr>
          <w:rFonts w:asciiTheme="majorHAnsi" w:eastAsiaTheme="majorEastAsia" w:hAnsiTheme="majorHAnsi" w:cstheme="majorBidi"/>
          <w:b/>
          <w:vanish/>
          <w:sz w:val="26"/>
          <w:szCs w:val="26"/>
        </w:rPr>
      </w:pPr>
      <w:bookmarkStart w:id="66" w:name="_Toc471223632"/>
      <w:bookmarkStart w:id="67" w:name="_Toc471223672"/>
      <w:bookmarkStart w:id="68" w:name="_Toc471224842"/>
      <w:bookmarkStart w:id="69" w:name="_Toc12089095"/>
      <w:bookmarkStart w:id="70" w:name="_Toc26949502"/>
      <w:bookmarkStart w:id="71" w:name="_Toc26953158"/>
      <w:bookmarkStart w:id="72" w:name="_Toc26953979"/>
      <w:bookmarkStart w:id="73" w:name="_Toc26954257"/>
      <w:bookmarkStart w:id="74" w:name="_Toc26979888"/>
      <w:bookmarkStart w:id="75" w:name="_Toc34641614"/>
      <w:bookmarkStart w:id="76" w:name="_Toc49005875"/>
      <w:bookmarkStart w:id="77" w:name="_Toc49521254"/>
      <w:bookmarkStart w:id="78" w:name="_Toc49765308"/>
      <w:bookmarkStart w:id="79" w:name="_Toc49783590"/>
      <w:bookmarkStart w:id="80" w:name="_Toc49849689"/>
      <w:bookmarkStart w:id="81" w:name="_Toc52354380"/>
      <w:bookmarkStart w:id="82" w:name="_Toc52354425"/>
      <w:bookmarkStart w:id="83" w:name="_Toc52354501"/>
      <w:bookmarkStart w:id="84" w:name="_Toc52354894"/>
      <w:bookmarkStart w:id="85" w:name="_Toc52610673"/>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70C054C4" w14:textId="77777777" w:rsidR="00BF2DEF" w:rsidRPr="00BF2DEF" w:rsidRDefault="00BF2DEF" w:rsidP="00B853C7">
      <w:pPr>
        <w:pStyle w:val="ListParagraph"/>
        <w:keepNext/>
        <w:keepLines/>
        <w:numPr>
          <w:ilvl w:val="0"/>
          <w:numId w:val="1"/>
        </w:numPr>
        <w:spacing w:before="40" w:after="0"/>
        <w:contextualSpacing w:val="0"/>
        <w:outlineLvl w:val="1"/>
        <w:rPr>
          <w:rFonts w:asciiTheme="majorHAnsi" w:eastAsiaTheme="majorEastAsia" w:hAnsiTheme="majorHAnsi" w:cstheme="majorBidi"/>
          <w:b/>
          <w:vanish/>
          <w:sz w:val="26"/>
          <w:szCs w:val="26"/>
        </w:rPr>
      </w:pPr>
      <w:bookmarkStart w:id="86" w:name="_Toc471223633"/>
      <w:bookmarkStart w:id="87" w:name="_Toc471223673"/>
      <w:bookmarkStart w:id="88" w:name="_Toc471224843"/>
      <w:bookmarkStart w:id="89" w:name="_Toc12089096"/>
      <w:bookmarkStart w:id="90" w:name="_Toc26949503"/>
      <w:bookmarkStart w:id="91" w:name="_Toc26953159"/>
      <w:bookmarkStart w:id="92" w:name="_Toc26953980"/>
      <w:bookmarkStart w:id="93" w:name="_Toc26954258"/>
      <w:bookmarkStart w:id="94" w:name="_Toc26979889"/>
      <w:bookmarkStart w:id="95" w:name="_Toc34641615"/>
      <w:bookmarkStart w:id="96" w:name="_Toc49005876"/>
      <w:bookmarkStart w:id="97" w:name="_Toc49521255"/>
      <w:bookmarkStart w:id="98" w:name="_Toc49765309"/>
      <w:bookmarkStart w:id="99" w:name="_Toc49783591"/>
      <w:bookmarkStart w:id="100" w:name="_Toc49849690"/>
      <w:bookmarkStart w:id="101" w:name="_Toc52354381"/>
      <w:bookmarkStart w:id="102" w:name="_Toc52354426"/>
      <w:bookmarkStart w:id="103" w:name="_Toc52354502"/>
      <w:bookmarkStart w:id="104" w:name="_Toc52354895"/>
      <w:bookmarkStart w:id="105" w:name="_Toc52610674"/>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4DA27360" w14:textId="3B1BF36E" w:rsidR="00944476" w:rsidRPr="00944476" w:rsidRDefault="002A57C2" w:rsidP="00944476">
      <w:pPr>
        <w:pStyle w:val="Heading3"/>
        <w:ind w:left="1530" w:hanging="630"/>
        <w:rPr>
          <w:color w:val="44546A" w:themeColor="text2"/>
        </w:rPr>
      </w:pPr>
      <w:bookmarkStart w:id="106" w:name="_Toc52610675"/>
      <w:r w:rsidRPr="008F3295">
        <w:rPr>
          <w:color w:val="44546A" w:themeColor="text2"/>
        </w:rPr>
        <w:t xml:space="preserve">Trong phạm </w:t>
      </w:r>
      <w:proofErr w:type="gramStart"/>
      <w:r w:rsidRPr="008F3295">
        <w:rPr>
          <w:color w:val="44546A" w:themeColor="text2"/>
        </w:rPr>
        <w:t>vi</w:t>
      </w:r>
      <w:proofErr w:type="gramEnd"/>
      <w:r w:rsidRPr="008F3295">
        <w:rPr>
          <w:color w:val="44546A" w:themeColor="text2"/>
        </w:rPr>
        <w:t xml:space="preserve"> dự án</w:t>
      </w:r>
      <w:bookmarkEnd w:id="106"/>
    </w:p>
    <w:p w14:paraId="36C52343" w14:textId="77777777" w:rsidR="00944476" w:rsidRDefault="00944476" w:rsidP="00944476">
      <w:pPr>
        <w:pStyle w:val="H3-Content"/>
        <w:numPr>
          <w:ilvl w:val="3"/>
          <w:numId w:val="11"/>
        </w:numPr>
      </w:pPr>
      <w:r>
        <w:t xml:space="preserve">Mục tiêu dự án: </w:t>
      </w:r>
    </w:p>
    <w:p w14:paraId="6C310283" w14:textId="1DA20504" w:rsidR="00944476" w:rsidRDefault="00944476" w:rsidP="00944476">
      <w:pPr>
        <w:pStyle w:val="H3-Content"/>
        <w:numPr>
          <w:ilvl w:val="4"/>
          <w:numId w:val="11"/>
        </w:numPr>
      </w:pPr>
      <w:r>
        <w:t>Xây dựng một hệ thống quản lý tài liệu liên quan trên mỗi chuyến bay.</w:t>
      </w:r>
    </w:p>
    <w:p w14:paraId="2F3A5739" w14:textId="76E57C53" w:rsidR="00944476" w:rsidRDefault="00944476" w:rsidP="00944476">
      <w:pPr>
        <w:pStyle w:val="H3-Content"/>
        <w:numPr>
          <w:ilvl w:val="4"/>
          <w:numId w:val="11"/>
        </w:numPr>
      </w:pPr>
      <w:r>
        <w:t>Hoàn thành kịp/trước thời hạn trong ngân sách đặt ra.</w:t>
      </w:r>
    </w:p>
    <w:p w14:paraId="7F2BDA7C" w14:textId="7471BC62" w:rsidR="00DB1B1B" w:rsidRDefault="00944476" w:rsidP="00DB1B1B">
      <w:pPr>
        <w:pStyle w:val="H3-Content"/>
        <w:numPr>
          <w:ilvl w:val="3"/>
          <w:numId w:val="11"/>
        </w:numPr>
      </w:pPr>
      <w:r>
        <w:t>Mô hình triển khai</w:t>
      </w:r>
      <w:r w:rsidR="00943E46">
        <w:t>:</w:t>
      </w:r>
    </w:p>
    <w:p w14:paraId="6C30F474" w14:textId="7F9A875F" w:rsidR="00944476" w:rsidRDefault="00944476" w:rsidP="00943E46">
      <w:pPr>
        <w:pStyle w:val="H3-Content"/>
        <w:numPr>
          <w:ilvl w:val="4"/>
          <w:numId w:val="11"/>
        </w:numPr>
      </w:pPr>
      <w:r>
        <w:t xml:space="preserve">Hệ thống sẽ được phát triển </w:t>
      </w:r>
      <w:r w:rsidR="00943E46">
        <w:t xml:space="preserve">và triển khai toàn các </w:t>
      </w:r>
      <w:r>
        <w:t>nhóm chức năng</w:t>
      </w:r>
      <w:r w:rsidR="00943E46">
        <w:t xml:space="preserve"> được mô tả ở mục </w:t>
      </w:r>
      <w:hyperlink w:anchor="_Yêu_cầu_chức" w:history="1">
        <w:r w:rsidR="00943E46" w:rsidRPr="00943E46">
          <w:rPr>
            <w:rStyle w:val="Hyperlink"/>
          </w:rPr>
          <w:t>Yêu cầu chức năng</w:t>
        </w:r>
      </w:hyperlink>
    </w:p>
    <w:p w14:paraId="2D1F02AC" w14:textId="14862A27" w:rsidR="00944476" w:rsidRDefault="00944476" w:rsidP="00943E46">
      <w:pPr>
        <w:pStyle w:val="H3-Content"/>
        <w:numPr>
          <w:ilvl w:val="4"/>
          <w:numId w:val="11"/>
        </w:numPr>
      </w:pPr>
      <w:r>
        <w:t xml:space="preserve">Mỗi giai đoạn sẽ kéo dài từ 2-4 tuần, tuỳ vào số lượng chức năng. Chi tiết mô tả ở </w:t>
      </w:r>
      <w:proofErr w:type="gramStart"/>
      <w:r>
        <w:t xml:space="preserve">mục  </w:t>
      </w:r>
      <w:proofErr w:type="gramEnd"/>
      <w:r w:rsidR="004D1627">
        <w:fldChar w:fldCharType="begin"/>
      </w:r>
      <w:r w:rsidR="004D1627">
        <w:instrText xml:space="preserve"> HYPERLINK \l "_Kế_hoạch_phát" </w:instrText>
      </w:r>
      <w:r w:rsidR="004D1627">
        <w:fldChar w:fldCharType="separate"/>
      </w:r>
      <w:r w:rsidRPr="00943E46">
        <w:rPr>
          <w:rStyle w:val="Hyperlink"/>
        </w:rPr>
        <w:t>Kế hoạch phát triển dự án</w:t>
      </w:r>
      <w:r w:rsidR="004D1627">
        <w:rPr>
          <w:rStyle w:val="Hyperlink"/>
        </w:rPr>
        <w:fldChar w:fldCharType="end"/>
      </w:r>
      <w:r>
        <w:t>.</w:t>
      </w:r>
    </w:p>
    <w:p w14:paraId="35746DA0" w14:textId="77777777" w:rsidR="000A4C89" w:rsidRDefault="00944476" w:rsidP="000D285A">
      <w:pPr>
        <w:pStyle w:val="H3-Content"/>
        <w:numPr>
          <w:ilvl w:val="3"/>
          <w:numId w:val="11"/>
        </w:numPr>
      </w:pPr>
      <w:r>
        <w:t>Kết thúc dự</w:t>
      </w:r>
      <w:r w:rsidR="000A4C89">
        <w:t xml:space="preserve"> án:</w:t>
      </w:r>
    </w:p>
    <w:p w14:paraId="0312FB12" w14:textId="4E539819" w:rsidR="00944476" w:rsidRDefault="000A4C89" w:rsidP="000A4C89">
      <w:pPr>
        <w:pStyle w:val="H3-Content"/>
        <w:numPr>
          <w:ilvl w:val="4"/>
          <w:numId w:val="11"/>
        </w:numPr>
      </w:pPr>
      <w:r>
        <w:t>T</w:t>
      </w:r>
      <w:r w:rsidR="00944476">
        <w:t>ất cả các chức năng được mô tả ở mục Yêu cầu chức năng của tài liệu này phải được hoàn tất từ phát triển cho đến kiểm tra.</w:t>
      </w:r>
    </w:p>
    <w:p w14:paraId="77FEE61F" w14:textId="1EE99E21" w:rsidR="000A4C89" w:rsidRDefault="000A4C89" w:rsidP="000A4C89">
      <w:pPr>
        <w:pStyle w:val="H3-Content"/>
        <w:numPr>
          <w:ilvl w:val="4"/>
          <w:numId w:val="11"/>
        </w:numPr>
      </w:pPr>
      <w:r>
        <w:t xml:space="preserve">Tài liệu nghiệm thu dự án bao gồm: </w:t>
      </w:r>
    </w:p>
    <w:p w14:paraId="03642C70" w14:textId="60F0C8F9" w:rsidR="000A4C89" w:rsidRDefault="000A4C89" w:rsidP="000A4C89">
      <w:pPr>
        <w:pStyle w:val="H3-Content"/>
        <w:numPr>
          <w:ilvl w:val="5"/>
          <w:numId w:val="11"/>
        </w:numPr>
      </w:pPr>
      <w:r>
        <w:t>Tài liệu phân tích yêu cầu tính năng của hệ thống (BA) có chữ ký xác nhận</w:t>
      </w:r>
    </w:p>
    <w:p w14:paraId="105ADC1D" w14:textId="4B839028" w:rsidR="000A4C89" w:rsidRDefault="00D9535F" w:rsidP="000A4C89">
      <w:pPr>
        <w:pStyle w:val="H3-Content"/>
        <w:numPr>
          <w:ilvl w:val="5"/>
          <w:numId w:val="11"/>
        </w:numPr>
      </w:pPr>
      <w:r>
        <w:t>Tài liệu hướng dẫn sử dụng dành cho các phân hệ người dùng</w:t>
      </w:r>
    </w:p>
    <w:p w14:paraId="113E236E" w14:textId="17FF0860" w:rsidR="00D9535F" w:rsidRDefault="00D9535F" w:rsidP="000A4C89">
      <w:pPr>
        <w:pStyle w:val="H3-Content"/>
        <w:numPr>
          <w:ilvl w:val="5"/>
          <w:numId w:val="11"/>
        </w:numPr>
      </w:pPr>
      <w:r>
        <w:t>Phục lục nghiệm thu các chức năng của hệ thống có xác nhận từ người dùng cuối</w:t>
      </w:r>
    </w:p>
    <w:p w14:paraId="2DF0FA62" w14:textId="2108A153" w:rsidR="00D9535F" w:rsidRDefault="00D9535F" w:rsidP="000A4C89">
      <w:pPr>
        <w:pStyle w:val="H3-Content"/>
        <w:numPr>
          <w:ilvl w:val="5"/>
          <w:numId w:val="11"/>
        </w:numPr>
      </w:pPr>
      <w:r>
        <w:t>Mã nguồn và hướng dẫn cài đặt/triển khai</w:t>
      </w:r>
    </w:p>
    <w:p w14:paraId="0A36952B" w14:textId="690156EA" w:rsidR="00944476" w:rsidRDefault="00276791" w:rsidP="00944476">
      <w:pPr>
        <w:pStyle w:val="H3-Content"/>
        <w:numPr>
          <w:ilvl w:val="3"/>
          <w:numId w:val="11"/>
        </w:numPr>
      </w:pPr>
      <w:r>
        <w:t xml:space="preserve">Tất cả các biểu mẫu, báo cáo được sử dụng trong dự án đều được cung cấp và áp dụng </w:t>
      </w:r>
      <w:proofErr w:type="gramStart"/>
      <w:r>
        <w:t>theo</w:t>
      </w:r>
      <w:proofErr w:type="gramEnd"/>
      <w:r>
        <w:t xml:space="preserve"> quy định của VietjetAir</w:t>
      </w:r>
      <w:r w:rsidR="00944476">
        <w:t>.</w:t>
      </w:r>
    </w:p>
    <w:p w14:paraId="5D6E2C43" w14:textId="0BD04EB4" w:rsidR="00944476" w:rsidRPr="00944476" w:rsidRDefault="00944476" w:rsidP="00276791">
      <w:pPr>
        <w:pStyle w:val="H3-Content"/>
        <w:numPr>
          <w:ilvl w:val="3"/>
          <w:numId w:val="11"/>
        </w:numPr>
      </w:pPr>
      <w:r>
        <w:t>Ngôn ngữ hỗ trợ</w:t>
      </w:r>
      <w:r w:rsidR="00276791">
        <w:t xml:space="preserve">: </w:t>
      </w:r>
      <w:r>
        <w:t>Tiếng Anh.</w:t>
      </w:r>
    </w:p>
    <w:p w14:paraId="709F3C87" w14:textId="50FA5905" w:rsidR="008449FB" w:rsidRDefault="002A57C2" w:rsidP="00222E61">
      <w:pPr>
        <w:pStyle w:val="Heading3"/>
      </w:pPr>
      <w:bookmarkStart w:id="107" w:name="_Toc52610676"/>
      <w:r>
        <w:t xml:space="preserve">Ngoài phạm </w:t>
      </w:r>
      <w:proofErr w:type="gramStart"/>
      <w:r>
        <w:t>vi</w:t>
      </w:r>
      <w:proofErr w:type="gramEnd"/>
      <w:r>
        <w:t xml:space="preserve"> dự án</w:t>
      </w:r>
      <w:bookmarkEnd w:id="107"/>
    </w:p>
    <w:p w14:paraId="27E1F39E" w14:textId="77777777" w:rsidR="00656603" w:rsidRDefault="00656603" w:rsidP="00656603">
      <w:pPr>
        <w:ind w:left="900"/>
      </w:pPr>
      <w:r w:rsidRPr="00E17D51">
        <w:rPr>
          <w:rStyle w:val="H3-ContentChar"/>
        </w:rPr>
        <w:t>Các mục nêu bên dưới sẽ không nằm trong</w:t>
      </w:r>
      <w:r>
        <w:t xml:space="preserve"> phạm </w:t>
      </w:r>
      <w:proofErr w:type="gramStart"/>
      <w:r>
        <w:t>vi</w:t>
      </w:r>
      <w:proofErr w:type="gramEnd"/>
      <w:r>
        <w:t xml:space="preserve"> của dự án, bao gồm:</w:t>
      </w:r>
    </w:p>
    <w:p w14:paraId="46C06FD9" w14:textId="7A3FAC13" w:rsidR="00E17D51" w:rsidRDefault="00656603" w:rsidP="00B853C7">
      <w:pPr>
        <w:numPr>
          <w:ilvl w:val="0"/>
          <w:numId w:val="4"/>
        </w:numPr>
        <w:ind w:left="1260"/>
      </w:pPr>
      <w:r>
        <w:lastRenderedPageBreak/>
        <w:t xml:space="preserve">Ở giai đoạn hiện tại hệ thống không hỗ trợ </w:t>
      </w:r>
      <w:r w:rsidR="00E17D51">
        <w:t xml:space="preserve">việc cập nhật và kiểm tra lịch bay </w:t>
      </w:r>
      <w:r w:rsidR="00A5466D">
        <w:t xml:space="preserve">của người dùng </w:t>
      </w:r>
      <w:proofErr w:type="gramStart"/>
      <w:r w:rsidR="00E17D51">
        <w:t>theo</w:t>
      </w:r>
      <w:proofErr w:type="gramEnd"/>
      <w:r w:rsidR="00E17D51">
        <w:t xml:space="preserve"> thời gian thực (real-time) do một số hạn chế về thời gian và chức năng của </w:t>
      </w:r>
      <w:r w:rsidR="00A5466D">
        <w:t>AIMS</w:t>
      </w:r>
      <w:r w:rsidR="00803943">
        <w:t>.</w:t>
      </w:r>
    </w:p>
    <w:p w14:paraId="4C9940DB" w14:textId="7AF6259B" w:rsidR="00656603" w:rsidRDefault="00D86663" w:rsidP="00B853C7">
      <w:pPr>
        <w:numPr>
          <w:ilvl w:val="0"/>
          <w:numId w:val="4"/>
        </w:numPr>
        <w:ind w:left="1260"/>
      </w:pPr>
      <w:r>
        <w:t>Trong</w:t>
      </w:r>
      <w:r w:rsidR="00656603">
        <w:t xml:space="preserve"> giai đoạn phát triển, hệ thống sẽ được triển khai và thử nghiệm trên hạ tầng của Alta Software</w:t>
      </w:r>
      <w:r w:rsidR="002A57C2">
        <w:t xml:space="preserve">. Sau thời gian này, </w:t>
      </w:r>
      <w:bookmarkStart w:id="108" w:name="OLE_LINK7"/>
      <w:bookmarkStart w:id="109" w:name="OLE_LINK8"/>
      <w:r w:rsidR="002A57C2">
        <w:t>việc triể</w:t>
      </w:r>
      <w:r>
        <w:t xml:space="preserve">n khai và nghiệm thu </w:t>
      </w:r>
      <w:r w:rsidR="002A57C2">
        <w:t xml:space="preserve">sẽ được </w:t>
      </w:r>
      <w:bookmarkEnd w:id="108"/>
      <w:bookmarkEnd w:id="109"/>
      <w:r>
        <w:t>thực hiện trên môi trường của VietjetAir</w:t>
      </w:r>
    </w:p>
    <w:p w14:paraId="500DB780" w14:textId="03AF63FF" w:rsidR="00D86663" w:rsidRDefault="00D86663" w:rsidP="00B853C7">
      <w:pPr>
        <w:numPr>
          <w:ilvl w:val="0"/>
          <w:numId w:val="4"/>
        </w:numPr>
        <w:ind w:left="1260"/>
      </w:pPr>
      <w:r>
        <w:t>Các vấn đề phát sinh liên quan đến đơn vị cung cấp dịch vụ thứ 3 (nếu có</w:t>
      </w:r>
      <w:r w:rsidR="003B30A5">
        <w:t>).</w:t>
      </w:r>
    </w:p>
    <w:p w14:paraId="20B94C36" w14:textId="1AB22E57" w:rsidR="00946EB0" w:rsidRDefault="00F10A00" w:rsidP="00794D56">
      <w:pPr>
        <w:pStyle w:val="Heading2"/>
      </w:pPr>
      <w:bookmarkStart w:id="110" w:name="_Toc52610677"/>
      <w:bookmarkStart w:id="111" w:name="OLE_LINK3"/>
      <w:bookmarkStart w:id="112" w:name="OLE_LINK4"/>
      <w:bookmarkStart w:id="113" w:name="OLE_LINK9"/>
      <w:r>
        <w:t>Phối cảnh hệ thống</w:t>
      </w:r>
      <w:bookmarkEnd w:id="110"/>
    </w:p>
    <w:p w14:paraId="3B31F903" w14:textId="1749F5F4" w:rsidR="00946EB0" w:rsidRDefault="007A0179" w:rsidP="00222E61">
      <w:pPr>
        <w:pStyle w:val="Heading3"/>
      </w:pPr>
      <w:bookmarkStart w:id="114" w:name="_Toc52610678"/>
      <w:bookmarkEnd w:id="111"/>
      <w:bookmarkEnd w:id="112"/>
      <w:bookmarkEnd w:id="113"/>
      <w:r>
        <w:t>Các giả định</w:t>
      </w:r>
      <w:bookmarkEnd w:id="114"/>
    </w:p>
    <w:p w14:paraId="4B06072C" w14:textId="23B9DA7A" w:rsidR="00E71CF6" w:rsidRDefault="000848DD" w:rsidP="00401C0A">
      <w:pPr>
        <w:ind w:left="900"/>
      </w:pPr>
      <w:r w:rsidRPr="000848DD">
        <w:t xml:space="preserve">Các giả định sau đây </w:t>
      </w:r>
      <w:r>
        <w:t xml:space="preserve">hỗ trợ cho việc xác định và phát triển các yêu cầu cho tài liệu này. </w:t>
      </w:r>
      <w:r w:rsidR="007A7C13">
        <w:t>Những giả định này được thông qua để đảm bảo cho việc hoàn thành tiến độ và ngân sách của dự án</w:t>
      </w:r>
    </w:p>
    <w:p w14:paraId="6AFCA56B" w14:textId="7137BB21" w:rsidR="007A7C13" w:rsidRDefault="007A7C13" w:rsidP="007A7C13">
      <w:pPr>
        <w:pStyle w:val="Caption"/>
      </w:pPr>
      <w:bookmarkStart w:id="115" w:name="_Toc52355180"/>
      <w:r>
        <w:t xml:space="preserve">Bảng </w:t>
      </w:r>
      <w:fldSimple w:instr=" SEQ Bảng \* ARABIC ">
        <w:r w:rsidR="004F5BAF">
          <w:rPr>
            <w:noProof/>
          </w:rPr>
          <w:t>2</w:t>
        </w:r>
      </w:fldSimple>
      <w:r>
        <w:rPr>
          <w:noProof/>
        </w:rPr>
        <w:t>: Các giả định.</w:t>
      </w:r>
      <w:bookmarkEnd w:id="115"/>
    </w:p>
    <w:tbl>
      <w:tblPr>
        <w:tblStyle w:val="GridTable1Light-Accent21"/>
        <w:tblW w:w="8550" w:type="dxa"/>
        <w:tblInd w:w="895" w:type="dxa"/>
        <w:tblLook w:val="04A0" w:firstRow="1" w:lastRow="0" w:firstColumn="1" w:lastColumn="0" w:noHBand="0" w:noVBand="1"/>
      </w:tblPr>
      <w:tblGrid>
        <w:gridCol w:w="2430"/>
        <w:gridCol w:w="6120"/>
      </w:tblGrid>
      <w:tr w:rsidR="007A7C13" w14:paraId="1B741191" w14:textId="77777777" w:rsidTr="007A7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29096F39" w14:textId="686C838A" w:rsidR="007A7C13" w:rsidRDefault="007A7C13" w:rsidP="007A7C13">
            <w:pPr>
              <w:jc w:val="center"/>
            </w:pPr>
            <w:r>
              <w:t>Yêu cầu</w:t>
            </w:r>
          </w:p>
        </w:tc>
        <w:tc>
          <w:tcPr>
            <w:tcW w:w="6120" w:type="dxa"/>
            <w:vAlign w:val="center"/>
          </w:tcPr>
          <w:p w14:paraId="69FC9F31" w14:textId="76877A95" w:rsidR="007A7C13" w:rsidRDefault="007A7C13" w:rsidP="007A7C13">
            <w:pPr>
              <w:jc w:val="center"/>
              <w:cnfStyle w:val="100000000000" w:firstRow="1" w:lastRow="0" w:firstColumn="0" w:lastColumn="0" w:oddVBand="0" w:evenVBand="0" w:oddHBand="0" w:evenHBand="0" w:firstRowFirstColumn="0" w:firstRowLastColumn="0" w:lastRowFirstColumn="0" w:lastRowLastColumn="0"/>
            </w:pPr>
            <w:r>
              <w:t>Giả thiết</w:t>
            </w:r>
          </w:p>
        </w:tc>
      </w:tr>
      <w:tr w:rsidR="007A7C13" w14:paraId="717CB007" w14:textId="77777777" w:rsidTr="007A7C13">
        <w:tc>
          <w:tcPr>
            <w:cnfStyle w:val="001000000000" w:firstRow="0" w:lastRow="0" w:firstColumn="1" w:lastColumn="0" w:oddVBand="0" w:evenVBand="0" w:oddHBand="0" w:evenHBand="0" w:firstRowFirstColumn="0" w:firstRowLastColumn="0" w:lastRowFirstColumn="0" w:lastRowLastColumn="0"/>
            <w:tcW w:w="2430" w:type="dxa"/>
            <w:vAlign w:val="center"/>
          </w:tcPr>
          <w:p w14:paraId="7671C105" w14:textId="2A37450F" w:rsidR="007A7C13" w:rsidRDefault="007A7C13" w:rsidP="007A7C13">
            <w:pPr>
              <w:jc w:val="left"/>
            </w:pPr>
            <w:r>
              <w:t>Môi trường vận hành</w:t>
            </w:r>
          </w:p>
        </w:tc>
        <w:tc>
          <w:tcPr>
            <w:tcW w:w="6120" w:type="dxa"/>
            <w:vAlign w:val="center"/>
          </w:tcPr>
          <w:p w14:paraId="0506D096" w14:textId="2E234003" w:rsidR="00855619" w:rsidRDefault="007A7C13" w:rsidP="009809F6">
            <w:pPr>
              <w:cnfStyle w:val="000000000000" w:firstRow="0" w:lastRow="0" w:firstColumn="0" w:lastColumn="0" w:oddVBand="0" w:evenVBand="0" w:oddHBand="0" w:evenHBand="0" w:firstRowFirstColumn="0" w:firstRowLastColumn="0" w:lastRowFirstColumn="0" w:lastRowLastColumn="0"/>
            </w:pPr>
            <w:r>
              <w:t>Giải pháp sẽ tận dụng nền tảng và công cụ quản lý hiện có của Alta Software</w:t>
            </w:r>
            <w:r w:rsidR="00855619">
              <w:t xml:space="preserve"> cho việc phát triển ứng dụng</w:t>
            </w:r>
          </w:p>
        </w:tc>
      </w:tr>
      <w:tr w:rsidR="00855619" w14:paraId="6C80535B" w14:textId="77777777" w:rsidTr="007A7C13">
        <w:tc>
          <w:tcPr>
            <w:cnfStyle w:val="001000000000" w:firstRow="0" w:lastRow="0" w:firstColumn="1" w:lastColumn="0" w:oddVBand="0" w:evenVBand="0" w:oddHBand="0" w:evenHBand="0" w:firstRowFirstColumn="0" w:firstRowLastColumn="0" w:lastRowFirstColumn="0" w:lastRowLastColumn="0"/>
            <w:tcW w:w="2430" w:type="dxa"/>
            <w:vAlign w:val="center"/>
          </w:tcPr>
          <w:p w14:paraId="020BDCFA" w14:textId="120AACAB" w:rsidR="00855619" w:rsidRDefault="00855619" w:rsidP="007A7C13">
            <w:pPr>
              <w:jc w:val="left"/>
            </w:pPr>
            <w:r>
              <w:t>Dữ liệu kết nối</w:t>
            </w:r>
          </w:p>
        </w:tc>
        <w:tc>
          <w:tcPr>
            <w:tcW w:w="6120" w:type="dxa"/>
            <w:vAlign w:val="center"/>
          </w:tcPr>
          <w:p w14:paraId="1C2903B7" w14:textId="2A3815A5" w:rsidR="00855619" w:rsidRDefault="00855619" w:rsidP="009809F6">
            <w:pPr>
              <w:cnfStyle w:val="000000000000" w:firstRow="0" w:lastRow="0" w:firstColumn="0" w:lastColumn="0" w:oddVBand="0" w:evenVBand="0" w:oddHBand="0" w:evenHBand="0" w:firstRowFirstColumn="0" w:firstRowLastColumn="0" w:lastRowFirstColumn="0" w:lastRowLastColumn="0"/>
            </w:pPr>
            <w:r>
              <w:t>Các thông tin về chuyến bay và các số liệu báo cáo đều được cung cấp và xác nhận từ hệ thống của Vietjet (Flight View, AIMS) trước khi gửi sang cho Alta.</w:t>
            </w:r>
          </w:p>
        </w:tc>
      </w:tr>
    </w:tbl>
    <w:p w14:paraId="2CC68C8B" w14:textId="055878E9" w:rsidR="00946EB0" w:rsidRDefault="00BF3903" w:rsidP="00222E61">
      <w:pPr>
        <w:pStyle w:val="Heading3"/>
      </w:pPr>
      <w:bookmarkStart w:id="116" w:name="_Toc52610679"/>
      <w:r>
        <w:t>Các ràng buộc</w:t>
      </w:r>
      <w:bookmarkEnd w:id="116"/>
    </w:p>
    <w:p w14:paraId="0540560C" w14:textId="0D76D953" w:rsidR="000848DD" w:rsidRDefault="000848DD" w:rsidP="000848DD">
      <w:pPr>
        <w:ind w:left="900"/>
      </w:pPr>
      <w:r w:rsidRPr="000848DD">
        <w:t xml:space="preserve">Các ràng buộc sau tồn tại </w:t>
      </w:r>
      <w:r>
        <w:t>trong quá trình đề xuất và phát triển</w:t>
      </w:r>
      <w:r w:rsidRPr="000848DD">
        <w:t xml:space="preserve"> dự án </w:t>
      </w:r>
      <w:r w:rsidR="00803943">
        <w:t>FDS</w:t>
      </w:r>
      <w:r w:rsidRPr="000848DD">
        <w:t xml:space="preserve">. Những ràng buộc này có thể ngăn cản hoặc hạn chế việc đạt được kết quả mong muốn (ví dụ, đáp ứng các yêu cầu, đáp ứng các mục tiêu và ưu tiên của dự án, đạt được </w:t>
      </w:r>
      <w:r>
        <w:t>kết quả</w:t>
      </w:r>
      <w:r w:rsidRPr="000848DD">
        <w:t xml:space="preserve"> thành công, v.v.) được nêu trong tài liệu này</w:t>
      </w:r>
      <w:r>
        <w:t>.</w:t>
      </w:r>
    </w:p>
    <w:p w14:paraId="00F1A32F" w14:textId="02B1A7E5" w:rsidR="007A7C13" w:rsidRDefault="007A7C13" w:rsidP="007A7C13">
      <w:pPr>
        <w:pStyle w:val="Caption"/>
      </w:pPr>
      <w:bookmarkStart w:id="117" w:name="_Toc52355181"/>
      <w:r>
        <w:t xml:space="preserve">Bảng </w:t>
      </w:r>
      <w:fldSimple w:instr=" SEQ Bảng \* ARABIC ">
        <w:r w:rsidR="004F5BAF">
          <w:rPr>
            <w:noProof/>
          </w:rPr>
          <w:t>3</w:t>
        </w:r>
      </w:fldSimple>
      <w:r>
        <w:rPr>
          <w:noProof/>
        </w:rPr>
        <w:t>: Các ràng buộc.</w:t>
      </w:r>
      <w:bookmarkEnd w:id="117"/>
    </w:p>
    <w:tbl>
      <w:tblPr>
        <w:tblStyle w:val="GridTable1Light-Accent21"/>
        <w:tblW w:w="8550" w:type="dxa"/>
        <w:tblInd w:w="895" w:type="dxa"/>
        <w:tblLook w:val="04A0" w:firstRow="1" w:lastRow="0" w:firstColumn="1" w:lastColumn="0" w:noHBand="0" w:noVBand="1"/>
      </w:tblPr>
      <w:tblGrid>
        <w:gridCol w:w="2430"/>
        <w:gridCol w:w="6120"/>
      </w:tblGrid>
      <w:tr w:rsidR="007A7C13" w14:paraId="6AB9A6E1" w14:textId="77777777" w:rsidTr="0024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center"/>
          </w:tcPr>
          <w:p w14:paraId="3B05145C" w14:textId="77777777" w:rsidR="007A7C13" w:rsidRDefault="007A7C13" w:rsidP="00245C38">
            <w:pPr>
              <w:jc w:val="center"/>
            </w:pPr>
            <w:r>
              <w:t>Yêu cầu</w:t>
            </w:r>
          </w:p>
        </w:tc>
        <w:tc>
          <w:tcPr>
            <w:tcW w:w="6120" w:type="dxa"/>
            <w:vAlign w:val="center"/>
          </w:tcPr>
          <w:p w14:paraId="4CEAE756" w14:textId="41EB273C" w:rsidR="007A7C13" w:rsidRDefault="007A7C13" w:rsidP="00245C38">
            <w:pPr>
              <w:jc w:val="center"/>
              <w:cnfStyle w:val="100000000000" w:firstRow="1" w:lastRow="0" w:firstColumn="0" w:lastColumn="0" w:oddVBand="0" w:evenVBand="0" w:oddHBand="0" w:evenHBand="0" w:firstRowFirstColumn="0" w:firstRowLastColumn="0" w:lastRowFirstColumn="0" w:lastRowLastColumn="0"/>
            </w:pPr>
            <w:r>
              <w:t>Hạn chế</w:t>
            </w:r>
          </w:p>
        </w:tc>
      </w:tr>
      <w:tr w:rsidR="007946A7" w14:paraId="16615BE4" w14:textId="77777777" w:rsidTr="007A7C13">
        <w:tc>
          <w:tcPr>
            <w:cnfStyle w:val="001000000000" w:firstRow="0" w:lastRow="0" w:firstColumn="1" w:lastColumn="0" w:oddVBand="0" w:evenVBand="0" w:oddHBand="0" w:evenHBand="0" w:firstRowFirstColumn="0" w:firstRowLastColumn="0" w:lastRowFirstColumn="0" w:lastRowLastColumn="0"/>
            <w:tcW w:w="2430" w:type="dxa"/>
            <w:vMerge w:val="restart"/>
            <w:vAlign w:val="center"/>
          </w:tcPr>
          <w:p w14:paraId="7F163D17" w14:textId="787FE837" w:rsidR="007946A7" w:rsidRDefault="007946A7" w:rsidP="007A7C13">
            <w:pPr>
              <w:jc w:val="left"/>
            </w:pPr>
            <w:r>
              <w:t>Phạm vi</w:t>
            </w:r>
          </w:p>
        </w:tc>
        <w:tc>
          <w:tcPr>
            <w:tcW w:w="6120" w:type="dxa"/>
            <w:vAlign w:val="center"/>
          </w:tcPr>
          <w:p w14:paraId="133293EB" w14:textId="32847FEE" w:rsidR="007946A7" w:rsidRDefault="007946A7" w:rsidP="009809F6">
            <w:pPr>
              <w:cnfStyle w:val="000000000000" w:firstRow="0" w:lastRow="0" w:firstColumn="0" w:lastColumn="0" w:oddVBand="0" w:evenVBand="0" w:oddHBand="0" w:evenHBand="0" w:firstRowFirstColumn="0" w:firstRowLastColumn="0" w:lastRowFirstColumn="0" w:lastRowLastColumn="0"/>
            </w:pPr>
            <w:r>
              <w:t>Hệ thống phát hành phải được chứng thực là hợp pháp, không vi phạm các quy định, quy chế của nhà nước</w:t>
            </w:r>
            <w:r w:rsidR="00955270">
              <w:t>.</w:t>
            </w:r>
          </w:p>
        </w:tc>
      </w:tr>
      <w:tr w:rsidR="007946A7" w14:paraId="2FD80FCE" w14:textId="77777777" w:rsidTr="007A7C13">
        <w:tc>
          <w:tcPr>
            <w:cnfStyle w:val="001000000000" w:firstRow="0" w:lastRow="0" w:firstColumn="1" w:lastColumn="0" w:oddVBand="0" w:evenVBand="0" w:oddHBand="0" w:evenHBand="0" w:firstRowFirstColumn="0" w:firstRowLastColumn="0" w:lastRowFirstColumn="0" w:lastRowLastColumn="0"/>
            <w:tcW w:w="2430" w:type="dxa"/>
            <w:vMerge/>
            <w:vAlign w:val="center"/>
          </w:tcPr>
          <w:p w14:paraId="5EB352AE" w14:textId="77777777" w:rsidR="007946A7" w:rsidRDefault="007946A7" w:rsidP="007A7C13">
            <w:pPr>
              <w:jc w:val="left"/>
            </w:pPr>
          </w:p>
        </w:tc>
        <w:tc>
          <w:tcPr>
            <w:tcW w:w="6120" w:type="dxa"/>
            <w:vAlign w:val="center"/>
          </w:tcPr>
          <w:p w14:paraId="2077D2A0" w14:textId="7FF59799" w:rsidR="007946A7" w:rsidRDefault="007946A7" w:rsidP="009809F6">
            <w:pPr>
              <w:cnfStyle w:val="000000000000" w:firstRow="0" w:lastRow="0" w:firstColumn="0" w:lastColumn="0" w:oddVBand="0" w:evenVBand="0" w:oddHBand="0" w:evenHBand="0" w:firstRowFirstColumn="0" w:firstRowLastColumn="0" w:lastRowFirstColumn="0" w:lastRowLastColumn="0"/>
            </w:pPr>
            <w:r>
              <w:t>Hệ thống đưa ra không vi phạm bản quyền hay tác quyền của bất kỳ cá nhân, hệ thống</w:t>
            </w:r>
            <w:r w:rsidR="00955270">
              <w:t xml:space="preserve"> nào</w:t>
            </w:r>
            <w:r>
              <w:t xml:space="preserve"> trong lĩnh vực</w:t>
            </w:r>
            <w:r w:rsidR="00955270">
              <w:t xml:space="preserve"> có liên quan.</w:t>
            </w:r>
          </w:p>
        </w:tc>
      </w:tr>
      <w:tr w:rsidR="007A7C13" w14:paraId="47A7E8D7" w14:textId="77777777" w:rsidTr="007A7C13">
        <w:tc>
          <w:tcPr>
            <w:cnfStyle w:val="001000000000" w:firstRow="0" w:lastRow="0" w:firstColumn="1" w:lastColumn="0" w:oddVBand="0" w:evenVBand="0" w:oddHBand="0" w:evenHBand="0" w:firstRowFirstColumn="0" w:firstRowLastColumn="0" w:lastRowFirstColumn="0" w:lastRowLastColumn="0"/>
            <w:tcW w:w="2430" w:type="dxa"/>
            <w:vAlign w:val="center"/>
          </w:tcPr>
          <w:p w14:paraId="6F44015E" w14:textId="6017DDB1" w:rsidR="007A7C13" w:rsidRDefault="007A7C13" w:rsidP="007A7C13">
            <w:pPr>
              <w:jc w:val="left"/>
            </w:pPr>
            <w:r>
              <w:t xml:space="preserve">Ngân sách </w:t>
            </w:r>
          </w:p>
        </w:tc>
        <w:tc>
          <w:tcPr>
            <w:tcW w:w="6120" w:type="dxa"/>
            <w:vAlign w:val="center"/>
          </w:tcPr>
          <w:p w14:paraId="1EF5681D" w14:textId="14A746F2" w:rsidR="007A7C13" w:rsidRDefault="00360AEE" w:rsidP="009809F6">
            <w:pPr>
              <w:cnfStyle w:val="000000000000" w:firstRow="0" w:lastRow="0" w:firstColumn="0" w:lastColumn="0" w:oddVBand="0" w:evenVBand="0" w:oddHBand="0" w:evenHBand="0" w:firstRowFirstColumn="0" w:firstRowLastColumn="0" w:lastRowFirstColumn="0" w:lastRowLastColumn="0"/>
            </w:pPr>
            <w:r>
              <w:t>Không được vượt quá mức Ngân sách đã đề ra mà không có sự chấp thuận của Ban giám đốc cùng với sự thoả thuận của các bên</w:t>
            </w:r>
            <w:r w:rsidR="00955270">
              <w:t>.</w:t>
            </w:r>
          </w:p>
        </w:tc>
      </w:tr>
      <w:tr w:rsidR="007A7C13" w14:paraId="516ED007" w14:textId="77777777" w:rsidTr="007A7C13">
        <w:tc>
          <w:tcPr>
            <w:cnfStyle w:val="001000000000" w:firstRow="0" w:lastRow="0" w:firstColumn="1" w:lastColumn="0" w:oddVBand="0" w:evenVBand="0" w:oddHBand="0" w:evenHBand="0" w:firstRowFirstColumn="0" w:firstRowLastColumn="0" w:lastRowFirstColumn="0" w:lastRowLastColumn="0"/>
            <w:tcW w:w="2430" w:type="dxa"/>
            <w:vAlign w:val="center"/>
          </w:tcPr>
          <w:p w14:paraId="0F9C64D0" w14:textId="54160C8E" w:rsidR="007A7C13" w:rsidRDefault="00360AEE" w:rsidP="007A7C13">
            <w:pPr>
              <w:jc w:val="left"/>
            </w:pPr>
            <w:r>
              <w:t>Thời gian</w:t>
            </w:r>
          </w:p>
        </w:tc>
        <w:tc>
          <w:tcPr>
            <w:tcW w:w="6120" w:type="dxa"/>
            <w:vAlign w:val="center"/>
          </w:tcPr>
          <w:p w14:paraId="7DD437D5" w14:textId="142E8166" w:rsidR="007A7C13" w:rsidRDefault="00AD3D38" w:rsidP="009809F6">
            <w:pPr>
              <w:cnfStyle w:val="000000000000" w:firstRow="0" w:lastRow="0" w:firstColumn="0" w:lastColumn="0" w:oddVBand="0" w:evenVBand="0" w:oddHBand="0" w:evenHBand="0" w:firstRowFirstColumn="0" w:firstRowLastColumn="0" w:lastRowFirstColumn="0" w:lastRowLastColumn="0"/>
            </w:pPr>
            <w:r>
              <w:t>Dự án được khởi động và bàn giao được căn cứ theo hợp đồng và dựa trên thời gian thỏa thuận của 2 bên tùy tình huống phát sinh (nếu có)</w:t>
            </w:r>
          </w:p>
        </w:tc>
      </w:tr>
      <w:tr w:rsidR="007A7C13" w14:paraId="161DAB43" w14:textId="77777777" w:rsidTr="007A7C13">
        <w:tc>
          <w:tcPr>
            <w:cnfStyle w:val="001000000000" w:firstRow="0" w:lastRow="0" w:firstColumn="1" w:lastColumn="0" w:oddVBand="0" w:evenVBand="0" w:oddHBand="0" w:evenHBand="0" w:firstRowFirstColumn="0" w:firstRowLastColumn="0" w:lastRowFirstColumn="0" w:lastRowLastColumn="0"/>
            <w:tcW w:w="2430" w:type="dxa"/>
            <w:vAlign w:val="center"/>
          </w:tcPr>
          <w:p w14:paraId="232F7AE1" w14:textId="42784673" w:rsidR="007A7C13" w:rsidRDefault="00360AEE" w:rsidP="007A7C13">
            <w:pPr>
              <w:jc w:val="left"/>
            </w:pPr>
            <w:r>
              <w:t>Cơ sở hạ tầng</w:t>
            </w:r>
          </w:p>
        </w:tc>
        <w:tc>
          <w:tcPr>
            <w:tcW w:w="6120" w:type="dxa"/>
            <w:vAlign w:val="center"/>
          </w:tcPr>
          <w:p w14:paraId="6F89D783" w14:textId="7E8E64CE" w:rsidR="007A7C13" w:rsidRDefault="00360AEE" w:rsidP="009809F6">
            <w:pPr>
              <w:cnfStyle w:val="000000000000" w:firstRow="0" w:lastRow="0" w:firstColumn="0" w:lastColumn="0" w:oddVBand="0" w:evenVBand="0" w:oddHBand="0" w:evenHBand="0" w:firstRowFirstColumn="0" w:firstRowLastColumn="0" w:lastRowFirstColumn="0" w:lastRowLastColumn="0"/>
            </w:pPr>
            <w:r>
              <w:t>Nhóm dự án sẽ sử dụng không gian văn phòng và cơ sở hạ tầng Công nghệ thông tin hiện có củ</w:t>
            </w:r>
            <w:r w:rsidR="00AD3D38">
              <w:t xml:space="preserve">a Alta Software cho việc phát triển </w:t>
            </w:r>
            <w:r w:rsidR="00AD3D38">
              <w:lastRenderedPageBreak/>
              <w:t>hệ thống</w:t>
            </w:r>
          </w:p>
        </w:tc>
      </w:tr>
    </w:tbl>
    <w:p w14:paraId="563BC724" w14:textId="1674AC8C" w:rsidR="00F57724" w:rsidRPr="00F57724" w:rsidRDefault="007A0179" w:rsidP="00F57724">
      <w:pPr>
        <w:pStyle w:val="Heading3"/>
      </w:pPr>
      <w:bookmarkStart w:id="118" w:name="_Toc52610680"/>
      <w:r>
        <w:lastRenderedPageBreak/>
        <w:t>Rủi ro</w:t>
      </w:r>
      <w:bookmarkEnd w:id="118"/>
    </w:p>
    <w:p w14:paraId="4490B175" w14:textId="4A3E0E97" w:rsidR="006C3660" w:rsidRDefault="006C3660" w:rsidP="006C3660">
      <w:pPr>
        <w:pStyle w:val="H3-Content"/>
        <w:numPr>
          <w:ilvl w:val="0"/>
          <w:numId w:val="4"/>
        </w:numPr>
        <w:ind w:left="1260"/>
      </w:pPr>
      <w:r>
        <w:t>Hệ thống sử dụng cơ chế đăng nhập bằng tên miền email của người dùng (“@vietjetair.com”), khi người dùng đăng nhập vào ứng dụng thì không thể kiểm tra được phân hệ người dùng</w:t>
      </w:r>
      <w:r w:rsidR="00525915">
        <w:t xml:space="preserve"> (Phi công/Tiếp viên hoặc nhân viên mặt đất)</w:t>
      </w:r>
      <w:r>
        <w:t xml:space="preserve"> của hệ thống</w:t>
      </w:r>
      <w:r w:rsidR="00F57724">
        <w:t xml:space="preserve"> trong trườ</w:t>
      </w:r>
      <w:r w:rsidR="00525915">
        <w:t xml:space="preserve">ng hợp hệ thống Flight document không lưu trữ danh sách thành viên tổ bay. </w:t>
      </w:r>
      <w:r w:rsidR="00874F48">
        <w:t>Theo đó, các tài liệu được upload riêng cho từng chuyến bay sẽ không được bảo mật.</w:t>
      </w:r>
    </w:p>
    <w:p w14:paraId="7DF49F74" w14:textId="5FBAC310" w:rsidR="006C3660" w:rsidRPr="00D11686" w:rsidRDefault="00874F48" w:rsidP="00D31899">
      <w:pPr>
        <w:pStyle w:val="H3-Content"/>
        <w:numPr>
          <w:ilvl w:val="0"/>
          <w:numId w:val="4"/>
        </w:numPr>
        <w:ind w:left="1260"/>
      </w:pPr>
      <w:r>
        <w:t>Lịch bay và thông tin tổ bay tương ứng của các chuyến bay có thể được</w:t>
      </w:r>
      <w:r w:rsidR="00D31899">
        <w:t xml:space="preserve"> </w:t>
      </w:r>
      <w:r>
        <w:t>tổ chức và lưu trữ trên hệ thống Flight Document</w:t>
      </w:r>
      <w:r w:rsidR="00BC4CF8">
        <w:t xml:space="preserve"> </w:t>
      </w:r>
      <w:r w:rsidR="00D31899">
        <w:t>(</w:t>
      </w:r>
      <w:r w:rsidR="00D31899" w:rsidRPr="00D31899">
        <w:rPr>
          <w:b/>
        </w:rPr>
        <w:t>tải về từ hệ thống AIMS thông qua API</w:t>
      </w:r>
      <w:r w:rsidR="00D31899">
        <w:t>)</w:t>
      </w:r>
      <w:r w:rsidR="00BC4CF8">
        <w:t>và được cài đặt cập nhật theo chu kỳ (30 phút/lần). T</w:t>
      </w:r>
      <w:r>
        <w:t>uy nhiên, c</w:t>
      </w:r>
      <w:r w:rsidR="006C3660">
        <w:t>ác tài liệu được upload cho mỗi chuyến bay cần được hiển thị/ tải về theo thời gian thực đối với lịch làm việc được phân công của mỗi thành viên tổ</w:t>
      </w:r>
      <w:r w:rsidR="00BC4CF8">
        <w:t xml:space="preserve"> bay, vì thế, tình huống phi công/ tiếp viên không lấy được đúng chuyến bay được phân công so với Flight View </w:t>
      </w:r>
      <w:r w:rsidR="00D31899">
        <w:t>trùng vào thời điểm cập nhật lịch bay có thể xảy ra.</w:t>
      </w:r>
      <w:r w:rsidR="006C3660">
        <w:t xml:space="preserve"> </w:t>
      </w:r>
      <w:r>
        <w:tab/>
      </w:r>
      <w:r w:rsidR="00D31899">
        <w:tab/>
      </w:r>
    </w:p>
    <w:p w14:paraId="4BB9D3DD" w14:textId="41584631" w:rsidR="008C7624" w:rsidRDefault="007A0179" w:rsidP="00D16770">
      <w:pPr>
        <w:pStyle w:val="Heading1"/>
      </w:pPr>
      <w:bookmarkStart w:id="119" w:name="_Yêu_cầu_chức"/>
      <w:bookmarkStart w:id="120" w:name="_Toc52610681"/>
      <w:bookmarkEnd w:id="119"/>
      <w:r>
        <w:t xml:space="preserve">Yêu cầu </w:t>
      </w:r>
      <w:r w:rsidR="008C43DD">
        <w:t>tính năng dành cho người dùng</w:t>
      </w:r>
      <w:bookmarkEnd w:id="120"/>
    </w:p>
    <w:p w14:paraId="63479D82" w14:textId="6FE7F5B5" w:rsidR="005773E3" w:rsidRDefault="00E842E3" w:rsidP="00794D56">
      <w:pPr>
        <w:pStyle w:val="Heading2"/>
      </w:pPr>
      <w:bookmarkStart w:id="121" w:name="_Toc471224846"/>
      <w:bookmarkStart w:id="122" w:name="_Toc52610682"/>
      <w:bookmarkStart w:id="123" w:name="_Toc471224848"/>
      <w:r>
        <w:t>Danh sách c</w:t>
      </w:r>
      <w:r w:rsidR="007A0179">
        <w:t>ác tính năng</w:t>
      </w:r>
      <w:bookmarkEnd w:id="121"/>
      <w:bookmarkEnd w:id="122"/>
    </w:p>
    <w:tbl>
      <w:tblPr>
        <w:tblStyle w:val="ListTable3-Accent21"/>
        <w:tblW w:w="0" w:type="auto"/>
        <w:jc w:val="right"/>
        <w:tblLook w:val="04A0" w:firstRow="1" w:lastRow="0" w:firstColumn="1" w:lastColumn="0" w:noHBand="0" w:noVBand="1"/>
      </w:tblPr>
      <w:tblGrid>
        <w:gridCol w:w="2185"/>
        <w:gridCol w:w="6491"/>
      </w:tblGrid>
      <w:tr w:rsidR="00E41E58" w14:paraId="6D46D85D" w14:textId="77777777" w:rsidTr="00724651">
        <w:trPr>
          <w:cnfStyle w:val="100000000000" w:firstRow="1" w:lastRow="0" w:firstColumn="0" w:lastColumn="0" w:oddVBand="0" w:evenVBand="0" w:oddHBand="0" w:evenHBand="0" w:firstRowFirstColumn="0" w:firstRowLastColumn="0" w:lastRowFirstColumn="0" w:lastRowLastColumn="0"/>
          <w:jc w:val="right"/>
        </w:trPr>
        <w:tc>
          <w:tcPr>
            <w:cnfStyle w:val="001000000100" w:firstRow="0" w:lastRow="0" w:firstColumn="1" w:lastColumn="0" w:oddVBand="0" w:evenVBand="0" w:oddHBand="0" w:evenHBand="0" w:firstRowFirstColumn="1" w:firstRowLastColumn="0" w:lastRowFirstColumn="0" w:lastRowLastColumn="0"/>
            <w:tcW w:w="2185" w:type="dxa"/>
          </w:tcPr>
          <w:p w14:paraId="6AEB1007" w14:textId="58C57A13" w:rsidR="00E41E58" w:rsidRPr="00C54022" w:rsidRDefault="00724651" w:rsidP="00724651">
            <w:pPr>
              <w:pStyle w:val="H3-Content"/>
              <w:ind w:left="0"/>
              <w:rPr>
                <w:b w:val="0"/>
                <w:bCs w:val="0"/>
              </w:rPr>
            </w:pPr>
            <w:r>
              <w:t>Module</w:t>
            </w:r>
          </w:p>
        </w:tc>
        <w:tc>
          <w:tcPr>
            <w:tcW w:w="6491" w:type="dxa"/>
          </w:tcPr>
          <w:p w14:paraId="56D2BA6D" w14:textId="62AE0D56" w:rsidR="00E41E58" w:rsidRDefault="00724651" w:rsidP="00E41E58">
            <w:pPr>
              <w:pStyle w:val="H3-Content"/>
              <w:ind w:left="0"/>
              <w:cnfStyle w:val="100000000000" w:firstRow="1" w:lastRow="0" w:firstColumn="0" w:lastColumn="0" w:oddVBand="0" w:evenVBand="0" w:oddHBand="0" w:evenHBand="0" w:firstRowFirstColumn="0" w:firstRowLastColumn="0" w:lastRowFirstColumn="0" w:lastRowLastColumn="0"/>
            </w:pPr>
            <w:r>
              <w:t xml:space="preserve">Mô tả </w:t>
            </w:r>
          </w:p>
        </w:tc>
      </w:tr>
      <w:tr w:rsidR="00E41E58" w14:paraId="603660D5" w14:textId="77777777" w:rsidTr="002C44F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185" w:type="dxa"/>
          </w:tcPr>
          <w:p w14:paraId="09154327" w14:textId="0FBDEA84" w:rsidR="00E41E58" w:rsidRDefault="00724651" w:rsidP="00E41E58">
            <w:pPr>
              <w:pStyle w:val="H3-Content"/>
              <w:ind w:left="0"/>
            </w:pPr>
            <w:r>
              <w:t>Web Application</w:t>
            </w:r>
          </w:p>
          <w:p w14:paraId="51E74FC9" w14:textId="05B244CF" w:rsidR="00724651" w:rsidRDefault="00724651" w:rsidP="00E41E58">
            <w:pPr>
              <w:pStyle w:val="H3-Content"/>
              <w:ind w:left="0"/>
            </w:pPr>
            <w:r>
              <w:t>(CMS for Back-Office)</w:t>
            </w:r>
          </w:p>
        </w:tc>
        <w:tc>
          <w:tcPr>
            <w:tcW w:w="6491" w:type="dxa"/>
          </w:tcPr>
          <w:p w14:paraId="5AFB7AEE" w14:textId="0D5D7083" w:rsidR="006B1195" w:rsidRPr="006174F2" w:rsidRDefault="006B1195" w:rsidP="006174F2">
            <w:pPr>
              <w:pStyle w:val="H3-Content"/>
              <w:numPr>
                <w:ilvl w:val="0"/>
                <w:numId w:val="21"/>
              </w:numPr>
              <w:ind w:left="317"/>
              <w:cnfStyle w:val="000000100000" w:firstRow="0" w:lastRow="0" w:firstColumn="0" w:lastColumn="0" w:oddVBand="0" w:evenVBand="0" w:oddHBand="1" w:evenHBand="0" w:firstRowFirstColumn="0" w:firstRowLastColumn="0" w:lastRowFirstColumn="0" w:lastRowLastColumn="0"/>
              <w:rPr>
                <w:b/>
              </w:rPr>
            </w:pPr>
            <w:r w:rsidRPr="006174F2">
              <w:rPr>
                <w:b/>
              </w:rPr>
              <w:t xml:space="preserve">Xác thực </w:t>
            </w:r>
            <w:r w:rsidR="00455779">
              <w:rPr>
                <w:b/>
              </w:rPr>
              <w:t xml:space="preserve">và quản lý </w:t>
            </w:r>
            <w:r w:rsidRPr="006174F2">
              <w:rPr>
                <w:b/>
              </w:rPr>
              <w:t>tài khoản người dùng:</w:t>
            </w:r>
          </w:p>
          <w:p w14:paraId="1B488BF7" w14:textId="77777777" w:rsidR="006B1195" w:rsidRPr="006174F2" w:rsidRDefault="006B1195" w:rsidP="003407A1">
            <w:pPr>
              <w:pStyle w:val="H3-Content"/>
              <w:numPr>
                <w:ilvl w:val="0"/>
                <w:numId w:val="24"/>
              </w:numPr>
              <w:cnfStyle w:val="000000100000" w:firstRow="0" w:lastRow="0" w:firstColumn="0" w:lastColumn="0" w:oddVBand="0" w:evenVBand="0" w:oddHBand="1" w:evenHBand="0" w:firstRowFirstColumn="0" w:firstRowLastColumn="0" w:lastRowFirstColumn="0" w:lastRowLastColumn="0"/>
            </w:pPr>
            <w:r w:rsidRPr="006B1195">
              <w:t>Tất cả người dùng trong hệ thống cần phải thực hiện đăng nhập bằng domain email</w:t>
            </w:r>
            <w:r w:rsidR="002C44F7">
              <w:t xml:space="preserve"> VietjetAir - </w:t>
            </w:r>
            <w:r w:rsidR="002C44F7" w:rsidRPr="002C44F7">
              <w:rPr>
                <w:b/>
              </w:rPr>
              <w:t>“@vietjetair.com”</w:t>
            </w:r>
          </w:p>
          <w:p w14:paraId="6128BF58" w14:textId="73417619" w:rsidR="006174F2" w:rsidRPr="006174F2" w:rsidRDefault="006174F2" w:rsidP="003407A1">
            <w:pPr>
              <w:pStyle w:val="H3-Content"/>
              <w:numPr>
                <w:ilvl w:val="0"/>
                <w:numId w:val="24"/>
              </w:numPr>
              <w:cnfStyle w:val="000000100000" w:firstRow="0" w:lastRow="0" w:firstColumn="0" w:lastColumn="0" w:oddVBand="0" w:evenVBand="0" w:oddHBand="1" w:evenHBand="0" w:firstRowFirstColumn="0" w:firstRowLastColumn="0" w:lastRowFirstColumn="0" w:lastRowLastColumn="0"/>
            </w:pPr>
            <w:r>
              <w:t>Đăng xuất</w:t>
            </w:r>
          </w:p>
          <w:p w14:paraId="1FEC353D" w14:textId="77777777" w:rsidR="00883856" w:rsidRDefault="006174F2" w:rsidP="006174F2">
            <w:pPr>
              <w:pStyle w:val="H3-Content"/>
              <w:numPr>
                <w:ilvl w:val="0"/>
                <w:numId w:val="21"/>
              </w:numPr>
              <w:ind w:left="317"/>
              <w:cnfStyle w:val="000000100000" w:firstRow="0" w:lastRow="0" w:firstColumn="0" w:lastColumn="0" w:oddVBand="0" w:evenVBand="0" w:oddHBand="1" w:evenHBand="0" w:firstRowFirstColumn="0" w:firstRowLastColumn="0" w:lastRowFirstColumn="0" w:lastRowLastColumn="0"/>
              <w:rPr>
                <w:b/>
              </w:rPr>
            </w:pPr>
            <w:r w:rsidRPr="006174F2">
              <w:rPr>
                <w:b/>
              </w:rPr>
              <w:t>Quản lý người dùng</w:t>
            </w:r>
            <w:r>
              <w:rPr>
                <w:b/>
              </w:rPr>
              <w:t xml:space="preserve"> và phân quyền</w:t>
            </w:r>
          </w:p>
          <w:p w14:paraId="584FC81E" w14:textId="79669925" w:rsidR="00883856" w:rsidRPr="00883856" w:rsidRDefault="00883856" w:rsidP="00883856">
            <w:pPr>
              <w:pStyle w:val="H3-Content"/>
              <w:numPr>
                <w:ilvl w:val="0"/>
                <w:numId w:val="27"/>
              </w:numPr>
              <w:ind w:left="601"/>
              <w:cnfStyle w:val="000000100000" w:firstRow="0" w:lastRow="0" w:firstColumn="0" w:lastColumn="0" w:oddVBand="0" w:evenVBand="0" w:oddHBand="1" w:evenHBand="0" w:firstRowFirstColumn="0" w:firstRowLastColumn="0" w:lastRowFirstColumn="0" w:lastRowLastColumn="0"/>
              <w:rPr>
                <w:b/>
              </w:rPr>
            </w:pPr>
            <w:r>
              <w:t>Quản lý danh sách tất cả người dùng truy cập vào hệ thống</w:t>
            </w:r>
          </w:p>
          <w:p w14:paraId="700E0870" w14:textId="304964D1" w:rsidR="00883856" w:rsidRPr="00883856" w:rsidRDefault="00883856" w:rsidP="00883856">
            <w:pPr>
              <w:pStyle w:val="H3-Content"/>
              <w:numPr>
                <w:ilvl w:val="0"/>
                <w:numId w:val="27"/>
              </w:numPr>
              <w:ind w:left="601"/>
              <w:cnfStyle w:val="000000100000" w:firstRow="0" w:lastRow="0" w:firstColumn="0" w:lastColumn="0" w:oddVBand="0" w:evenVBand="0" w:oddHBand="1" w:evenHBand="0" w:firstRowFirstColumn="0" w:firstRowLastColumn="0" w:lastRowFirstColumn="0" w:lastRowLastColumn="0"/>
              <w:rPr>
                <w:b/>
              </w:rPr>
            </w:pPr>
            <w:r>
              <w:t>Phân quyền sử dụng chức năng tương ứng với từng người dùng</w:t>
            </w:r>
          </w:p>
          <w:p w14:paraId="781284BD" w14:textId="77777777" w:rsidR="006174F2" w:rsidRDefault="006174F2" w:rsidP="006174F2">
            <w:pPr>
              <w:pStyle w:val="H3-Content"/>
              <w:numPr>
                <w:ilvl w:val="0"/>
                <w:numId w:val="21"/>
              </w:numPr>
              <w:ind w:left="317"/>
              <w:cnfStyle w:val="000000100000" w:firstRow="0" w:lastRow="0" w:firstColumn="0" w:lastColumn="0" w:oddVBand="0" w:evenVBand="0" w:oddHBand="1" w:evenHBand="0" w:firstRowFirstColumn="0" w:firstRowLastColumn="0" w:lastRowFirstColumn="0" w:lastRowLastColumn="0"/>
              <w:rPr>
                <w:b/>
              </w:rPr>
            </w:pPr>
            <w:r>
              <w:rPr>
                <w:b/>
              </w:rPr>
              <w:t>Quản lý tài liệu theo danh sách chuyến bay</w:t>
            </w:r>
          </w:p>
          <w:p w14:paraId="1C77D1D8" w14:textId="2B64D533" w:rsidR="00E1416C" w:rsidRPr="00E1416C" w:rsidRDefault="00E1416C" w:rsidP="003407A1">
            <w:pPr>
              <w:pStyle w:val="H3-Content"/>
              <w:numPr>
                <w:ilvl w:val="0"/>
                <w:numId w:val="25"/>
              </w:numPr>
              <w:cnfStyle w:val="000000100000" w:firstRow="0" w:lastRow="0" w:firstColumn="0" w:lastColumn="0" w:oddVBand="0" w:evenVBand="0" w:oddHBand="1" w:evenHBand="0" w:firstRowFirstColumn="0" w:firstRowLastColumn="0" w:lastRowFirstColumn="0" w:lastRowLastColumn="0"/>
              <w:rPr>
                <w:b/>
              </w:rPr>
            </w:pPr>
            <w:r>
              <w:t>Danh sách các tài liệu được nhóm theo chuyến bay và hiển thị ở dạng lưới hoặc bảng</w:t>
            </w:r>
          </w:p>
          <w:p w14:paraId="5653CCEF" w14:textId="5555082E" w:rsidR="00E1416C" w:rsidRPr="003407A1" w:rsidRDefault="003407A1" w:rsidP="00E1416C">
            <w:pPr>
              <w:pStyle w:val="H3-Content"/>
              <w:numPr>
                <w:ilvl w:val="0"/>
                <w:numId w:val="23"/>
              </w:numPr>
              <w:cnfStyle w:val="000000100000" w:firstRow="0" w:lastRow="0" w:firstColumn="0" w:lastColumn="0" w:oddVBand="0" w:evenVBand="0" w:oddHBand="1" w:evenHBand="0" w:firstRowFirstColumn="0" w:firstRowLastColumn="0" w:lastRowFirstColumn="0" w:lastRowLastColumn="0"/>
              <w:rPr>
                <w:b/>
              </w:rPr>
            </w:pPr>
            <w:r>
              <w:t xml:space="preserve">Tương ứng với phân hệ người dùng trong hệ thống, người dùng có thể thực hiện các chức năng sau: </w:t>
            </w:r>
          </w:p>
          <w:p w14:paraId="3A27B6A9" w14:textId="77777777" w:rsidR="003407A1" w:rsidRPr="009D2310" w:rsidRDefault="009D2310" w:rsidP="003407A1">
            <w:pPr>
              <w:pStyle w:val="H3-Content"/>
              <w:numPr>
                <w:ilvl w:val="1"/>
                <w:numId w:val="23"/>
              </w:numPr>
              <w:ind w:left="1168"/>
              <w:cnfStyle w:val="000000100000" w:firstRow="0" w:lastRow="0" w:firstColumn="0" w:lastColumn="0" w:oddVBand="0" w:evenVBand="0" w:oddHBand="1" w:evenHBand="0" w:firstRowFirstColumn="0" w:firstRowLastColumn="0" w:lastRowFirstColumn="0" w:lastRowLastColumn="0"/>
              <w:rPr>
                <w:b/>
              </w:rPr>
            </w:pPr>
            <w:r>
              <w:t>Tìm/Lọc danh sách tài liệu theo các điều kiện</w:t>
            </w:r>
          </w:p>
          <w:p w14:paraId="5B3AF2C0" w14:textId="3994BBCB" w:rsidR="009D2310" w:rsidRPr="00926366" w:rsidRDefault="00926366" w:rsidP="003407A1">
            <w:pPr>
              <w:pStyle w:val="H3-Content"/>
              <w:numPr>
                <w:ilvl w:val="1"/>
                <w:numId w:val="23"/>
              </w:numPr>
              <w:ind w:left="1168"/>
              <w:cnfStyle w:val="000000100000" w:firstRow="0" w:lastRow="0" w:firstColumn="0" w:lastColumn="0" w:oddVBand="0" w:evenVBand="0" w:oddHBand="1" w:evenHBand="0" w:firstRowFirstColumn="0" w:firstRowLastColumn="0" w:lastRowFirstColumn="0" w:lastRowLastColumn="0"/>
              <w:rPr>
                <w:b/>
              </w:rPr>
            </w:pPr>
            <w:r>
              <w:t>Xem chi tiết nội dung các tài liệu đã tạo/ đăng tải</w:t>
            </w:r>
          </w:p>
          <w:p w14:paraId="54B21BFE" w14:textId="42854023" w:rsidR="00455779" w:rsidRPr="00922EDB" w:rsidRDefault="00926366" w:rsidP="00922EDB">
            <w:pPr>
              <w:pStyle w:val="H3-Content"/>
              <w:numPr>
                <w:ilvl w:val="1"/>
                <w:numId w:val="23"/>
              </w:numPr>
              <w:ind w:left="1168"/>
              <w:cnfStyle w:val="000000100000" w:firstRow="0" w:lastRow="0" w:firstColumn="0" w:lastColumn="0" w:oddVBand="0" w:evenVBand="0" w:oddHBand="1" w:evenHBand="0" w:firstRowFirstColumn="0" w:firstRowLastColumn="0" w:lastRowFirstColumn="0" w:lastRowLastColumn="0"/>
              <w:rPr>
                <w:b/>
              </w:rPr>
            </w:pPr>
            <w:r>
              <w:t>Tải về máy các tài liệu của từng chuyến bay hoặc nhiều chuyến bay hoặc tất cả các tài liệu theo kết quả Tìm/Lọc (nén tất cả tài liệu thành file nén - *.zip)</w:t>
            </w:r>
          </w:p>
          <w:p w14:paraId="3918F152" w14:textId="77777777" w:rsidR="00235D83" w:rsidRPr="00235D83" w:rsidRDefault="006174F2" w:rsidP="00EA05A7">
            <w:pPr>
              <w:pStyle w:val="H3-Content"/>
              <w:numPr>
                <w:ilvl w:val="0"/>
                <w:numId w:val="21"/>
              </w:numPr>
              <w:ind w:left="317"/>
              <w:cnfStyle w:val="000000100000" w:firstRow="0" w:lastRow="0" w:firstColumn="0" w:lastColumn="0" w:oddVBand="0" w:evenVBand="0" w:oddHBand="1" w:evenHBand="0" w:firstRowFirstColumn="0" w:firstRowLastColumn="0" w:lastRowFirstColumn="0" w:lastRowLastColumn="0"/>
              <w:rPr>
                <w:b/>
              </w:rPr>
            </w:pPr>
            <w:r w:rsidRPr="00235D83">
              <w:rPr>
                <w:b/>
              </w:rPr>
              <w:t xml:space="preserve">Quản </w:t>
            </w:r>
            <w:r w:rsidR="00EA05A7" w:rsidRPr="00235D83">
              <w:rPr>
                <w:b/>
              </w:rPr>
              <w:t xml:space="preserve">lý danh sách các loại tài liệu </w:t>
            </w:r>
          </w:p>
          <w:p w14:paraId="041CFDBB" w14:textId="77777777" w:rsidR="00235D83" w:rsidRPr="00235D83" w:rsidRDefault="00235D83" w:rsidP="00235D83">
            <w:pPr>
              <w:pStyle w:val="H3-Content"/>
              <w:numPr>
                <w:ilvl w:val="0"/>
                <w:numId w:val="23"/>
              </w:numPr>
              <w:cnfStyle w:val="000000100000" w:firstRow="0" w:lastRow="0" w:firstColumn="0" w:lastColumn="0" w:oddVBand="0" w:evenVBand="0" w:oddHBand="1" w:evenHBand="0" w:firstRowFirstColumn="0" w:firstRowLastColumn="0" w:lastRowFirstColumn="0" w:lastRowLastColumn="0"/>
              <w:rPr>
                <w:b/>
              </w:rPr>
            </w:pPr>
            <w:r>
              <w:t>Định nghĩa danh sác các loại tài liệu sử dụng trên hệ thống</w:t>
            </w:r>
          </w:p>
          <w:p w14:paraId="31ECB05B" w14:textId="3C6D7825" w:rsidR="00EA05A7" w:rsidRPr="006174F2" w:rsidRDefault="00235D83" w:rsidP="00235D83">
            <w:pPr>
              <w:pStyle w:val="H3-Content"/>
              <w:numPr>
                <w:ilvl w:val="0"/>
                <w:numId w:val="23"/>
              </w:numPr>
              <w:cnfStyle w:val="000000100000" w:firstRow="0" w:lastRow="0" w:firstColumn="0" w:lastColumn="0" w:oddVBand="0" w:evenVBand="0" w:oddHBand="1" w:evenHBand="0" w:firstRowFirstColumn="0" w:firstRowLastColumn="0" w:lastRowFirstColumn="0" w:lastRowLastColumn="0"/>
              <w:rPr>
                <w:b/>
              </w:rPr>
            </w:pPr>
            <w:r>
              <w:lastRenderedPageBreak/>
              <w:t>P</w:t>
            </w:r>
            <w:r w:rsidR="00EA05A7">
              <w:t>hân quyền trên mỗi loại tài liệu (Xem/cập nhật/Xác nhận)</w:t>
            </w:r>
            <w:r w:rsidR="00883856">
              <w:t xml:space="preserve"> tương ứng với từng vai trò người dùng</w:t>
            </w:r>
          </w:p>
        </w:tc>
      </w:tr>
      <w:tr w:rsidR="00724651" w14:paraId="23C42150" w14:textId="77777777" w:rsidTr="002C44F7">
        <w:trPr>
          <w:jc w:val="right"/>
        </w:trPr>
        <w:tc>
          <w:tcPr>
            <w:cnfStyle w:val="001000000000" w:firstRow="0" w:lastRow="0" w:firstColumn="1" w:lastColumn="0" w:oddVBand="0" w:evenVBand="0" w:oddHBand="0" w:evenHBand="0" w:firstRowFirstColumn="0" w:firstRowLastColumn="0" w:lastRowFirstColumn="0" w:lastRowLastColumn="0"/>
            <w:tcW w:w="2185" w:type="dxa"/>
          </w:tcPr>
          <w:p w14:paraId="220AED63" w14:textId="673E9C1D" w:rsidR="00724651" w:rsidRDefault="006B1195" w:rsidP="00E41E58">
            <w:pPr>
              <w:pStyle w:val="H3-Content"/>
              <w:ind w:left="0"/>
            </w:pPr>
            <w:r>
              <w:lastRenderedPageBreak/>
              <w:t xml:space="preserve">Mobile Application </w:t>
            </w:r>
          </w:p>
          <w:p w14:paraId="152DC561" w14:textId="632E804F" w:rsidR="006B1195" w:rsidRDefault="006B1195" w:rsidP="00E41E58">
            <w:pPr>
              <w:pStyle w:val="H3-Content"/>
              <w:ind w:left="0"/>
            </w:pPr>
            <w:r>
              <w:t>(Android/ iOS)</w:t>
            </w:r>
          </w:p>
          <w:p w14:paraId="56C99E55" w14:textId="734ABC7C" w:rsidR="006B1195" w:rsidRDefault="006B1195" w:rsidP="00E41E58">
            <w:pPr>
              <w:pStyle w:val="H3-Content"/>
              <w:ind w:left="0"/>
            </w:pPr>
            <w:r>
              <w:t>(for Pilot/Crew)</w:t>
            </w:r>
          </w:p>
        </w:tc>
        <w:tc>
          <w:tcPr>
            <w:tcW w:w="6491" w:type="dxa"/>
          </w:tcPr>
          <w:p w14:paraId="0097BF90" w14:textId="77777777" w:rsidR="002C44F7" w:rsidRPr="008B1644" w:rsidRDefault="002C44F7" w:rsidP="008B1644">
            <w:pPr>
              <w:pStyle w:val="H3-Content"/>
              <w:numPr>
                <w:ilvl w:val="0"/>
                <w:numId w:val="26"/>
              </w:numPr>
              <w:cnfStyle w:val="000000000000" w:firstRow="0" w:lastRow="0" w:firstColumn="0" w:lastColumn="0" w:oddVBand="0" w:evenVBand="0" w:oddHBand="0" w:evenHBand="0" w:firstRowFirstColumn="0" w:firstRowLastColumn="0" w:lastRowFirstColumn="0" w:lastRowLastColumn="0"/>
              <w:rPr>
                <w:b/>
              </w:rPr>
            </w:pPr>
            <w:r w:rsidRPr="008B1644">
              <w:rPr>
                <w:b/>
              </w:rPr>
              <w:t>Xác thực tài khoản người dùng:</w:t>
            </w:r>
          </w:p>
          <w:p w14:paraId="589CAF48" w14:textId="77777777" w:rsidR="002C44F7" w:rsidRPr="002C44F7" w:rsidRDefault="002C44F7" w:rsidP="008B1644">
            <w:pPr>
              <w:pStyle w:val="H3-Content"/>
              <w:numPr>
                <w:ilvl w:val="0"/>
                <w:numId w:val="23"/>
              </w:numPr>
              <w:cnfStyle w:val="000000000000" w:firstRow="0" w:lastRow="0" w:firstColumn="0" w:lastColumn="0" w:oddVBand="0" w:evenVBand="0" w:oddHBand="0" w:evenHBand="0" w:firstRowFirstColumn="0" w:firstRowLastColumn="0" w:lastRowFirstColumn="0" w:lastRowLastColumn="0"/>
            </w:pPr>
            <w:r w:rsidRPr="006B1195">
              <w:t>Tất cả người dùng trong hệ thống cần phải thực hiện đăng nhập bằng domain email</w:t>
            </w:r>
            <w:r>
              <w:t xml:space="preserve"> VietjetAir - </w:t>
            </w:r>
            <w:r w:rsidRPr="002C44F7">
              <w:rPr>
                <w:b/>
              </w:rPr>
              <w:t>“@vietjetair.com”</w:t>
            </w:r>
          </w:p>
          <w:p w14:paraId="38102350" w14:textId="54E11636" w:rsidR="00724651" w:rsidRPr="006A56B8" w:rsidRDefault="006A56B8" w:rsidP="008B1644">
            <w:pPr>
              <w:pStyle w:val="H3-Content"/>
              <w:numPr>
                <w:ilvl w:val="0"/>
                <w:numId w:val="26"/>
              </w:numPr>
              <w:cnfStyle w:val="000000000000" w:firstRow="0" w:lastRow="0" w:firstColumn="0" w:lastColumn="0" w:oddVBand="0" w:evenVBand="0" w:oddHBand="0" w:evenHBand="0" w:firstRowFirstColumn="0" w:firstRowLastColumn="0" w:lastRowFirstColumn="0" w:lastRowLastColumn="0"/>
            </w:pPr>
            <w:r>
              <w:rPr>
                <w:b/>
              </w:rPr>
              <w:t>Quản lý tài liệu</w:t>
            </w:r>
          </w:p>
          <w:p w14:paraId="0BDD7EC2" w14:textId="02D7BB9E" w:rsidR="006A56B8" w:rsidRPr="008B1644" w:rsidRDefault="006A56B8" w:rsidP="006A56B8">
            <w:pPr>
              <w:pStyle w:val="H3-Content"/>
              <w:numPr>
                <w:ilvl w:val="0"/>
                <w:numId w:val="23"/>
              </w:numPr>
              <w:cnfStyle w:val="000000000000" w:firstRow="0" w:lastRow="0" w:firstColumn="0" w:lastColumn="0" w:oddVBand="0" w:evenVBand="0" w:oddHBand="0" w:evenHBand="0" w:firstRowFirstColumn="0" w:firstRowLastColumn="0" w:lastRowFirstColumn="0" w:lastRowLastColumn="0"/>
            </w:pPr>
            <w:r>
              <w:t>Tải và hiển thị danh sách các tài liệu của một chuyến bay được phân công theo ngày</w:t>
            </w:r>
            <w:r w:rsidR="00D57A50">
              <w:t xml:space="preserve"> (chỉ cần tải 1 lần)</w:t>
            </w:r>
          </w:p>
          <w:p w14:paraId="0FCC1812" w14:textId="4F120F09" w:rsidR="00D57A50" w:rsidRDefault="005F378C" w:rsidP="00D57A50">
            <w:pPr>
              <w:pStyle w:val="H3-Content"/>
              <w:numPr>
                <w:ilvl w:val="0"/>
                <w:numId w:val="23"/>
              </w:numPr>
              <w:cnfStyle w:val="000000000000" w:firstRow="0" w:lastRow="0" w:firstColumn="0" w:lastColumn="0" w:oddVBand="0" w:evenVBand="0" w:oddHBand="0" w:evenHBand="0" w:firstRowFirstColumn="0" w:firstRowLastColumn="0" w:lastRowFirstColumn="0" w:lastRowLastColumn="0"/>
            </w:pPr>
            <w:r>
              <w:t>Xem, Cập nhật và xác nhận thay đổi trên tài liệu theo phân quyền</w:t>
            </w:r>
          </w:p>
        </w:tc>
      </w:tr>
      <w:tr w:rsidR="002A182F" w14:paraId="15114879" w14:textId="77777777" w:rsidTr="002C44F7">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185" w:type="dxa"/>
          </w:tcPr>
          <w:p w14:paraId="5315FC88" w14:textId="0D85DE8D" w:rsidR="002A182F" w:rsidRDefault="002A182F" w:rsidP="00E41E58">
            <w:pPr>
              <w:pStyle w:val="H3-Content"/>
              <w:ind w:left="0"/>
            </w:pPr>
            <w:r>
              <w:t>Kết nối và tích hợp với hệ thống Flight View</w:t>
            </w:r>
          </w:p>
          <w:p w14:paraId="35B0CFE4" w14:textId="4C15C6E4" w:rsidR="002A182F" w:rsidRDefault="002A182F" w:rsidP="002A182F">
            <w:pPr>
              <w:pStyle w:val="H3-Content"/>
              <w:ind w:left="0"/>
            </w:pPr>
            <w:r>
              <w:t>( dành cho  nhân viên Back-Office)</w:t>
            </w:r>
          </w:p>
        </w:tc>
        <w:tc>
          <w:tcPr>
            <w:tcW w:w="6491" w:type="dxa"/>
          </w:tcPr>
          <w:p w14:paraId="3D82893C" w14:textId="45CD56EA" w:rsidR="008E57D4" w:rsidRDefault="008E57D4" w:rsidP="008E57D4">
            <w:pPr>
              <w:pStyle w:val="H3-Content"/>
              <w:numPr>
                <w:ilvl w:val="0"/>
                <w:numId w:val="26"/>
              </w:numPr>
              <w:cnfStyle w:val="000000100000" w:firstRow="0" w:lastRow="0" w:firstColumn="0" w:lastColumn="0" w:oddVBand="0" w:evenVBand="0" w:oddHBand="1" w:evenHBand="0" w:firstRowFirstColumn="0" w:firstRowLastColumn="0" w:lastRowFirstColumn="0" w:lastRowLastColumn="0"/>
              <w:rPr>
                <w:b/>
              </w:rPr>
            </w:pPr>
            <w:r>
              <w:rPr>
                <w:b/>
              </w:rPr>
              <w:t>Liên kết và t</w:t>
            </w:r>
            <w:r w:rsidR="00DE78BD">
              <w:rPr>
                <w:b/>
              </w:rPr>
              <w:t>ạo tài liệu, báo cáo từ hệ thống Flight View</w:t>
            </w:r>
          </w:p>
          <w:p w14:paraId="2ACF5718" w14:textId="247F815E" w:rsidR="008E57D4" w:rsidRPr="00BF3709" w:rsidRDefault="00BF3709" w:rsidP="008E57D4">
            <w:pPr>
              <w:pStyle w:val="H3-Content"/>
              <w:numPr>
                <w:ilvl w:val="0"/>
                <w:numId w:val="28"/>
              </w:numPr>
              <w:ind w:left="743"/>
              <w:cnfStyle w:val="000000100000" w:firstRow="0" w:lastRow="0" w:firstColumn="0" w:lastColumn="0" w:oddVBand="0" w:evenVBand="0" w:oddHBand="1" w:evenHBand="0" w:firstRowFirstColumn="0" w:firstRowLastColumn="0" w:lastRowFirstColumn="0" w:lastRowLastColumn="0"/>
              <w:rPr>
                <w:b/>
              </w:rPr>
            </w:pPr>
            <w:r>
              <w:t xml:space="preserve">Tạo nội dung tài liệu cho một chuyến bay đã xác định từ hệ thống Flight View </w:t>
            </w:r>
          </w:p>
          <w:p w14:paraId="5B2427A2" w14:textId="56208847" w:rsidR="00BF3709" w:rsidRPr="008E57D4" w:rsidRDefault="00BF3709" w:rsidP="00235D83">
            <w:pPr>
              <w:pStyle w:val="H3-Content"/>
              <w:numPr>
                <w:ilvl w:val="0"/>
                <w:numId w:val="28"/>
              </w:numPr>
              <w:ind w:left="743"/>
              <w:cnfStyle w:val="000000100000" w:firstRow="0" w:lastRow="0" w:firstColumn="0" w:lastColumn="0" w:oddVBand="0" w:evenVBand="0" w:oddHBand="1" w:evenHBand="0" w:firstRowFirstColumn="0" w:firstRowLastColumn="0" w:lastRowFirstColumn="0" w:lastRowLastColumn="0"/>
              <w:rPr>
                <w:b/>
              </w:rPr>
            </w:pPr>
            <w:r>
              <w:t xml:space="preserve">Ghi nhận và lưu trữ các tài </w:t>
            </w:r>
            <w:r w:rsidR="00235D83">
              <w:t xml:space="preserve">liệu được thực hiện thông qua API (do Alta cung cấp) </w:t>
            </w:r>
          </w:p>
        </w:tc>
      </w:tr>
    </w:tbl>
    <w:p w14:paraId="1EE91A04" w14:textId="5E279099" w:rsidR="00E41E58" w:rsidRPr="00E41E58" w:rsidRDefault="00E41E58" w:rsidP="00E41E58">
      <w:pPr>
        <w:pStyle w:val="H3-Content"/>
      </w:pPr>
    </w:p>
    <w:p w14:paraId="136B7562" w14:textId="60FD846B" w:rsidR="005773E3" w:rsidRDefault="007A0179" w:rsidP="00794D56">
      <w:pPr>
        <w:pStyle w:val="Heading2"/>
      </w:pPr>
      <w:bookmarkStart w:id="124" w:name="_Toc52610683"/>
      <w:bookmarkEnd w:id="123"/>
      <w:r>
        <w:t xml:space="preserve">Yêu cầu </w:t>
      </w:r>
      <w:r w:rsidR="002B2D3F">
        <w:t>nghiệp vụ</w:t>
      </w:r>
      <w:bookmarkEnd w:id="124"/>
    </w:p>
    <w:p w14:paraId="1C82E62E" w14:textId="1F1B611C" w:rsidR="00692A50" w:rsidRDefault="00692A50" w:rsidP="00692A50">
      <w:pPr>
        <w:pStyle w:val="Caption"/>
      </w:pPr>
      <w:bookmarkStart w:id="125" w:name="_Toc52355183"/>
      <w:r>
        <w:t xml:space="preserve">Bảng </w:t>
      </w:r>
      <w:fldSimple w:instr=" SEQ Bảng \* ARABIC ">
        <w:r w:rsidR="004F5BAF">
          <w:rPr>
            <w:noProof/>
          </w:rPr>
          <w:t>6</w:t>
        </w:r>
      </w:fldSimple>
      <w:r>
        <w:rPr>
          <w:noProof/>
        </w:rPr>
        <w:t xml:space="preserve">: </w:t>
      </w:r>
      <w:r w:rsidR="002B2D3F">
        <w:rPr>
          <w:noProof/>
        </w:rPr>
        <w:t>Danh sách các yêu cầu nghiệp vụ.</w:t>
      </w:r>
      <w:bookmarkEnd w:id="125"/>
    </w:p>
    <w:tbl>
      <w:tblPr>
        <w:tblStyle w:val="ListTable3-Accent21"/>
        <w:tblW w:w="8965" w:type="dxa"/>
        <w:jc w:val="right"/>
        <w:tblCellMar>
          <w:top w:w="29" w:type="dxa"/>
          <w:left w:w="72" w:type="dxa"/>
          <w:bottom w:w="29" w:type="dxa"/>
          <w:right w:w="72" w:type="dxa"/>
        </w:tblCellMar>
        <w:tblLook w:val="04A0" w:firstRow="1" w:lastRow="0" w:firstColumn="1" w:lastColumn="0" w:noHBand="0" w:noVBand="1"/>
      </w:tblPr>
      <w:tblGrid>
        <w:gridCol w:w="1435"/>
        <w:gridCol w:w="6630"/>
        <w:gridCol w:w="900"/>
      </w:tblGrid>
      <w:tr w:rsidR="00692A50" w:rsidRPr="00EC73D3" w14:paraId="370C1D5C" w14:textId="77777777" w:rsidTr="002F1458">
        <w:trPr>
          <w:cnfStyle w:val="100000000000" w:firstRow="1" w:lastRow="0" w:firstColumn="0" w:lastColumn="0" w:oddVBand="0" w:evenVBand="0" w:oddHBand="0" w:evenHBand="0" w:firstRowFirstColumn="0" w:firstRowLastColumn="0" w:lastRowFirstColumn="0" w:lastRowLastColumn="0"/>
          <w:trHeight w:val="60"/>
          <w:jc w:val="right"/>
        </w:trPr>
        <w:tc>
          <w:tcPr>
            <w:cnfStyle w:val="001000000100" w:firstRow="0" w:lastRow="0" w:firstColumn="1" w:lastColumn="0" w:oddVBand="0" w:evenVBand="0" w:oddHBand="0" w:evenHBand="0" w:firstRowFirstColumn="1" w:firstRowLastColumn="0" w:lastRowFirstColumn="0" w:lastRowLastColumn="0"/>
            <w:tcW w:w="1435" w:type="dxa"/>
          </w:tcPr>
          <w:p w14:paraId="64C52150" w14:textId="77777777" w:rsidR="00692A50" w:rsidRPr="00591C1E" w:rsidRDefault="00692A50" w:rsidP="003C711B">
            <w:pPr>
              <w:jc w:val="center"/>
            </w:pPr>
            <w:r w:rsidRPr="00591C1E">
              <w:t>Req ID</w:t>
            </w:r>
          </w:p>
        </w:tc>
        <w:tc>
          <w:tcPr>
            <w:tcW w:w="6630" w:type="dxa"/>
            <w:hideMark/>
          </w:tcPr>
          <w:p w14:paraId="799BF983" w14:textId="77777777" w:rsidR="00692A50" w:rsidRPr="00591C1E" w:rsidRDefault="008C044C" w:rsidP="003C711B">
            <w:pPr>
              <w:jc w:val="center"/>
              <w:cnfStyle w:val="100000000000" w:firstRow="1" w:lastRow="0" w:firstColumn="0" w:lastColumn="0" w:oddVBand="0" w:evenVBand="0" w:oddHBand="0" w:evenHBand="0" w:firstRowFirstColumn="0" w:firstRowLastColumn="0" w:lastRowFirstColumn="0" w:lastRowLastColumn="0"/>
            </w:pPr>
            <w:r>
              <w:t xml:space="preserve">Requirement </w:t>
            </w:r>
            <w:r w:rsidR="00692A50" w:rsidRPr="00591C1E">
              <w:t>Description</w:t>
            </w:r>
          </w:p>
        </w:tc>
        <w:tc>
          <w:tcPr>
            <w:tcW w:w="900" w:type="dxa"/>
            <w:noWrap/>
            <w:hideMark/>
          </w:tcPr>
          <w:p w14:paraId="6FC015AA" w14:textId="77777777" w:rsidR="00692A50" w:rsidRPr="00EC73D3" w:rsidRDefault="00692A50" w:rsidP="003C711B">
            <w:pPr>
              <w:jc w:val="center"/>
              <w:cnfStyle w:val="100000000000" w:firstRow="1" w:lastRow="0" w:firstColumn="0" w:lastColumn="0" w:oddVBand="0" w:evenVBand="0" w:oddHBand="0" w:evenHBand="0" w:firstRowFirstColumn="0" w:firstRowLastColumn="0" w:lastRowFirstColumn="0" w:lastRowLastColumn="0"/>
            </w:pPr>
            <w:r w:rsidRPr="00EC73D3">
              <w:t>Priority</w:t>
            </w:r>
          </w:p>
        </w:tc>
      </w:tr>
      <w:tr w:rsidR="00692A50" w:rsidRPr="00591C1E" w14:paraId="3136878C" w14:textId="77777777" w:rsidTr="002F1458">
        <w:trPr>
          <w:cnfStyle w:val="000000100000" w:firstRow="0" w:lastRow="0" w:firstColumn="0" w:lastColumn="0" w:oddVBand="0" w:evenVBand="0" w:oddHBand="1" w:evenHBand="0" w:firstRowFirstColumn="0" w:firstRowLastColumn="0" w:lastRowFirstColumn="0" w:lastRowLastColumn="0"/>
          <w:trHeight w:val="312"/>
          <w:jc w:val="right"/>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66CF1CF9" w14:textId="1B2484E2" w:rsidR="00692A50" w:rsidRPr="00591C1E" w:rsidRDefault="00692A50" w:rsidP="00B853C7">
            <w:pPr>
              <w:numPr>
                <w:ilvl w:val="0"/>
                <w:numId w:val="9"/>
              </w:numPr>
              <w:ind w:left="278" w:hanging="180"/>
              <w:jc w:val="center"/>
              <w:rPr>
                <w:color w:val="000000"/>
              </w:rPr>
            </w:pPr>
          </w:p>
        </w:tc>
        <w:tc>
          <w:tcPr>
            <w:tcW w:w="6630" w:type="dxa"/>
            <w:vAlign w:val="center"/>
            <w:hideMark/>
          </w:tcPr>
          <w:p w14:paraId="32977265" w14:textId="62A83362" w:rsidR="008C044C" w:rsidRPr="00591C1E" w:rsidRDefault="00DF5E11" w:rsidP="009809F6">
            <w:pPr>
              <w:cnfStyle w:val="000000100000" w:firstRow="0" w:lastRow="0" w:firstColumn="0" w:lastColumn="0" w:oddVBand="0" w:evenVBand="0" w:oddHBand="1" w:evenHBand="0" w:firstRowFirstColumn="0" w:firstRowLastColumn="0" w:lastRowFirstColumn="0" w:lastRowLastColumn="0"/>
              <w:rPr>
                <w:color w:val="000000"/>
              </w:rPr>
            </w:pPr>
            <w:r>
              <w:rPr>
                <w:color w:val="000000"/>
              </w:rPr>
              <w:t>Tất cả người dùng cần đăng nhập bằng domain email của VietjetAir</w:t>
            </w:r>
          </w:p>
        </w:tc>
        <w:tc>
          <w:tcPr>
            <w:tcW w:w="900" w:type="dxa"/>
            <w:noWrap/>
            <w:vAlign w:val="center"/>
            <w:hideMark/>
          </w:tcPr>
          <w:p w14:paraId="770C62C8" w14:textId="77777777" w:rsidR="00692A50" w:rsidRPr="00EC73D3" w:rsidRDefault="00692A50" w:rsidP="003C711B">
            <w:pPr>
              <w:jc w:val="center"/>
              <w:cnfStyle w:val="000000100000" w:firstRow="0" w:lastRow="0" w:firstColumn="0" w:lastColumn="0" w:oddVBand="0" w:evenVBand="0" w:oddHBand="1" w:evenHBand="0" w:firstRowFirstColumn="0" w:firstRowLastColumn="0" w:lastRowFirstColumn="0" w:lastRowLastColumn="0"/>
            </w:pPr>
            <w:r w:rsidRPr="00EC73D3">
              <w:t>High</w:t>
            </w:r>
          </w:p>
        </w:tc>
      </w:tr>
      <w:tr w:rsidR="008B0930" w:rsidRPr="00591C1E" w14:paraId="6E5A962F" w14:textId="77777777" w:rsidTr="002F1458">
        <w:trPr>
          <w:trHeight w:val="312"/>
          <w:jc w:val="right"/>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597CCD8A" w14:textId="77777777" w:rsidR="008B0930" w:rsidRPr="00591C1E" w:rsidRDefault="008B0930" w:rsidP="00B853C7">
            <w:pPr>
              <w:numPr>
                <w:ilvl w:val="0"/>
                <w:numId w:val="9"/>
              </w:numPr>
              <w:ind w:left="278" w:hanging="180"/>
              <w:jc w:val="center"/>
              <w:rPr>
                <w:color w:val="000000"/>
              </w:rPr>
            </w:pPr>
          </w:p>
        </w:tc>
        <w:tc>
          <w:tcPr>
            <w:tcW w:w="6630" w:type="dxa"/>
            <w:vAlign w:val="center"/>
          </w:tcPr>
          <w:p w14:paraId="24406E9B" w14:textId="77777777" w:rsidR="008B0930" w:rsidRDefault="008B0930" w:rsidP="009809F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Ứng dụng bao gồm các phần sau: </w:t>
            </w:r>
          </w:p>
          <w:p w14:paraId="50E47FD5" w14:textId="77777777" w:rsidR="008B0930" w:rsidRDefault="008B0930" w:rsidP="008B0930">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Pr>
                <w:color w:val="000000"/>
              </w:rPr>
              <w:t>CMS: Quản trị dữ liệu cho bộ phận Back-Office</w:t>
            </w:r>
          </w:p>
          <w:p w14:paraId="23E614FB" w14:textId="61278120" w:rsidR="00C71A20" w:rsidRPr="00C71A20" w:rsidRDefault="008B0930" w:rsidP="00C71A20">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color w:val="000000"/>
              </w:rPr>
            </w:pPr>
            <w:r>
              <w:rPr>
                <w:color w:val="000000"/>
              </w:rPr>
              <w:t>Mobile Application là ứng dụng độc lập dành cho Tiếp Viên và phi công thực hiện xem và tải các tài liệu liên quan đến chuyến bay được phân công</w:t>
            </w:r>
          </w:p>
        </w:tc>
        <w:tc>
          <w:tcPr>
            <w:tcW w:w="900" w:type="dxa"/>
            <w:noWrap/>
            <w:vAlign w:val="center"/>
          </w:tcPr>
          <w:p w14:paraId="4CBF9F99" w14:textId="28BB3F94" w:rsidR="008B0930" w:rsidRPr="00EC73D3" w:rsidRDefault="001D4FD2" w:rsidP="003C711B">
            <w:pPr>
              <w:jc w:val="center"/>
              <w:cnfStyle w:val="000000000000" w:firstRow="0" w:lastRow="0" w:firstColumn="0" w:lastColumn="0" w:oddVBand="0" w:evenVBand="0" w:oddHBand="0" w:evenHBand="0" w:firstRowFirstColumn="0" w:firstRowLastColumn="0" w:lastRowFirstColumn="0" w:lastRowLastColumn="0"/>
            </w:pPr>
            <w:r>
              <w:t>High</w:t>
            </w:r>
          </w:p>
        </w:tc>
      </w:tr>
      <w:tr w:rsidR="00692A50" w:rsidRPr="00591C1E" w14:paraId="44BC96F8" w14:textId="77777777" w:rsidTr="002F1458">
        <w:trPr>
          <w:cnfStyle w:val="000000100000" w:firstRow="0" w:lastRow="0" w:firstColumn="0" w:lastColumn="0" w:oddVBand="0" w:evenVBand="0" w:oddHBand="1" w:evenHBand="0" w:firstRowFirstColumn="0" w:firstRowLastColumn="0" w:lastRowFirstColumn="0" w:lastRowLastColumn="0"/>
          <w:trHeight w:val="132"/>
          <w:jc w:val="right"/>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4351E218" w14:textId="30CF15E2" w:rsidR="00692A50" w:rsidRPr="00591C1E" w:rsidRDefault="00692A50" w:rsidP="00B853C7">
            <w:pPr>
              <w:numPr>
                <w:ilvl w:val="0"/>
                <w:numId w:val="9"/>
              </w:numPr>
              <w:ind w:left="278" w:hanging="180"/>
              <w:jc w:val="center"/>
              <w:rPr>
                <w:color w:val="000000"/>
              </w:rPr>
            </w:pPr>
          </w:p>
        </w:tc>
        <w:tc>
          <w:tcPr>
            <w:tcW w:w="6630" w:type="dxa"/>
            <w:vAlign w:val="center"/>
            <w:hideMark/>
          </w:tcPr>
          <w:p w14:paraId="375B7B8D" w14:textId="4A6757E8" w:rsidR="00394AAA" w:rsidRPr="00591C1E" w:rsidRDefault="00DF5E11" w:rsidP="00DF5E11">
            <w:pPr>
              <w:pStyle w:val="Tablecontent"/>
              <w:cnfStyle w:val="000000100000" w:firstRow="0" w:lastRow="0" w:firstColumn="0" w:lastColumn="0" w:oddVBand="0" w:evenVBand="0" w:oddHBand="1" w:evenHBand="0" w:firstRowFirstColumn="0" w:firstRowLastColumn="0" w:lastRowFirstColumn="0" w:lastRowLastColumn="0"/>
              <w:rPr>
                <w:color w:val="000000"/>
              </w:rPr>
            </w:pPr>
            <w:r>
              <w:rPr>
                <w:color w:val="000000"/>
              </w:rPr>
              <w:t>Tài liệu của hệ thống có nhiều loạ</w:t>
            </w:r>
            <w:r w:rsidR="009667F8">
              <w:rPr>
                <w:color w:val="000000"/>
              </w:rPr>
              <w:t>i, người dùng có thể xem hoặc chỉnh sửa trên mỗi loại tài liệu, tùy thuộc vào phân quyền được cài đặt</w:t>
            </w:r>
          </w:p>
        </w:tc>
        <w:tc>
          <w:tcPr>
            <w:tcW w:w="900" w:type="dxa"/>
            <w:noWrap/>
            <w:vAlign w:val="center"/>
          </w:tcPr>
          <w:p w14:paraId="4B9F98FA" w14:textId="77777777" w:rsidR="00692A50" w:rsidRPr="00EC73D3" w:rsidRDefault="00C16B06" w:rsidP="003C711B">
            <w:pPr>
              <w:jc w:val="center"/>
              <w:cnfStyle w:val="000000100000" w:firstRow="0" w:lastRow="0" w:firstColumn="0" w:lastColumn="0" w:oddVBand="0" w:evenVBand="0" w:oddHBand="1" w:evenHBand="0" w:firstRowFirstColumn="0" w:firstRowLastColumn="0" w:lastRowFirstColumn="0" w:lastRowLastColumn="0"/>
            </w:pPr>
            <w:r>
              <w:t>High</w:t>
            </w:r>
          </w:p>
        </w:tc>
      </w:tr>
      <w:tr w:rsidR="00394AAA" w:rsidRPr="00591C1E" w14:paraId="0F446824" w14:textId="77777777" w:rsidTr="002F1458">
        <w:trPr>
          <w:trHeight w:val="132"/>
          <w:jc w:val="right"/>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3968D970" w14:textId="77777777" w:rsidR="00394AAA" w:rsidRPr="00591C1E" w:rsidRDefault="00394AAA" w:rsidP="00B853C7">
            <w:pPr>
              <w:numPr>
                <w:ilvl w:val="0"/>
                <w:numId w:val="9"/>
              </w:numPr>
              <w:ind w:left="278" w:hanging="180"/>
              <w:jc w:val="center"/>
              <w:rPr>
                <w:color w:val="000000"/>
              </w:rPr>
            </w:pPr>
          </w:p>
        </w:tc>
        <w:tc>
          <w:tcPr>
            <w:tcW w:w="6630" w:type="dxa"/>
            <w:vAlign w:val="center"/>
          </w:tcPr>
          <w:p w14:paraId="066A7967" w14:textId="42145416" w:rsidR="00394AAA" w:rsidRPr="009667F8" w:rsidRDefault="009667F8" w:rsidP="009667F8">
            <w:pPr>
              <w:cnfStyle w:val="000000000000" w:firstRow="0" w:lastRow="0" w:firstColumn="0" w:lastColumn="0" w:oddVBand="0" w:evenVBand="0" w:oddHBand="0" w:evenHBand="0" w:firstRowFirstColumn="0" w:firstRowLastColumn="0" w:lastRowFirstColumn="0" w:lastRowLastColumn="0"/>
              <w:rPr>
                <w:color w:val="000000"/>
              </w:rPr>
            </w:pPr>
            <w:r>
              <w:rPr>
                <w:color w:val="000000"/>
              </w:rPr>
              <w:t>Mỗi tài liệu được đính kèm theo một chuyến bay được xác định thông qua hệ thống Flight View và do nhân viên ở mặt đất (GO) tạo hoặc đăng tải.</w:t>
            </w:r>
          </w:p>
        </w:tc>
        <w:tc>
          <w:tcPr>
            <w:tcW w:w="900" w:type="dxa"/>
            <w:noWrap/>
            <w:vAlign w:val="center"/>
          </w:tcPr>
          <w:p w14:paraId="3DC0247B" w14:textId="3434F58E" w:rsidR="00394AAA" w:rsidRDefault="000674F2" w:rsidP="003C711B">
            <w:pPr>
              <w:jc w:val="center"/>
              <w:cnfStyle w:val="000000000000" w:firstRow="0" w:lastRow="0" w:firstColumn="0" w:lastColumn="0" w:oddVBand="0" w:evenVBand="0" w:oddHBand="0" w:evenHBand="0" w:firstRowFirstColumn="0" w:firstRowLastColumn="0" w:lastRowFirstColumn="0" w:lastRowLastColumn="0"/>
            </w:pPr>
            <w:r>
              <w:t>High</w:t>
            </w:r>
          </w:p>
        </w:tc>
      </w:tr>
      <w:tr w:rsidR="002A64BB" w:rsidRPr="00591C1E" w14:paraId="23CBA93B" w14:textId="77777777" w:rsidTr="002F1458">
        <w:trPr>
          <w:cnfStyle w:val="000000100000" w:firstRow="0" w:lastRow="0" w:firstColumn="0" w:lastColumn="0" w:oddVBand="0" w:evenVBand="0" w:oddHBand="1" w:evenHBand="0" w:firstRowFirstColumn="0" w:firstRowLastColumn="0" w:lastRowFirstColumn="0" w:lastRowLastColumn="0"/>
          <w:trHeight w:val="132"/>
          <w:jc w:val="right"/>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3DDC70FA" w14:textId="77777777" w:rsidR="002A64BB" w:rsidRPr="00591C1E" w:rsidRDefault="002A64BB" w:rsidP="00B853C7">
            <w:pPr>
              <w:numPr>
                <w:ilvl w:val="0"/>
                <w:numId w:val="9"/>
              </w:numPr>
              <w:ind w:left="278" w:hanging="180"/>
              <w:jc w:val="center"/>
              <w:rPr>
                <w:color w:val="000000"/>
              </w:rPr>
            </w:pPr>
          </w:p>
        </w:tc>
        <w:tc>
          <w:tcPr>
            <w:tcW w:w="6630" w:type="dxa"/>
            <w:vAlign w:val="center"/>
          </w:tcPr>
          <w:p w14:paraId="4CE6F27F" w14:textId="39EF6122" w:rsidR="002A64BB" w:rsidRPr="002A64BB" w:rsidRDefault="00FA2953" w:rsidP="00FA2953">
            <w:pPr>
              <w:pStyle w:val="ListParagraph"/>
              <w:ind w:left="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Các tài liệu có thể được tạo thủ công trên giao diện webview hoặc được upload tự động thông qua việc gọi API Upload từ hệ thống Flight View. API Upload sẽ do Alta định nghĩa và quy ước các tham số đầu vào tương ứng </w:t>
            </w:r>
          </w:p>
        </w:tc>
        <w:tc>
          <w:tcPr>
            <w:tcW w:w="900" w:type="dxa"/>
            <w:noWrap/>
            <w:vAlign w:val="center"/>
          </w:tcPr>
          <w:p w14:paraId="52F1DD82" w14:textId="4F781FDA" w:rsidR="002A64BB" w:rsidRDefault="002A64BB" w:rsidP="003C711B">
            <w:pPr>
              <w:jc w:val="center"/>
              <w:cnfStyle w:val="000000100000" w:firstRow="0" w:lastRow="0" w:firstColumn="0" w:lastColumn="0" w:oddVBand="0" w:evenVBand="0" w:oddHBand="1" w:evenHBand="0" w:firstRowFirstColumn="0" w:firstRowLastColumn="0" w:lastRowFirstColumn="0" w:lastRowLastColumn="0"/>
            </w:pPr>
            <w:r>
              <w:t>High</w:t>
            </w:r>
          </w:p>
        </w:tc>
      </w:tr>
      <w:tr w:rsidR="00141AA5" w:rsidRPr="00591C1E" w14:paraId="144A2257" w14:textId="77777777" w:rsidTr="002F1458">
        <w:trPr>
          <w:trHeight w:val="213"/>
          <w:jc w:val="right"/>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63D48F79" w14:textId="77777777" w:rsidR="00141AA5" w:rsidRPr="00591C1E" w:rsidRDefault="00141AA5" w:rsidP="00B853C7">
            <w:pPr>
              <w:numPr>
                <w:ilvl w:val="0"/>
                <w:numId w:val="9"/>
              </w:numPr>
              <w:ind w:left="278" w:hanging="180"/>
              <w:jc w:val="center"/>
              <w:rPr>
                <w:color w:val="000000"/>
              </w:rPr>
            </w:pPr>
          </w:p>
        </w:tc>
        <w:tc>
          <w:tcPr>
            <w:tcW w:w="6630" w:type="dxa"/>
            <w:vAlign w:val="center"/>
          </w:tcPr>
          <w:p w14:paraId="6C90FFBA" w14:textId="00A36B04" w:rsidR="0084682C" w:rsidRDefault="00205F4A" w:rsidP="00205F4A">
            <w:pPr>
              <w:cnfStyle w:val="000000000000" w:firstRow="0" w:lastRow="0" w:firstColumn="0" w:lastColumn="0" w:oddVBand="0" w:evenVBand="0" w:oddHBand="0" w:evenHBand="0" w:firstRowFirstColumn="0" w:firstRowLastColumn="0" w:lastRowFirstColumn="0" w:lastRowLastColumn="0"/>
              <w:rPr>
                <w:color w:val="000000"/>
              </w:rPr>
            </w:pPr>
            <w:r>
              <w:rPr>
                <w:color w:val="000000"/>
              </w:rPr>
              <w:t>Đối với các tài liệu cần được xem – cập nhật (nếu có) – Xác nhận của người dùng, hệ thống cần ghi nhận lại lịch sử thay đổi và dữ liệu trướ</w:t>
            </w:r>
            <w:r w:rsidR="0084682C">
              <w:rPr>
                <w:color w:val="000000"/>
              </w:rPr>
              <w:t>c và sau khi tài liệu được xác nhận.</w:t>
            </w:r>
          </w:p>
        </w:tc>
        <w:tc>
          <w:tcPr>
            <w:tcW w:w="900" w:type="dxa"/>
            <w:noWrap/>
            <w:vAlign w:val="center"/>
          </w:tcPr>
          <w:p w14:paraId="11AF7C8F" w14:textId="2EC9ABEE" w:rsidR="00141AA5" w:rsidRDefault="00275BE8" w:rsidP="003C711B">
            <w:pPr>
              <w:jc w:val="center"/>
              <w:cnfStyle w:val="000000000000" w:firstRow="0" w:lastRow="0" w:firstColumn="0" w:lastColumn="0" w:oddVBand="0" w:evenVBand="0" w:oddHBand="0" w:evenHBand="0" w:firstRowFirstColumn="0" w:firstRowLastColumn="0" w:lastRowFirstColumn="0" w:lastRowLastColumn="0"/>
            </w:pPr>
            <w:r>
              <w:t>High</w:t>
            </w:r>
          </w:p>
        </w:tc>
      </w:tr>
      <w:tr w:rsidR="006522B0" w:rsidRPr="00591C1E" w14:paraId="4D839529" w14:textId="77777777" w:rsidTr="0084682C">
        <w:trPr>
          <w:cnfStyle w:val="000000100000" w:firstRow="0" w:lastRow="0" w:firstColumn="0" w:lastColumn="0" w:oddVBand="0" w:evenVBand="0" w:oddHBand="1" w:evenHBand="0" w:firstRowFirstColumn="0" w:firstRowLastColumn="0" w:lastRowFirstColumn="0" w:lastRowLastColumn="0"/>
          <w:trHeight w:val="213"/>
          <w:jc w:val="right"/>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A18048E" w14:textId="7995BDE8" w:rsidR="006522B0" w:rsidRPr="00591C1E" w:rsidRDefault="006522B0" w:rsidP="00B853C7">
            <w:pPr>
              <w:numPr>
                <w:ilvl w:val="0"/>
                <w:numId w:val="9"/>
              </w:numPr>
              <w:ind w:left="278" w:hanging="180"/>
              <w:jc w:val="center"/>
              <w:rPr>
                <w:color w:val="000000"/>
              </w:rPr>
            </w:pPr>
          </w:p>
        </w:tc>
        <w:tc>
          <w:tcPr>
            <w:tcW w:w="6630" w:type="dxa"/>
            <w:vAlign w:val="center"/>
          </w:tcPr>
          <w:p w14:paraId="76738756" w14:textId="4E786658" w:rsidR="00967A24" w:rsidRPr="0084682C" w:rsidRDefault="00626C55" w:rsidP="0084682C">
            <w:pPr>
              <w:cnfStyle w:val="000000100000" w:firstRow="0" w:lastRow="0" w:firstColumn="0" w:lastColumn="0" w:oddVBand="0" w:evenVBand="0" w:oddHBand="1" w:evenHBand="0" w:firstRowFirstColumn="0" w:firstRowLastColumn="0" w:lastRowFirstColumn="0" w:lastRowLastColumn="0"/>
              <w:rPr>
                <w:color w:val="000000"/>
              </w:rPr>
            </w:pPr>
            <w:r>
              <w:rPr>
                <w:color w:val="000000"/>
              </w:rPr>
              <w:t>Tất cả các tài liệu sau khi được xác nhận thì không được phép chỉnh sửa</w:t>
            </w:r>
          </w:p>
        </w:tc>
        <w:tc>
          <w:tcPr>
            <w:tcW w:w="900" w:type="dxa"/>
            <w:noWrap/>
            <w:vAlign w:val="center"/>
          </w:tcPr>
          <w:p w14:paraId="491BE095" w14:textId="603C63EA" w:rsidR="006522B0" w:rsidRPr="00EC73D3" w:rsidRDefault="00997397" w:rsidP="00275BE8">
            <w:pPr>
              <w:jc w:val="center"/>
              <w:cnfStyle w:val="000000100000" w:firstRow="0" w:lastRow="0" w:firstColumn="0" w:lastColumn="0" w:oddVBand="0" w:evenVBand="0" w:oddHBand="1" w:evenHBand="0" w:firstRowFirstColumn="0" w:firstRowLastColumn="0" w:lastRowFirstColumn="0" w:lastRowLastColumn="0"/>
            </w:pPr>
            <w:r>
              <w:t>High</w:t>
            </w:r>
          </w:p>
        </w:tc>
      </w:tr>
      <w:tr w:rsidR="00692A50" w:rsidRPr="00591C1E" w14:paraId="6994627F" w14:textId="77777777" w:rsidTr="0084682C">
        <w:trPr>
          <w:trHeight w:val="294"/>
          <w:jc w:val="right"/>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446C80BE" w14:textId="7C9825EA" w:rsidR="00692A50" w:rsidRPr="00591C1E" w:rsidRDefault="00692A50" w:rsidP="00B853C7">
            <w:pPr>
              <w:numPr>
                <w:ilvl w:val="0"/>
                <w:numId w:val="9"/>
              </w:numPr>
              <w:ind w:left="278" w:hanging="180"/>
              <w:jc w:val="center"/>
              <w:rPr>
                <w:color w:val="000000"/>
              </w:rPr>
            </w:pPr>
          </w:p>
        </w:tc>
        <w:tc>
          <w:tcPr>
            <w:tcW w:w="6630" w:type="dxa"/>
            <w:vAlign w:val="center"/>
          </w:tcPr>
          <w:p w14:paraId="1193CDFF" w14:textId="3626D972" w:rsidR="00D41F14" w:rsidRPr="0084682C" w:rsidRDefault="00A048BE" w:rsidP="00A048BE">
            <w:pPr>
              <w:cnfStyle w:val="000000000000" w:firstRow="0" w:lastRow="0" w:firstColumn="0" w:lastColumn="0" w:oddVBand="0" w:evenVBand="0" w:oddHBand="0" w:evenHBand="0" w:firstRowFirstColumn="0" w:firstRowLastColumn="0" w:lastRowFirstColumn="0" w:lastRowLastColumn="0"/>
              <w:rPr>
                <w:color w:val="000000"/>
              </w:rPr>
            </w:pPr>
            <w:r>
              <w:rPr>
                <w:color w:val="000000"/>
              </w:rPr>
              <w:t>Tất cả tài liệu được lưu trữ  ở server lưu trữ tài liệu của Vietjet (S3)</w:t>
            </w:r>
          </w:p>
        </w:tc>
        <w:tc>
          <w:tcPr>
            <w:tcW w:w="900" w:type="dxa"/>
            <w:noWrap/>
            <w:vAlign w:val="center"/>
          </w:tcPr>
          <w:p w14:paraId="6E52625C" w14:textId="6FFA8879" w:rsidR="00692A50" w:rsidRPr="00EC73D3" w:rsidRDefault="000674F2" w:rsidP="003C711B">
            <w:pPr>
              <w:jc w:val="center"/>
              <w:cnfStyle w:val="000000000000" w:firstRow="0" w:lastRow="0" w:firstColumn="0" w:lastColumn="0" w:oddVBand="0" w:evenVBand="0" w:oddHBand="0" w:evenHBand="0" w:firstRowFirstColumn="0" w:firstRowLastColumn="0" w:lastRowFirstColumn="0" w:lastRowLastColumn="0"/>
            </w:pPr>
            <w:r>
              <w:t>High</w:t>
            </w:r>
          </w:p>
        </w:tc>
      </w:tr>
      <w:tr w:rsidR="00FB1C85" w:rsidRPr="00591C1E" w14:paraId="65138014" w14:textId="77777777" w:rsidTr="0084682C">
        <w:trPr>
          <w:cnfStyle w:val="000000100000" w:firstRow="0" w:lastRow="0" w:firstColumn="0" w:lastColumn="0" w:oddVBand="0" w:evenVBand="0" w:oddHBand="1" w:evenHBand="0" w:firstRowFirstColumn="0" w:firstRowLastColumn="0" w:lastRowFirstColumn="0" w:lastRowLastColumn="0"/>
          <w:trHeight w:val="48"/>
          <w:jc w:val="right"/>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642ABE7" w14:textId="212D4BAD" w:rsidR="00FB1C85" w:rsidRPr="00591C1E" w:rsidRDefault="00FB1C85" w:rsidP="00B853C7">
            <w:pPr>
              <w:numPr>
                <w:ilvl w:val="0"/>
                <w:numId w:val="9"/>
              </w:numPr>
              <w:ind w:left="278" w:hanging="180"/>
              <w:jc w:val="center"/>
              <w:rPr>
                <w:color w:val="000000"/>
              </w:rPr>
            </w:pPr>
          </w:p>
        </w:tc>
        <w:tc>
          <w:tcPr>
            <w:tcW w:w="6630" w:type="dxa"/>
            <w:vAlign w:val="center"/>
          </w:tcPr>
          <w:p w14:paraId="66C97124" w14:textId="0C794AA1" w:rsidR="00FB1C85" w:rsidRPr="00591C1E" w:rsidRDefault="008249DE" w:rsidP="0084682C">
            <w:pPr>
              <w:cnfStyle w:val="000000100000" w:firstRow="0" w:lastRow="0" w:firstColumn="0" w:lastColumn="0" w:oddVBand="0" w:evenVBand="0" w:oddHBand="1" w:evenHBand="0" w:firstRowFirstColumn="0" w:firstRowLastColumn="0" w:lastRowFirstColumn="0" w:lastRowLastColumn="0"/>
              <w:rPr>
                <w:color w:val="000000"/>
              </w:rPr>
            </w:pPr>
            <w:r>
              <w:rPr>
                <w:color w:val="000000"/>
              </w:rPr>
              <w:t>Việc định danh các tài liệu với thông tin chuyến bay được thực hiện bởi hệ thống Flight View thông qua API do Vietjet cung cấp</w:t>
            </w:r>
          </w:p>
        </w:tc>
        <w:tc>
          <w:tcPr>
            <w:tcW w:w="900" w:type="dxa"/>
            <w:noWrap/>
            <w:vAlign w:val="center"/>
            <w:hideMark/>
          </w:tcPr>
          <w:p w14:paraId="59066312" w14:textId="64F2C59D" w:rsidR="00FB1C85" w:rsidRPr="00EC73D3" w:rsidRDefault="00DC4C11" w:rsidP="003C711B">
            <w:pPr>
              <w:jc w:val="center"/>
              <w:cnfStyle w:val="000000100000" w:firstRow="0" w:lastRow="0" w:firstColumn="0" w:lastColumn="0" w:oddVBand="0" w:evenVBand="0" w:oddHBand="1" w:evenHBand="0" w:firstRowFirstColumn="0" w:firstRowLastColumn="0" w:lastRowFirstColumn="0" w:lastRowLastColumn="0"/>
            </w:pPr>
            <w:r>
              <w:t>High</w:t>
            </w:r>
          </w:p>
        </w:tc>
      </w:tr>
      <w:tr w:rsidR="00FB1C85" w:rsidRPr="00591C1E" w14:paraId="7CE32ABE" w14:textId="77777777" w:rsidTr="009279F7">
        <w:trPr>
          <w:trHeight w:val="403"/>
          <w:jc w:val="right"/>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3825779A" w14:textId="61BCF1E7" w:rsidR="00FB1C85" w:rsidRPr="00591C1E" w:rsidRDefault="00FB1C85" w:rsidP="00B853C7">
            <w:pPr>
              <w:numPr>
                <w:ilvl w:val="0"/>
                <w:numId w:val="9"/>
              </w:numPr>
              <w:ind w:left="278" w:hanging="180"/>
              <w:jc w:val="center"/>
              <w:rPr>
                <w:color w:val="000000"/>
              </w:rPr>
            </w:pPr>
          </w:p>
        </w:tc>
        <w:tc>
          <w:tcPr>
            <w:tcW w:w="6630" w:type="dxa"/>
            <w:vAlign w:val="center"/>
          </w:tcPr>
          <w:p w14:paraId="404251EC" w14:textId="00BFFE64" w:rsidR="00997397" w:rsidRPr="00591C1E" w:rsidRDefault="008249DE" w:rsidP="008249DE">
            <w:pPr>
              <w:cnfStyle w:val="000000000000" w:firstRow="0" w:lastRow="0" w:firstColumn="0" w:lastColumn="0" w:oddVBand="0" w:evenVBand="0" w:oddHBand="0" w:evenHBand="0" w:firstRowFirstColumn="0" w:firstRowLastColumn="0" w:lastRowFirstColumn="0" w:lastRowLastColumn="0"/>
              <w:rPr>
                <w:color w:val="000000"/>
              </w:rPr>
            </w:pPr>
            <w:r>
              <w:rPr>
                <w:color w:val="000000"/>
              </w:rPr>
              <w:t>Hệ thống cũng cần có phương thức để kiểm soát về số lượng, trạng thái, link tải và xem tài liệu trực tiếp từ hệ thống Flight View</w:t>
            </w:r>
          </w:p>
        </w:tc>
        <w:tc>
          <w:tcPr>
            <w:tcW w:w="900" w:type="dxa"/>
            <w:noWrap/>
            <w:vAlign w:val="center"/>
            <w:hideMark/>
          </w:tcPr>
          <w:p w14:paraId="4B4DA5EC" w14:textId="6E22E193" w:rsidR="00FB1C85" w:rsidRPr="00EC73D3" w:rsidRDefault="002F1458" w:rsidP="003C711B">
            <w:pPr>
              <w:jc w:val="center"/>
              <w:cnfStyle w:val="000000000000" w:firstRow="0" w:lastRow="0" w:firstColumn="0" w:lastColumn="0" w:oddVBand="0" w:evenVBand="0" w:oddHBand="0" w:evenHBand="0" w:firstRowFirstColumn="0" w:firstRowLastColumn="0" w:lastRowFirstColumn="0" w:lastRowLastColumn="0"/>
            </w:pPr>
            <w:r>
              <w:t>Hi</w:t>
            </w:r>
            <w:r w:rsidR="00DC4C11">
              <w:t>gh</w:t>
            </w:r>
          </w:p>
        </w:tc>
      </w:tr>
    </w:tbl>
    <w:p w14:paraId="52481A88" w14:textId="03D624C1" w:rsidR="005773E3" w:rsidRPr="00F53CB6" w:rsidRDefault="007A0179" w:rsidP="00794D56">
      <w:pPr>
        <w:pStyle w:val="Heading2"/>
      </w:pPr>
      <w:bookmarkStart w:id="126" w:name="_Toc471224849"/>
      <w:bookmarkStart w:id="127" w:name="_Toc52610684"/>
      <w:r>
        <w:t xml:space="preserve">Yêu cầu về </w:t>
      </w:r>
      <w:bookmarkEnd w:id="126"/>
      <w:r w:rsidR="0020152B">
        <w:t>giao diện người dùng</w:t>
      </w:r>
      <w:bookmarkEnd w:id="127"/>
    </w:p>
    <w:p w14:paraId="332EB603" w14:textId="48EBD0A2" w:rsidR="005773E3" w:rsidRPr="00EF4D37" w:rsidRDefault="006A3BF2" w:rsidP="00CE32F7">
      <w:pPr>
        <w:pStyle w:val="H2-Content"/>
        <w:rPr>
          <w:b/>
        </w:rPr>
      </w:pPr>
      <w:r>
        <w:t>N/A</w:t>
      </w:r>
    </w:p>
    <w:p w14:paraId="0E3D7D8F" w14:textId="5FA53F3E" w:rsidR="005773E3" w:rsidRDefault="00F565B9" w:rsidP="00D16770">
      <w:pPr>
        <w:pStyle w:val="Heading1"/>
      </w:pPr>
      <w:bookmarkStart w:id="128" w:name="_Use_Cases"/>
      <w:bookmarkStart w:id="129" w:name="_Toc471224852"/>
      <w:bookmarkStart w:id="130" w:name="_Toc52610685"/>
      <w:bookmarkEnd w:id="128"/>
      <w:r>
        <w:t>Yêu cầu phi chức năng</w:t>
      </w:r>
      <w:bookmarkEnd w:id="129"/>
      <w:bookmarkEnd w:id="130"/>
    </w:p>
    <w:p w14:paraId="4F15BEC7" w14:textId="61B612DF" w:rsidR="00D16770" w:rsidRDefault="00D16770" w:rsidP="00D16770">
      <w:pPr>
        <w:pStyle w:val="Caption"/>
      </w:pPr>
      <w:bookmarkStart w:id="131" w:name="_Toc52355184"/>
      <w:r>
        <w:t xml:space="preserve">Bảng </w:t>
      </w:r>
      <w:fldSimple w:instr=" SEQ Bảng \* ARABIC ">
        <w:r w:rsidR="004F5BAF">
          <w:rPr>
            <w:noProof/>
          </w:rPr>
          <w:t>7</w:t>
        </w:r>
      </w:fldSimple>
      <w:r>
        <w:rPr>
          <w:noProof/>
        </w:rPr>
        <w:t>: Yêu cầu phi chức năng.</w:t>
      </w:r>
      <w:bookmarkEnd w:id="131"/>
    </w:p>
    <w:tbl>
      <w:tblPr>
        <w:tblStyle w:val="ListTable3-Accent21"/>
        <w:tblW w:w="9428" w:type="dxa"/>
        <w:tblLayout w:type="fixed"/>
        <w:tblCellMar>
          <w:top w:w="29" w:type="dxa"/>
          <w:left w:w="72" w:type="dxa"/>
          <w:bottom w:w="29" w:type="dxa"/>
          <w:right w:w="43" w:type="dxa"/>
        </w:tblCellMar>
        <w:tblLook w:val="04A0" w:firstRow="1" w:lastRow="0" w:firstColumn="1" w:lastColumn="0" w:noHBand="0" w:noVBand="1"/>
      </w:tblPr>
      <w:tblGrid>
        <w:gridCol w:w="2340"/>
        <w:gridCol w:w="7088"/>
      </w:tblGrid>
      <w:tr w:rsidR="00EB0EC6" w:rsidRPr="001D1852" w14:paraId="3830E9F7" w14:textId="77777777" w:rsidTr="00EB0EC6">
        <w:trPr>
          <w:cnfStyle w:val="100000000000" w:firstRow="1" w:lastRow="0" w:firstColumn="0" w:lastColumn="0" w:oddVBand="0" w:evenVBand="0" w:oddHBand="0" w:evenHBand="0" w:firstRowFirstColumn="0" w:firstRowLastColumn="0" w:lastRowFirstColumn="0" w:lastRowLastColumn="0"/>
          <w:trHeight w:val="152"/>
        </w:trPr>
        <w:tc>
          <w:tcPr>
            <w:cnfStyle w:val="001000000100" w:firstRow="0" w:lastRow="0" w:firstColumn="1" w:lastColumn="0" w:oddVBand="0" w:evenVBand="0" w:oddHBand="0" w:evenHBand="0" w:firstRowFirstColumn="1" w:firstRowLastColumn="0" w:lastRowFirstColumn="0" w:lastRowLastColumn="0"/>
            <w:tcW w:w="2340" w:type="dxa"/>
          </w:tcPr>
          <w:p w14:paraId="7F2F0EE3" w14:textId="568E91CE" w:rsidR="00EB0EC6" w:rsidRPr="001D1852" w:rsidRDefault="00EB0EC6" w:rsidP="00D16770">
            <w:pPr>
              <w:jc w:val="center"/>
              <w:rPr>
                <w:rFonts w:cstheme="minorHAnsi"/>
              </w:rPr>
            </w:pPr>
            <w:r w:rsidRPr="001D1852">
              <w:rPr>
                <w:rFonts w:cstheme="minorHAnsi"/>
              </w:rPr>
              <w:t>Yêu cầu</w:t>
            </w:r>
          </w:p>
        </w:tc>
        <w:tc>
          <w:tcPr>
            <w:tcW w:w="7088" w:type="dxa"/>
          </w:tcPr>
          <w:p w14:paraId="46E41CC7" w14:textId="384D0E6C" w:rsidR="00EB0EC6" w:rsidRPr="001D1852" w:rsidRDefault="00EB0EC6" w:rsidP="00D1677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1D1852">
              <w:rPr>
                <w:rFonts w:cstheme="minorHAnsi"/>
              </w:rPr>
              <w:t>Mô tả</w:t>
            </w:r>
          </w:p>
        </w:tc>
      </w:tr>
      <w:tr w:rsidR="00EB0EC6" w:rsidRPr="001D1852" w14:paraId="64F49485" w14:textId="77777777" w:rsidTr="00EB0EC6">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40" w:type="dxa"/>
            <w:vMerge w:val="restart"/>
            <w:vAlign w:val="center"/>
          </w:tcPr>
          <w:p w14:paraId="7E88A18E" w14:textId="7606A27E" w:rsidR="00EB0EC6" w:rsidRPr="001D1852" w:rsidRDefault="00EB0EC6" w:rsidP="00D16770">
            <w:pPr>
              <w:jc w:val="left"/>
              <w:rPr>
                <w:rFonts w:cstheme="minorHAnsi"/>
                <w:lang w:val="en-AU"/>
              </w:rPr>
            </w:pPr>
            <w:r w:rsidRPr="001D1852">
              <w:rPr>
                <w:rFonts w:cstheme="minorHAnsi"/>
                <w:lang w:val="en-AU"/>
              </w:rPr>
              <w:t>Hiệu suất</w:t>
            </w:r>
          </w:p>
        </w:tc>
        <w:tc>
          <w:tcPr>
            <w:tcW w:w="7088" w:type="dxa"/>
            <w:vAlign w:val="center"/>
          </w:tcPr>
          <w:p w14:paraId="7493CB8B" w14:textId="3C2566E2" w:rsidR="00EB0EC6" w:rsidRPr="001D1852" w:rsidRDefault="00EB0EC6" w:rsidP="009809F6">
            <w:pPr>
              <w:cnfStyle w:val="000000100000" w:firstRow="0" w:lastRow="0" w:firstColumn="0" w:lastColumn="0" w:oddVBand="0" w:evenVBand="0" w:oddHBand="1" w:evenHBand="0" w:firstRowFirstColumn="0" w:firstRowLastColumn="0" w:lastRowFirstColumn="0" w:lastRowLastColumn="0"/>
              <w:rPr>
                <w:rFonts w:cstheme="minorHAnsi"/>
                <w:lang w:val="en-AU"/>
              </w:rPr>
            </w:pPr>
            <w:r w:rsidRPr="001D1852">
              <w:rPr>
                <w:rFonts w:cstheme="minorHAnsi"/>
                <w:lang w:val="en-AU"/>
              </w:rPr>
              <w:t>Hệ thống hỗ trợ truy cập đồng thời tối đa đến 1000 người dùng.</w:t>
            </w:r>
          </w:p>
        </w:tc>
      </w:tr>
      <w:tr w:rsidR="00EB0EC6" w:rsidRPr="001D1852" w14:paraId="5662AFCF" w14:textId="77777777" w:rsidTr="00EB0EC6">
        <w:trPr>
          <w:trHeight w:val="141"/>
        </w:trPr>
        <w:tc>
          <w:tcPr>
            <w:cnfStyle w:val="001000000000" w:firstRow="0" w:lastRow="0" w:firstColumn="1" w:lastColumn="0" w:oddVBand="0" w:evenVBand="0" w:oddHBand="0" w:evenHBand="0" w:firstRowFirstColumn="0" w:firstRowLastColumn="0" w:lastRowFirstColumn="0" w:lastRowLastColumn="0"/>
            <w:tcW w:w="2340" w:type="dxa"/>
            <w:vMerge/>
            <w:vAlign w:val="center"/>
          </w:tcPr>
          <w:p w14:paraId="04B61D4D" w14:textId="77777777" w:rsidR="00EB0EC6" w:rsidRPr="001D1852" w:rsidRDefault="00EB0EC6" w:rsidP="00D16770">
            <w:pPr>
              <w:jc w:val="left"/>
              <w:rPr>
                <w:rFonts w:cstheme="minorHAnsi"/>
                <w:lang w:val="en-AU"/>
              </w:rPr>
            </w:pPr>
          </w:p>
        </w:tc>
        <w:tc>
          <w:tcPr>
            <w:tcW w:w="7088" w:type="dxa"/>
            <w:vAlign w:val="center"/>
          </w:tcPr>
          <w:p w14:paraId="598ECD31" w14:textId="432D48FE" w:rsidR="00EB0EC6" w:rsidRPr="001D1852" w:rsidRDefault="00EB0EC6" w:rsidP="009809F6">
            <w:pPr>
              <w:cnfStyle w:val="000000000000" w:firstRow="0" w:lastRow="0" w:firstColumn="0" w:lastColumn="0" w:oddVBand="0" w:evenVBand="0" w:oddHBand="0" w:evenHBand="0" w:firstRowFirstColumn="0" w:firstRowLastColumn="0" w:lastRowFirstColumn="0" w:lastRowLastColumn="0"/>
              <w:rPr>
                <w:rFonts w:cstheme="minorHAnsi"/>
                <w:lang w:val="en-AU"/>
              </w:rPr>
            </w:pPr>
            <w:r w:rsidRPr="001D1852">
              <w:rPr>
                <w:rFonts w:cstheme="minorHAnsi"/>
                <w:lang w:val="en-AU"/>
              </w:rPr>
              <w:t>Thông tin gửi và phản hồi giới hạn trong 15 phút.</w:t>
            </w:r>
          </w:p>
        </w:tc>
      </w:tr>
      <w:tr w:rsidR="00EB0EC6" w:rsidRPr="001D1852" w14:paraId="03B53C1D" w14:textId="77777777" w:rsidTr="00EB0EC6">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340" w:type="dxa"/>
            <w:vMerge w:val="restart"/>
            <w:vAlign w:val="center"/>
          </w:tcPr>
          <w:p w14:paraId="64046E70" w14:textId="16032600" w:rsidR="00EB0EC6" w:rsidRPr="001D1852" w:rsidRDefault="00EB0EC6" w:rsidP="00D16770">
            <w:pPr>
              <w:jc w:val="left"/>
              <w:rPr>
                <w:rFonts w:cstheme="minorHAnsi"/>
                <w:lang w:val="en-AU"/>
              </w:rPr>
            </w:pPr>
            <w:r w:rsidRPr="001D1852">
              <w:rPr>
                <w:rFonts w:cstheme="minorHAnsi"/>
                <w:lang w:val="en-AU"/>
              </w:rPr>
              <w:t>Khả năng sử dụng</w:t>
            </w:r>
          </w:p>
        </w:tc>
        <w:tc>
          <w:tcPr>
            <w:tcW w:w="7088" w:type="dxa"/>
            <w:vAlign w:val="center"/>
          </w:tcPr>
          <w:p w14:paraId="1980F7F5" w14:textId="3CFF55C8" w:rsidR="00EB0EC6" w:rsidRPr="001D1852" w:rsidRDefault="00EB0EC6" w:rsidP="006D4C17">
            <w:pPr>
              <w:cnfStyle w:val="000000100000" w:firstRow="0" w:lastRow="0" w:firstColumn="0" w:lastColumn="0" w:oddVBand="0" w:evenVBand="0" w:oddHBand="1" w:evenHBand="0" w:firstRowFirstColumn="0" w:firstRowLastColumn="0" w:lastRowFirstColumn="0" w:lastRowLastColumn="0"/>
              <w:rPr>
                <w:rFonts w:cstheme="minorHAnsi"/>
                <w:lang w:val="en-AU"/>
              </w:rPr>
            </w:pPr>
            <w:r w:rsidRPr="001D1852">
              <w:rPr>
                <w:rFonts w:cstheme="minorHAnsi"/>
                <w:lang w:val="en-AU"/>
              </w:rPr>
              <w:t>Có khả</w:t>
            </w:r>
            <w:r>
              <w:rPr>
                <w:rFonts w:cstheme="minorHAnsi"/>
                <w:lang w:val="en-AU"/>
              </w:rPr>
              <w:t xml:space="preserve"> năng tích hợp hoặc</w:t>
            </w:r>
            <w:r w:rsidRPr="001D1852">
              <w:rPr>
                <w:rFonts w:cstheme="minorHAnsi"/>
                <w:lang w:val="en-AU"/>
              </w:rPr>
              <w:t xml:space="preserve"> kết nối với </w:t>
            </w:r>
            <w:r>
              <w:rPr>
                <w:rFonts w:cstheme="minorHAnsi"/>
                <w:lang w:val="en-AU"/>
              </w:rPr>
              <w:t>hệ thống VJEM ở dạng module</w:t>
            </w:r>
          </w:p>
        </w:tc>
      </w:tr>
      <w:tr w:rsidR="00EB0EC6" w:rsidRPr="001D1852" w14:paraId="0F73AB50" w14:textId="77777777" w:rsidTr="00EB0EC6">
        <w:trPr>
          <w:trHeight w:val="536"/>
        </w:trPr>
        <w:tc>
          <w:tcPr>
            <w:cnfStyle w:val="001000000000" w:firstRow="0" w:lastRow="0" w:firstColumn="1" w:lastColumn="0" w:oddVBand="0" w:evenVBand="0" w:oddHBand="0" w:evenHBand="0" w:firstRowFirstColumn="0" w:firstRowLastColumn="0" w:lastRowFirstColumn="0" w:lastRowLastColumn="0"/>
            <w:tcW w:w="2340" w:type="dxa"/>
            <w:vMerge/>
            <w:vAlign w:val="center"/>
          </w:tcPr>
          <w:p w14:paraId="0B41F076" w14:textId="77777777" w:rsidR="00EB0EC6" w:rsidRPr="001D1852" w:rsidRDefault="00EB0EC6" w:rsidP="00D16770">
            <w:pPr>
              <w:jc w:val="left"/>
              <w:rPr>
                <w:rFonts w:cstheme="minorHAnsi"/>
                <w:lang w:val="en-AU"/>
              </w:rPr>
            </w:pPr>
          </w:p>
        </w:tc>
        <w:tc>
          <w:tcPr>
            <w:tcW w:w="7088" w:type="dxa"/>
            <w:vAlign w:val="center"/>
          </w:tcPr>
          <w:p w14:paraId="7BB2A512" w14:textId="0A20C65A" w:rsidR="00EB0EC6" w:rsidRPr="001D1852" w:rsidRDefault="00EB0EC6" w:rsidP="006D4C17">
            <w:pPr>
              <w:cnfStyle w:val="000000000000" w:firstRow="0" w:lastRow="0" w:firstColumn="0" w:lastColumn="0" w:oddVBand="0" w:evenVBand="0" w:oddHBand="0" w:evenHBand="0" w:firstRowFirstColumn="0" w:firstRowLastColumn="0" w:lastRowFirstColumn="0" w:lastRowLastColumn="0"/>
              <w:rPr>
                <w:rFonts w:cstheme="minorHAnsi"/>
                <w:lang w:val="en-AU"/>
              </w:rPr>
            </w:pPr>
            <w:r w:rsidRPr="001D1852">
              <w:rPr>
                <w:rFonts w:cstheme="minorHAnsi"/>
              </w:rPr>
              <w:t xml:space="preserve">Hỗ trợ và sử dụng các trình duyệt thông dụng hiện nay như </w:t>
            </w:r>
            <w:r>
              <w:rPr>
                <w:rFonts w:cstheme="minorHAnsi"/>
              </w:rPr>
              <w:t>Safari, Google Crome, Mozila Firefox</w:t>
            </w:r>
          </w:p>
        </w:tc>
      </w:tr>
      <w:tr w:rsidR="00EB0EC6" w:rsidRPr="001D1852" w14:paraId="22424783" w14:textId="77777777" w:rsidTr="00EB0EC6">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2340" w:type="dxa"/>
            <w:vMerge/>
            <w:vAlign w:val="center"/>
          </w:tcPr>
          <w:p w14:paraId="134FD6B4" w14:textId="77777777" w:rsidR="00EB0EC6" w:rsidRPr="001D1852" w:rsidRDefault="00EB0EC6" w:rsidP="00D16770">
            <w:pPr>
              <w:jc w:val="left"/>
              <w:rPr>
                <w:rFonts w:cstheme="minorHAnsi"/>
                <w:lang w:val="en-AU"/>
              </w:rPr>
            </w:pPr>
          </w:p>
        </w:tc>
        <w:tc>
          <w:tcPr>
            <w:tcW w:w="7088" w:type="dxa"/>
            <w:vAlign w:val="center"/>
          </w:tcPr>
          <w:p w14:paraId="78EC749B" w14:textId="35080500" w:rsidR="00EB0EC6" w:rsidRPr="001D1852" w:rsidRDefault="00EB0EC6" w:rsidP="006D4C17">
            <w:pPr>
              <w:cnfStyle w:val="000000100000" w:firstRow="0" w:lastRow="0" w:firstColumn="0" w:lastColumn="0" w:oddVBand="0" w:evenVBand="0" w:oddHBand="1" w:evenHBand="0" w:firstRowFirstColumn="0" w:firstRowLastColumn="0" w:lastRowFirstColumn="0" w:lastRowLastColumn="0"/>
              <w:rPr>
                <w:rFonts w:cstheme="minorHAnsi"/>
              </w:rPr>
            </w:pPr>
            <w:r w:rsidRPr="001D1852">
              <w:rPr>
                <w:rFonts w:cstheme="minorHAnsi"/>
              </w:rPr>
              <w:t>Giao diện hỗ trợ</w:t>
            </w:r>
            <w:r>
              <w:rPr>
                <w:rFonts w:cstheme="minorHAnsi"/>
              </w:rPr>
              <w:t xml:space="preserve"> ngôn ngữ chính là </w:t>
            </w:r>
            <w:r w:rsidRPr="001D1852">
              <w:rPr>
                <w:rFonts w:cstheme="minorHAnsi"/>
              </w:rPr>
              <w:t>Tiếng Anh</w:t>
            </w:r>
          </w:p>
        </w:tc>
      </w:tr>
      <w:tr w:rsidR="00EB0EC6" w:rsidRPr="001D1852" w14:paraId="42E9038E" w14:textId="77777777" w:rsidTr="00EB0EC6">
        <w:trPr>
          <w:trHeight w:val="7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3C89A217" w14:textId="533D8C99" w:rsidR="00EB0EC6" w:rsidRPr="001D1852" w:rsidRDefault="00EB0EC6" w:rsidP="00D16770">
            <w:pPr>
              <w:jc w:val="left"/>
              <w:rPr>
                <w:rFonts w:cstheme="minorHAnsi"/>
                <w:lang w:val="en-AU"/>
              </w:rPr>
            </w:pPr>
            <w:r w:rsidRPr="001D1852">
              <w:rPr>
                <w:rFonts w:cstheme="minorHAnsi"/>
                <w:lang w:val="en-AU"/>
              </w:rPr>
              <w:t>Đào tạo người dùng</w:t>
            </w:r>
          </w:p>
        </w:tc>
        <w:tc>
          <w:tcPr>
            <w:tcW w:w="7088" w:type="dxa"/>
            <w:vAlign w:val="center"/>
          </w:tcPr>
          <w:p w14:paraId="70D8A96F" w14:textId="257727CC" w:rsidR="00EB0EC6" w:rsidRPr="001D1852" w:rsidRDefault="00EB0EC6" w:rsidP="009809F6">
            <w:pPr>
              <w:cnfStyle w:val="000000000000" w:firstRow="0" w:lastRow="0" w:firstColumn="0" w:lastColumn="0" w:oddVBand="0" w:evenVBand="0" w:oddHBand="0" w:evenHBand="0" w:firstRowFirstColumn="0" w:firstRowLastColumn="0" w:lastRowFirstColumn="0" w:lastRowLastColumn="0"/>
              <w:rPr>
                <w:rFonts w:cstheme="minorHAnsi"/>
                <w:lang w:val="en-AU"/>
              </w:rPr>
            </w:pPr>
            <w:r w:rsidRPr="001D1852">
              <w:rPr>
                <w:rFonts w:cstheme="minorHAnsi"/>
                <w:lang w:val="en-AU"/>
              </w:rPr>
              <w:t>Cung cấp tài liệu hướng dẫn sử dụng hệ thố</w:t>
            </w:r>
            <w:r>
              <w:rPr>
                <w:rFonts w:cstheme="minorHAnsi"/>
                <w:lang w:val="en-AU"/>
              </w:rPr>
              <w:t xml:space="preserve">ng </w:t>
            </w:r>
            <w:r w:rsidRPr="001D1852">
              <w:rPr>
                <w:rFonts w:cstheme="minorHAnsi"/>
                <w:lang w:val="en-AU"/>
              </w:rPr>
              <w:t>một cách rõ ràng</w:t>
            </w:r>
          </w:p>
        </w:tc>
      </w:tr>
      <w:tr w:rsidR="00EB0EC6" w:rsidRPr="001D1852" w14:paraId="73872B4B" w14:textId="77777777" w:rsidTr="00EB0EC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340" w:type="dxa"/>
            <w:vMerge w:val="restart"/>
            <w:vAlign w:val="center"/>
          </w:tcPr>
          <w:p w14:paraId="24B80DFE" w14:textId="042A519F" w:rsidR="00EB0EC6" w:rsidRPr="001D1852" w:rsidRDefault="00EB0EC6" w:rsidP="00D16770">
            <w:pPr>
              <w:jc w:val="left"/>
              <w:rPr>
                <w:rFonts w:cstheme="minorHAnsi"/>
                <w:lang w:val="en-AU"/>
              </w:rPr>
            </w:pPr>
            <w:r w:rsidRPr="001D1852">
              <w:rPr>
                <w:rFonts w:cstheme="minorHAnsi"/>
                <w:lang w:val="en-AU"/>
              </w:rPr>
              <w:t>Khôi phục dữ điệu</w:t>
            </w:r>
          </w:p>
        </w:tc>
        <w:tc>
          <w:tcPr>
            <w:tcW w:w="7088" w:type="dxa"/>
            <w:vAlign w:val="center"/>
          </w:tcPr>
          <w:p w14:paraId="43FD9D45" w14:textId="5220BDDC" w:rsidR="00EB0EC6" w:rsidRPr="001D1852" w:rsidRDefault="00EB0EC6" w:rsidP="009809F6">
            <w:pPr>
              <w:cnfStyle w:val="000000100000" w:firstRow="0" w:lastRow="0" w:firstColumn="0" w:lastColumn="0" w:oddVBand="0" w:evenVBand="0" w:oddHBand="1" w:evenHBand="0" w:firstRowFirstColumn="0" w:firstRowLastColumn="0" w:lastRowFirstColumn="0" w:lastRowLastColumn="0"/>
              <w:rPr>
                <w:rFonts w:cstheme="minorHAnsi"/>
                <w:lang w:val="en-AU"/>
              </w:rPr>
            </w:pPr>
            <w:r w:rsidRPr="001D1852">
              <w:rPr>
                <w:rFonts w:cstheme="minorHAnsi"/>
                <w:lang w:val="en-AU"/>
              </w:rPr>
              <w:t>Hệ thống đảm bảo hoạt động bình thường trong trường hợp một trong các máy chủ ứng dụng bị lỗi.</w:t>
            </w:r>
          </w:p>
        </w:tc>
      </w:tr>
      <w:tr w:rsidR="00EB0EC6" w:rsidRPr="001D1852" w14:paraId="4120D313" w14:textId="77777777" w:rsidTr="00EB0EC6">
        <w:trPr>
          <w:trHeight w:val="70"/>
        </w:trPr>
        <w:tc>
          <w:tcPr>
            <w:cnfStyle w:val="001000000000" w:firstRow="0" w:lastRow="0" w:firstColumn="1" w:lastColumn="0" w:oddVBand="0" w:evenVBand="0" w:oddHBand="0" w:evenHBand="0" w:firstRowFirstColumn="0" w:firstRowLastColumn="0" w:lastRowFirstColumn="0" w:lastRowLastColumn="0"/>
            <w:tcW w:w="2340" w:type="dxa"/>
            <w:vMerge/>
            <w:vAlign w:val="center"/>
          </w:tcPr>
          <w:p w14:paraId="4454C936" w14:textId="77777777" w:rsidR="00EB0EC6" w:rsidRPr="001D1852" w:rsidRDefault="00EB0EC6" w:rsidP="00D16770">
            <w:pPr>
              <w:jc w:val="left"/>
              <w:rPr>
                <w:rFonts w:cstheme="minorHAnsi"/>
                <w:lang w:val="en-AU"/>
              </w:rPr>
            </w:pPr>
          </w:p>
        </w:tc>
        <w:tc>
          <w:tcPr>
            <w:tcW w:w="7088" w:type="dxa"/>
            <w:vAlign w:val="center"/>
          </w:tcPr>
          <w:p w14:paraId="03B7E6E0" w14:textId="2A9C84BA" w:rsidR="00EB0EC6" w:rsidRPr="001D1852" w:rsidRDefault="00EB0EC6" w:rsidP="009809F6">
            <w:pPr>
              <w:cnfStyle w:val="000000000000" w:firstRow="0" w:lastRow="0" w:firstColumn="0" w:lastColumn="0" w:oddVBand="0" w:evenVBand="0" w:oddHBand="0" w:evenHBand="0" w:firstRowFirstColumn="0" w:firstRowLastColumn="0" w:lastRowFirstColumn="0" w:lastRowLastColumn="0"/>
              <w:rPr>
                <w:rFonts w:cstheme="minorHAnsi"/>
                <w:i/>
                <w:lang w:val="en-AU"/>
              </w:rPr>
            </w:pPr>
            <w:r w:rsidRPr="001D1852">
              <w:rPr>
                <w:rFonts w:cstheme="minorHAnsi"/>
                <w:lang w:val="en-AU"/>
              </w:rPr>
              <w:t>Trong mọi trường hợp xảy ra sự cố về dữ liệu, máy chủ, ứng dụng…, thời gian cho phép để hệ thống phục hồi trạng thái hoạt động bình thường là 1 giờ. (</w:t>
            </w:r>
            <w:r w:rsidRPr="001D1852">
              <w:rPr>
                <w:rFonts w:cstheme="minorHAnsi"/>
                <w:i/>
                <w:lang w:val="en-AU"/>
              </w:rPr>
              <w:t>Trừ các trường hợp bất khả kháng về môi trường như thiên tai, lũ lụt…)</w:t>
            </w:r>
          </w:p>
        </w:tc>
      </w:tr>
      <w:tr w:rsidR="00EB0EC6" w:rsidRPr="001D1852" w14:paraId="7004CDE4" w14:textId="77777777" w:rsidTr="00EB0EC6">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61A469A5" w14:textId="47B04DD4" w:rsidR="00EB0EC6" w:rsidRPr="001D1852" w:rsidRDefault="00EB0EC6" w:rsidP="00D16770">
            <w:pPr>
              <w:jc w:val="left"/>
              <w:rPr>
                <w:rFonts w:cstheme="minorHAnsi"/>
                <w:lang w:val="en-AU"/>
              </w:rPr>
            </w:pPr>
            <w:r w:rsidRPr="001D1852">
              <w:rPr>
                <w:rFonts w:cstheme="minorHAnsi"/>
                <w:lang w:val="en-AU"/>
              </w:rPr>
              <w:t>Lưu trữ dữ liệu</w:t>
            </w:r>
          </w:p>
        </w:tc>
        <w:tc>
          <w:tcPr>
            <w:tcW w:w="7088" w:type="dxa"/>
            <w:vAlign w:val="center"/>
          </w:tcPr>
          <w:p w14:paraId="7B75C49E" w14:textId="6580551A" w:rsidR="00EB0EC6" w:rsidRPr="001D1852" w:rsidRDefault="00EB0EC6" w:rsidP="009809F6">
            <w:pPr>
              <w:cnfStyle w:val="000000100000" w:firstRow="0" w:lastRow="0" w:firstColumn="0" w:lastColumn="0" w:oddVBand="0" w:evenVBand="0" w:oddHBand="1" w:evenHBand="0" w:firstRowFirstColumn="0" w:firstRowLastColumn="0" w:lastRowFirstColumn="0" w:lastRowLastColumn="0"/>
              <w:rPr>
                <w:rFonts w:cstheme="minorHAnsi"/>
                <w:lang w:val="en-AU"/>
              </w:rPr>
            </w:pPr>
            <w:r w:rsidRPr="001D1852">
              <w:rPr>
                <w:rFonts w:cstheme="minorHAnsi"/>
                <w:lang w:val="en-AU"/>
              </w:rPr>
              <w:t>Thay đổi dữ liệu trong cơ sở dữ liệu nên được cập nhật cho tất cả người dùng sử dụng hệ thố</w:t>
            </w:r>
            <w:r>
              <w:rPr>
                <w:rFonts w:cstheme="minorHAnsi"/>
                <w:lang w:val="en-AU"/>
              </w:rPr>
              <w:t>ng tối đa là 30 phút</w:t>
            </w:r>
            <w:r w:rsidRPr="001D1852">
              <w:rPr>
                <w:rFonts w:cstheme="minorHAnsi"/>
                <w:lang w:val="en-AU"/>
              </w:rPr>
              <w:t>.</w:t>
            </w:r>
          </w:p>
        </w:tc>
      </w:tr>
    </w:tbl>
    <w:p w14:paraId="5F33A395" w14:textId="1415DB69" w:rsidR="005773E3" w:rsidRDefault="00EA1954" w:rsidP="00D16770">
      <w:pPr>
        <w:pStyle w:val="Heading1"/>
      </w:pPr>
      <w:bookmarkStart w:id="132" w:name="_Kế_hoạch_phát"/>
      <w:bookmarkStart w:id="133" w:name="_Toc471224860"/>
      <w:bookmarkStart w:id="134" w:name="_Toc52610686"/>
      <w:bookmarkEnd w:id="132"/>
      <w:r>
        <w:t>Kế hoạch phát triển dự án</w:t>
      </w:r>
      <w:bookmarkEnd w:id="133"/>
      <w:bookmarkEnd w:id="134"/>
    </w:p>
    <w:p w14:paraId="5B177F1E" w14:textId="60C624AC" w:rsidR="00156C1A" w:rsidRDefault="00156C1A" w:rsidP="00156C1A">
      <w:pPr>
        <w:pStyle w:val="Caption"/>
      </w:pPr>
      <w:bookmarkStart w:id="135" w:name="_Toc52355185"/>
      <w:r>
        <w:t xml:space="preserve">Bảng </w:t>
      </w:r>
      <w:fldSimple w:instr=" SEQ Bảng \* ARABIC ">
        <w:r w:rsidR="004F5BAF">
          <w:rPr>
            <w:noProof/>
          </w:rPr>
          <w:t>8</w:t>
        </w:r>
      </w:fldSimple>
      <w:r>
        <w:rPr>
          <w:noProof/>
        </w:rPr>
        <w:t xml:space="preserve">: </w:t>
      </w:r>
      <w:r w:rsidRPr="00AE322E">
        <w:rPr>
          <w:noProof/>
        </w:rPr>
        <w:t>Kế hoạch phát triển dự án</w:t>
      </w:r>
      <w:r>
        <w:rPr>
          <w:noProof/>
        </w:rPr>
        <w:t>.</w:t>
      </w:r>
      <w:bookmarkEnd w:id="135"/>
    </w:p>
    <w:tbl>
      <w:tblPr>
        <w:tblStyle w:val="ListTable3-Accent21"/>
        <w:tblW w:w="9355" w:type="dxa"/>
        <w:tblLook w:val="04A0" w:firstRow="1" w:lastRow="0" w:firstColumn="1" w:lastColumn="0" w:noHBand="0" w:noVBand="1"/>
      </w:tblPr>
      <w:tblGrid>
        <w:gridCol w:w="5920"/>
        <w:gridCol w:w="1701"/>
        <w:gridCol w:w="1734"/>
      </w:tblGrid>
      <w:tr w:rsidR="00EA7DE0" w:rsidRPr="00EA7DE0" w14:paraId="4C5320F2" w14:textId="77777777" w:rsidTr="00766E99">
        <w:trPr>
          <w:cnfStyle w:val="100000000000" w:firstRow="1" w:lastRow="0" w:firstColumn="0" w:lastColumn="0" w:oddVBand="0" w:evenVBand="0" w:oddHBand="0" w:evenHBand="0" w:firstRowFirstColumn="0" w:firstRowLastColumn="0" w:lastRowFirstColumn="0" w:lastRowLastColumn="0"/>
          <w:trHeight w:val="126"/>
        </w:trPr>
        <w:tc>
          <w:tcPr>
            <w:cnfStyle w:val="001000000100" w:firstRow="0" w:lastRow="0" w:firstColumn="1" w:lastColumn="0" w:oddVBand="0" w:evenVBand="0" w:oddHBand="0" w:evenHBand="0" w:firstRowFirstColumn="1" w:firstRowLastColumn="0" w:lastRowFirstColumn="0" w:lastRowLastColumn="0"/>
            <w:tcW w:w="5920" w:type="dxa"/>
            <w:hideMark/>
          </w:tcPr>
          <w:p w14:paraId="2F7482A2" w14:textId="26A76E5B" w:rsidR="00156C1A" w:rsidRPr="00EA7DE0" w:rsidRDefault="00245C38" w:rsidP="001610FC">
            <w:pPr>
              <w:jc w:val="center"/>
              <w:rPr>
                <w:rFonts w:eastAsia="Times New Roman" w:cstheme="minorHAnsi"/>
              </w:rPr>
            </w:pPr>
            <w:r>
              <w:rPr>
                <w:rFonts w:eastAsia="Times New Roman" w:cstheme="minorHAnsi"/>
              </w:rPr>
              <w:t>Nhiệm vụ</w:t>
            </w:r>
          </w:p>
        </w:tc>
        <w:tc>
          <w:tcPr>
            <w:tcW w:w="1701" w:type="dxa"/>
            <w:hideMark/>
          </w:tcPr>
          <w:p w14:paraId="23C44770" w14:textId="49B86AEB" w:rsidR="00156C1A" w:rsidRPr="00EA7DE0" w:rsidRDefault="00245C38" w:rsidP="001610FC">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Ngày bắt đầu</w:t>
            </w:r>
          </w:p>
        </w:tc>
        <w:tc>
          <w:tcPr>
            <w:tcW w:w="1734" w:type="dxa"/>
            <w:hideMark/>
          </w:tcPr>
          <w:p w14:paraId="3BF54B36" w14:textId="7CD82BA8" w:rsidR="00156C1A" w:rsidRPr="001610FC" w:rsidRDefault="00245C38" w:rsidP="00245C3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Ngày kết thúc</w:t>
            </w:r>
          </w:p>
        </w:tc>
      </w:tr>
      <w:tr w:rsidR="00156C1A" w:rsidRPr="00EA7DE0" w14:paraId="766EFD39" w14:textId="77777777" w:rsidTr="00766E99">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5920" w:type="dxa"/>
            <w:hideMark/>
          </w:tcPr>
          <w:p w14:paraId="37CE838F" w14:textId="0F638F25" w:rsidR="00156C1A" w:rsidRPr="00EA7DE0" w:rsidRDefault="00245C38" w:rsidP="00766E99">
            <w:pPr>
              <w:pStyle w:val="ListLetters"/>
              <w:spacing w:before="0" w:after="0" w:line="240" w:lineRule="auto"/>
              <w:ind w:left="426"/>
              <w:rPr>
                <w:rFonts w:asciiTheme="minorHAnsi" w:hAnsiTheme="minorHAnsi" w:cstheme="minorHAnsi"/>
              </w:rPr>
            </w:pPr>
            <w:r>
              <w:rPr>
                <w:rFonts w:asciiTheme="minorHAnsi" w:hAnsiTheme="minorHAnsi" w:cstheme="minorHAnsi"/>
              </w:rPr>
              <w:t>Phân tích yêu cầu và cấu trúc hệ thống</w:t>
            </w:r>
          </w:p>
        </w:tc>
        <w:tc>
          <w:tcPr>
            <w:tcW w:w="1701" w:type="dxa"/>
          </w:tcPr>
          <w:p w14:paraId="0899DD98" w14:textId="77777777" w:rsidR="00156C1A" w:rsidRPr="00EA7DE0" w:rsidRDefault="00156C1A" w:rsidP="00591C1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i/>
              </w:rPr>
            </w:pPr>
          </w:p>
        </w:tc>
        <w:tc>
          <w:tcPr>
            <w:tcW w:w="1734" w:type="dxa"/>
          </w:tcPr>
          <w:p w14:paraId="11D6BF21" w14:textId="77777777" w:rsidR="00156C1A" w:rsidRPr="00EA7DE0" w:rsidRDefault="00156C1A" w:rsidP="00591C1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i/>
              </w:rPr>
            </w:pPr>
          </w:p>
        </w:tc>
      </w:tr>
      <w:tr w:rsidR="00156C1A" w:rsidRPr="00EA7DE0" w14:paraId="0D83E781" w14:textId="77777777" w:rsidTr="00766E99">
        <w:trPr>
          <w:trHeight w:val="319"/>
        </w:trPr>
        <w:tc>
          <w:tcPr>
            <w:cnfStyle w:val="001000000000" w:firstRow="0" w:lastRow="0" w:firstColumn="1" w:lastColumn="0" w:oddVBand="0" w:evenVBand="0" w:oddHBand="0" w:evenHBand="0" w:firstRowFirstColumn="0" w:firstRowLastColumn="0" w:lastRowFirstColumn="0" w:lastRowLastColumn="0"/>
            <w:tcW w:w="5920" w:type="dxa"/>
            <w:hideMark/>
          </w:tcPr>
          <w:p w14:paraId="1AF5624E" w14:textId="6A315622" w:rsidR="00156C1A" w:rsidRPr="00A40BBE" w:rsidRDefault="00245C38" w:rsidP="00766E99">
            <w:pPr>
              <w:pStyle w:val="ListSymbols-"/>
              <w:spacing w:before="0" w:after="0" w:line="240" w:lineRule="auto"/>
              <w:ind w:left="426"/>
              <w:rPr>
                <w:rFonts w:asciiTheme="minorHAnsi" w:hAnsiTheme="minorHAnsi" w:cstheme="minorHAnsi"/>
                <w:b w:val="0"/>
              </w:rPr>
            </w:pPr>
            <w:r w:rsidRPr="00A40BBE">
              <w:rPr>
                <w:rFonts w:asciiTheme="minorHAnsi" w:hAnsiTheme="minorHAnsi" w:cstheme="minorHAnsi"/>
                <w:b w:val="0"/>
              </w:rPr>
              <w:t>Phân tích yêu cầu kinh doanh và nghiệp vụ</w:t>
            </w:r>
          </w:p>
        </w:tc>
        <w:tc>
          <w:tcPr>
            <w:tcW w:w="1701" w:type="dxa"/>
          </w:tcPr>
          <w:p w14:paraId="52C901B5" w14:textId="77777777" w:rsidR="00156C1A" w:rsidRPr="00A40BBE" w:rsidRDefault="00156C1A" w:rsidP="00591C1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p>
        </w:tc>
        <w:tc>
          <w:tcPr>
            <w:tcW w:w="1734" w:type="dxa"/>
          </w:tcPr>
          <w:p w14:paraId="04535F83" w14:textId="77777777" w:rsidR="00156C1A" w:rsidRPr="00A40BBE" w:rsidRDefault="00156C1A" w:rsidP="00591C1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rPr>
            </w:pPr>
          </w:p>
        </w:tc>
      </w:tr>
      <w:tr w:rsidR="00156C1A" w:rsidRPr="00EA7DE0" w14:paraId="2CF3D997" w14:textId="77777777" w:rsidTr="00766E99">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5920" w:type="dxa"/>
            <w:hideMark/>
          </w:tcPr>
          <w:p w14:paraId="1854FB36" w14:textId="14D24B76" w:rsidR="00156C1A" w:rsidRPr="00A40BBE" w:rsidRDefault="00245C38" w:rsidP="00766E99">
            <w:pPr>
              <w:pStyle w:val="ListSymbols-"/>
              <w:spacing w:before="0" w:after="0" w:line="240" w:lineRule="auto"/>
              <w:ind w:left="426"/>
              <w:rPr>
                <w:rFonts w:asciiTheme="minorHAnsi" w:hAnsiTheme="minorHAnsi" w:cstheme="minorHAnsi"/>
                <w:b w:val="0"/>
              </w:rPr>
            </w:pPr>
            <w:r w:rsidRPr="00A40BBE">
              <w:rPr>
                <w:rFonts w:asciiTheme="minorHAnsi" w:hAnsiTheme="minorHAnsi" w:cstheme="minorHAnsi"/>
                <w:b w:val="0"/>
              </w:rPr>
              <w:t>Thiết kế cơ sở dữ liệu</w:t>
            </w:r>
          </w:p>
        </w:tc>
        <w:tc>
          <w:tcPr>
            <w:tcW w:w="1701" w:type="dxa"/>
          </w:tcPr>
          <w:p w14:paraId="0F35F4B4" w14:textId="77777777" w:rsidR="00156C1A" w:rsidRPr="00A40BBE" w:rsidRDefault="00156C1A" w:rsidP="00591C1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1734" w:type="dxa"/>
          </w:tcPr>
          <w:p w14:paraId="23F945B4" w14:textId="77777777" w:rsidR="00156C1A" w:rsidRPr="00A40BBE" w:rsidRDefault="00156C1A" w:rsidP="00591C1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r>
      <w:tr w:rsidR="00156C1A" w:rsidRPr="00EA7DE0" w14:paraId="73EDE99E" w14:textId="77777777" w:rsidTr="00766E99">
        <w:trPr>
          <w:trHeight w:val="319"/>
        </w:trPr>
        <w:tc>
          <w:tcPr>
            <w:cnfStyle w:val="001000000000" w:firstRow="0" w:lastRow="0" w:firstColumn="1" w:lastColumn="0" w:oddVBand="0" w:evenVBand="0" w:oddHBand="0" w:evenHBand="0" w:firstRowFirstColumn="0" w:firstRowLastColumn="0" w:lastRowFirstColumn="0" w:lastRowLastColumn="0"/>
            <w:tcW w:w="5920" w:type="dxa"/>
            <w:hideMark/>
          </w:tcPr>
          <w:p w14:paraId="21EF4F79" w14:textId="34A910EE" w:rsidR="00156C1A" w:rsidRPr="00A40BBE" w:rsidRDefault="00245C38" w:rsidP="00766E99">
            <w:pPr>
              <w:pStyle w:val="ListSymbols-"/>
              <w:spacing w:before="0" w:after="0" w:line="240" w:lineRule="auto"/>
              <w:ind w:left="426"/>
              <w:rPr>
                <w:rFonts w:asciiTheme="minorHAnsi" w:hAnsiTheme="minorHAnsi" w:cstheme="minorHAnsi"/>
                <w:b w:val="0"/>
              </w:rPr>
            </w:pPr>
            <w:r w:rsidRPr="00A40BBE">
              <w:rPr>
                <w:rFonts w:asciiTheme="minorHAnsi" w:hAnsiTheme="minorHAnsi" w:cstheme="minorHAnsi"/>
                <w:b w:val="0"/>
              </w:rPr>
              <w:t>Thiết kế cấu trúc hệ thống</w:t>
            </w:r>
          </w:p>
        </w:tc>
        <w:tc>
          <w:tcPr>
            <w:tcW w:w="1701" w:type="dxa"/>
          </w:tcPr>
          <w:p w14:paraId="74C891B9" w14:textId="77777777" w:rsidR="00156C1A" w:rsidRPr="00A40BBE" w:rsidRDefault="00156C1A" w:rsidP="00591C1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734" w:type="dxa"/>
          </w:tcPr>
          <w:p w14:paraId="4D8B4BF6" w14:textId="77777777" w:rsidR="00156C1A" w:rsidRPr="00A40BBE" w:rsidRDefault="00156C1A" w:rsidP="00591C1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156C1A" w:rsidRPr="00EA7DE0" w14:paraId="5FC920C1" w14:textId="77777777" w:rsidTr="00766E99">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5920" w:type="dxa"/>
          </w:tcPr>
          <w:p w14:paraId="092836A8" w14:textId="61BDF086" w:rsidR="00156C1A" w:rsidRPr="00A40BBE" w:rsidRDefault="00245C38" w:rsidP="00766E99">
            <w:pPr>
              <w:pStyle w:val="ListSymbols-"/>
              <w:spacing w:before="0" w:after="0" w:line="240" w:lineRule="auto"/>
              <w:ind w:left="426"/>
              <w:rPr>
                <w:rFonts w:asciiTheme="minorHAnsi" w:hAnsiTheme="minorHAnsi" w:cstheme="minorHAnsi"/>
                <w:b w:val="0"/>
              </w:rPr>
            </w:pPr>
            <w:r w:rsidRPr="00A40BBE">
              <w:rPr>
                <w:rFonts w:asciiTheme="minorHAnsi" w:hAnsiTheme="minorHAnsi" w:cstheme="minorHAnsi"/>
                <w:b w:val="0"/>
              </w:rPr>
              <w:t>Thiết kế giao diện người dùng</w:t>
            </w:r>
          </w:p>
        </w:tc>
        <w:tc>
          <w:tcPr>
            <w:tcW w:w="1701" w:type="dxa"/>
          </w:tcPr>
          <w:p w14:paraId="66C58001" w14:textId="77777777" w:rsidR="00156C1A" w:rsidRPr="00A40BBE" w:rsidRDefault="00156C1A" w:rsidP="00591C1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i/>
              </w:rPr>
            </w:pPr>
          </w:p>
        </w:tc>
        <w:tc>
          <w:tcPr>
            <w:tcW w:w="1734" w:type="dxa"/>
          </w:tcPr>
          <w:p w14:paraId="41CC9050" w14:textId="77777777" w:rsidR="00156C1A" w:rsidRPr="00A40BBE" w:rsidRDefault="00156C1A" w:rsidP="00591C1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i/>
              </w:rPr>
            </w:pPr>
          </w:p>
        </w:tc>
      </w:tr>
      <w:tr w:rsidR="00156C1A" w:rsidRPr="00EA7DE0" w14:paraId="1B0F0608" w14:textId="77777777" w:rsidTr="00766E99">
        <w:trPr>
          <w:trHeight w:val="319"/>
        </w:trPr>
        <w:tc>
          <w:tcPr>
            <w:cnfStyle w:val="001000000000" w:firstRow="0" w:lastRow="0" w:firstColumn="1" w:lastColumn="0" w:oddVBand="0" w:evenVBand="0" w:oddHBand="0" w:evenHBand="0" w:firstRowFirstColumn="0" w:firstRowLastColumn="0" w:lastRowFirstColumn="0" w:lastRowLastColumn="0"/>
            <w:tcW w:w="5920" w:type="dxa"/>
            <w:hideMark/>
          </w:tcPr>
          <w:p w14:paraId="41FA8832" w14:textId="16EA79FC" w:rsidR="00156C1A" w:rsidRPr="00245C38" w:rsidRDefault="00787425" w:rsidP="00766E99">
            <w:pPr>
              <w:pStyle w:val="ListLetters"/>
              <w:spacing w:before="0" w:after="0" w:line="240" w:lineRule="auto"/>
              <w:ind w:left="426"/>
              <w:rPr>
                <w:rFonts w:asciiTheme="minorHAnsi" w:hAnsiTheme="minorHAnsi" w:cstheme="minorHAnsi"/>
              </w:rPr>
            </w:pPr>
            <w:r>
              <w:rPr>
                <w:rFonts w:asciiTheme="minorHAnsi" w:hAnsiTheme="minorHAnsi" w:cstheme="minorHAnsi"/>
              </w:rPr>
              <w:lastRenderedPageBreak/>
              <w:t>Phát triển hệ thống với các module chức năng</w:t>
            </w:r>
          </w:p>
        </w:tc>
        <w:tc>
          <w:tcPr>
            <w:tcW w:w="1701" w:type="dxa"/>
          </w:tcPr>
          <w:p w14:paraId="4347B836" w14:textId="77777777" w:rsidR="00156C1A" w:rsidRPr="00EA7DE0" w:rsidRDefault="00156C1A" w:rsidP="00591C1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i/>
              </w:rPr>
            </w:pPr>
          </w:p>
        </w:tc>
        <w:tc>
          <w:tcPr>
            <w:tcW w:w="1734" w:type="dxa"/>
          </w:tcPr>
          <w:p w14:paraId="3172C57C" w14:textId="77777777" w:rsidR="00156C1A" w:rsidRPr="00EA7DE0" w:rsidRDefault="00156C1A" w:rsidP="00591C1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i/>
              </w:rPr>
            </w:pPr>
          </w:p>
        </w:tc>
      </w:tr>
      <w:tr w:rsidR="00156C1A" w:rsidRPr="00EA7DE0" w14:paraId="15EC8848" w14:textId="77777777" w:rsidTr="00766E9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920" w:type="dxa"/>
            <w:hideMark/>
          </w:tcPr>
          <w:p w14:paraId="2A672E89" w14:textId="5CB56A6E" w:rsidR="00766E99" w:rsidRPr="00766E99" w:rsidRDefault="00766E99" w:rsidP="00766E99">
            <w:pPr>
              <w:pStyle w:val="ListSymbols-"/>
              <w:spacing w:before="0" w:after="0" w:line="240" w:lineRule="auto"/>
              <w:ind w:left="426"/>
              <w:rPr>
                <w:rFonts w:asciiTheme="minorHAnsi" w:hAnsiTheme="minorHAnsi" w:cstheme="minorHAnsi"/>
                <w:b w:val="0"/>
              </w:rPr>
            </w:pPr>
            <w:r>
              <w:rPr>
                <w:rFonts w:asciiTheme="minorHAnsi" w:hAnsiTheme="minorHAnsi" w:cstheme="minorHAnsi"/>
                <w:b w:val="0"/>
              </w:rPr>
              <w:t>Phát triển giao diện người dùng trên Back-Ofice</w:t>
            </w:r>
          </w:p>
        </w:tc>
        <w:tc>
          <w:tcPr>
            <w:tcW w:w="1701" w:type="dxa"/>
          </w:tcPr>
          <w:p w14:paraId="5370F823" w14:textId="77777777" w:rsidR="00156C1A" w:rsidRPr="00EA7DE0" w:rsidRDefault="00156C1A" w:rsidP="00591C1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1734" w:type="dxa"/>
          </w:tcPr>
          <w:p w14:paraId="2FEC43A9" w14:textId="77777777" w:rsidR="00156C1A" w:rsidRPr="00EA7DE0" w:rsidRDefault="00156C1A" w:rsidP="00591C1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r>
      <w:tr w:rsidR="00156C1A" w:rsidRPr="00EA7DE0" w14:paraId="5B0DD59B" w14:textId="77777777" w:rsidTr="00766E99">
        <w:trPr>
          <w:trHeight w:val="327"/>
        </w:trPr>
        <w:tc>
          <w:tcPr>
            <w:cnfStyle w:val="001000000000" w:firstRow="0" w:lastRow="0" w:firstColumn="1" w:lastColumn="0" w:oddVBand="0" w:evenVBand="0" w:oddHBand="0" w:evenHBand="0" w:firstRowFirstColumn="0" w:firstRowLastColumn="0" w:lastRowFirstColumn="0" w:lastRowLastColumn="0"/>
            <w:tcW w:w="5920" w:type="dxa"/>
            <w:hideMark/>
          </w:tcPr>
          <w:p w14:paraId="2E34FC7D" w14:textId="1FD01D63" w:rsidR="00156C1A" w:rsidRPr="00A40BBE" w:rsidRDefault="00766E99" w:rsidP="00766E99">
            <w:pPr>
              <w:pStyle w:val="ListSymbols-"/>
              <w:spacing w:before="0" w:after="0" w:line="240" w:lineRule="auto"/>
              <w:ind w:left="426"/>
              <w:rPr>
                <w:rStyle w:val="TextbodyChar"/>
                <w:rFonts w:asciiTheme="minorHAnsi" w:hAnsiTheme="minorHAnsi"/>
                <w:b w:val="0"/>
              </w:rPr>
            </w:pPr>
            <w:r>
              <w:rPr>
                <w:rStyle w:val="TextbodyChar"/>
                <w:rFonts w:asciiTheme="minorHAnsi" w:hAnsiTheme="minorHAnsi"/>
                <w:b w:val="0"/>
              </w:rPr>
              <w:t>Phát triển giao diện người dùng trên Mobile app</w:t>
            </w:r>
          </w:p>
        </w:tc>
        <w:tc>
          <w:tcPr>
            <w:tcW w:w="1701" w:type="dxa"/>
          </w:tcPr>
          <w:p w14:paraId="41C70214" w14:textId="77777777" w:rsidR="00156C1A" w:rsidRPr="00EA7DE0" w:rsidRDefault="00156C1A" w:rsidP="00591C1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734" w:type="dxa"/>
          </w:tcPr>
          <w:p w14:paraId="0AA79BBA" w14:textId="77777777" w:rsidR="00156C1A" w:rsidRPr="00EA7DE0" w:rsidRDefault="00156C1A" w:rsidP="00591C1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156C1A" w:rsidRPr="00EA7DE0" w14:paraId="27D10765" w14:textId="77777777" w:rsidTr="00766E9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920" w:type="dxa"/>
          </w:tcPr>
          <w:p w14:paraId="3CC88D80" w14:textId="106A7234" w:rsidR="00156C1A" w:rsidRPr="00A40BBE" w:rsidRDefault="00766E99" w:rsidP="00766E99">
            <w:pPr>
              <w:pStyle w:val="ListSymbols-"/>
              <w:spacing w:before="0" w:after="0" w:line="240" w:lineRule="auto"/>
              <w:ind w:left="426"/>
              <w:rPr>
                <w:rFonts w:asciiTheme="minorHAnsi" w:hAnsiTheme="minorHAnsi" w:cstheme="minorHAnsi"/>
                <w:b w:val="0"/>
              </w:rPr>
            </w:pPr>
            <w:r>
              <w:rPr>
                <w:rFonts w:asciiTheme="minorHAnsi" w:hAnsiTheme="minorHAnsi" w:cstheme="minorHAnsi"/>
                <w:b w:val="0"/>
              </w:rPr>
              <w:t>Phát triển API</w:t>
            </w:r>
          </w:p>
        </w:tc>
        <w:tc>
          <w:tcPr>
            <w:tcW w:w="1701" w:type="dxa"/>
          </w:tcPr>
          <w:p w14:paraId="74E93A71" w14:textId="77777777" w:rsidR="00156C1A" w:rsidRPr="00EA7DE0" w:rsidRDefault="00156C1A" w:rsidP="00591C1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1734" w:type="dxa"/>
          </w:tcPr>
          <w:p w14:paraId="3274042D" w14:textId="77777777" w:rsidR="00156C1A" w:rsidRPr="00EA7DE0" w:rsidRDefault="00156C1A" w:rsidP="00591C1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r>
      <w:tr w:rsidR="00156C1A" w:rsidRPr="00EA7DE0" w14:paraId="33B0BA45" w14:textId="77777777" w:rsidTr="00766E99">
        <w:trPr>
          <w:trHeight w:val="327"/>
        </w:trPr>
        <w:tc>
          <w:tcPr>
            <w:cnfStyle w:val="001000000000" w:firstRow="0" w:lastRow="0" w:firstColumn="1" w:lastColumn="0" w:oddVBand="0" w:evenVBand="0" w:oddHBand="0" w:evenHBand="0" w:firstRowFirstColumn="0" w:firstRowLastColumn="0" w:lastRowFirstColumn="0" w:lastRowLastColumn="0"/>
            <w:tcW w:w="5920" w:type="dxa"/>
          </w:tcPr>
          <w:p w14:paraId="19156764" w14:textId="5EABF82D" w:rsidR="00156C1A" w:rsidRPr="00A40BBE" w:rsidRDefault="00766E99" w:rsidP="00766E99">
            <w:pPr>
              <w:pStyle w:val="ListSymbols-"/>
              <w:spacing w:before="0" w:after="0" w:line="240" w:lineRule="auto"/>
              <w:ind w:left="426"/>
              <w:rPr>
                <w:rStyle w:val="TextbodyChar"/>
                <w:rFonts w:asciiTheme="minorHAnsi" w:hAnsiTheme="minorHAnsi"/>
                <w:b w:val="0"/>
              </w:rPr>
            </w:pPr>
            <w:r>
              <w:rPr>
                <w:rStyle w:val="TextbodyChar"/>
                <w:rFonts w:asciiTheme="minorHAnsi" w:hAnsiTheme="minorHAnsi"/>
                <w:b w:val="0"/>
              </w:rPr>
              <w:t>Tích hợp giao diện và API</w:t>
            </w:r>
          </w:p>
        </w:tc>
        <w:tc>
          <w:tcPr>
            <w:tcW w:w="1701" w:type="dxa"/>
          </w:tcPr>
          <w:p w14:paraId="652C158F" w14:textId="77777777" w:rsidR="00156C1A" w:rsidRPr="00EA7DE0" w:rsidRDefault="00156C1A" w:rsidP="00591C1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734" w:type="dxa"/>
          </w:tcPr>
          <w:p w14:paraId="6743EB8F" w14:textId="77777777" w:rsidR="00156C1A" w:rsidRPr="00EA7DE0" w:rsidRDefault="00156C1A" w:rsidP="00591C1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156C1A" w:rsidRPr="00EA7DE0" w14:paraId="2D717CE6" w14:textId="77777777" w:rsidTr="00766E9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920" w:type="dxa"/>
          </w:tcPr>
          <w:p w14:paraId="218AA9B0" w14:textId="4BD58CE9" w:rsidR="00156C1A" w:rsidRPr="00A40BBE" w:rsidRDefault="00766E99" w:rsidP="00766E99">
            <w:pPr>
              <w:pStyle w:val="ListSymbols-"/>
              <w:spacing w:before="0" w:after="0" w:line="240" w:lineRule="auto"/>
              <w:ind w:left="426"/>
              <w:rPr>
                <w:rFonts w:asciiTheme="minorHAnsi" w:hAnsiTheme="minorHAnsi" w:cstheme="minorHAnsi"/>
                <w:b w:val="0"/>
              </w:rPr>
            </w:pPr>
            <w:r>
              <w:rPr>
                <w:rFonts w:asciiTheme="minorHAnsi" w:hAnsiTheme="minorHAnsi" w:cstheme="minorHAnsi"/>
                <w:b w:val="0"/>
              </w:rPr>
              <w:t>Triển khai và Unit test trên môi trường Alta</w:t>
            </w:r>
          </w:p>
        </w:tc>
        <w:tc>
          <w:tcPr>
            <w:tcW w:w="1701" w:type="dxa"/>
          </w:tcPr>
          <w:p w14:paraId="5F9C9A21" w14:textId="77777777" w:rsidR="00156C1A" w:rsidRPr="00EA7DE0" w:rsidRDefault="00156C1A" w:rsidP="00591C1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1734" w:type="dxa"/>
          </w:tcPr>
          <w:p w14:paraId="15D1D1FC" w14:textId="77777777" w:rsidR="00156C1A" w:rsidRPr="00EA7DE0" w:rsidRDefault="00156C1A" w:rsidP="00591C1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r>
      <w:tr w:rsidR="00156C1A" w:rsidRPr="00EA7DE0" w14:paraId="057F900D" w14:textId="77777777" w:rsidTr="00766E99">
        <w:trPr>
          <w:trHeight w:val="327"/>
        </w:trPr>
        <w:tc>
          <w:tcPr>
            <w:cnfStyle w:val="001000000000" w:firstRow="0" w:lastRow="0" w:firstColumn="1" w:lastColumn="0" w:oddVBand="0" w:evenVBand="0" w:oddHBand="0" w:evenHBand="0" w:firstRowFirstColumn="0" w:firstRowLastColumn="0" w:lastRowFirstColumn="0" w:lastRowLastColumn="0"/>
            <w:tcW w:w="5920" w:type="dxa"/>
            <w:hideMark/>
          </w:tcPr>
          <w:p w14:paraId="75D160EA" w14:textId="4C691DFB" w:rsidR="00156C1A" w:rsidRPr="00EA7DE0" w:rsidRDefault="00787425" w:rsidP="00766E99">
            <w:pPr>
              <w:pStyle w:val="ListLetters"/>
              <w:spacing w:before="0" w:after="0" w:line="240" w:lineRule="auto"/>
              <w:ind w:left="426"/>
              <w:rPr>
                <w:rFonts w:asciiTheme="minorHAnsi" w:hAnsiTheme="minorHAnsi" w:cstheme="minorHAnsi"/>
              </w:rPr>
            </w:pPr>
            <w:r>
              <w:rPr>
                <w:rFonts w:asciiTheme="minorHAnsi" w:hAnsiTheme="minorHAnsi" w:cstheme="minorHAnsi"/>
              </w:rPr>
              <w:t>Kiểm tra và nghiệm thu</w:t>
            </w:r>
            <w:r w:rsidR="00EB4CF4">
              <w:rPr>
                <w:rFonts w:asciiTheme="minorHAnsi" w:hAnsiTheme="minorHAnsi" w:cstheme="minorHAnsi"/>
              </w:rPr>
              <w:t xml:space="preserve"> trên môi trường của Vietjet</w:t>
            </w:r>
          </w:p>
        </w:tc>
        <w:tc>
          <w:tcPr>
            <w:tcW w:w="1701" w:type="dxa"/>
          </w:tcPr>
          <w:p w14:paraId="7C7FD748" w14:textId="77777777" w:rsidR="00156C1A" w:rsidRPr="00EA7DE0" w:rsidRDefault="00156C1A" w:rsidP="00591C1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i/>
              </w:rPr>
            </w:pPr>
          </w:p>
        </w:tc>
        <w:tc>
          <w:tcPr>
            <w:tcW w:w="1734" w:type="dxa"/>
          </w:tcPr>
          <w:p w14:paraId="4F72E31C" w14:textId="77777777" w:rsidR="00156C1A" w:rsidRPr="00EA7DE0" w:rsidRDefault="00156C1A" w:rsidP="00591C1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bCs/>
                <w:i/>
              </w:rPr>
            </w:pPr>
          </w:p>
        </w:tc>
      </w:tr>
      <w:tr w:rsidR="00156C1A" w:rsidRPr="00EA7DE0" w14:paraId="1656DB5B" w14:textId="77777777" w:rsidTr="00766E9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920" w:type="dxa"/>
            <w:hideMark/>
          </w:tcPr>
          <w:p w14:paraId="09C60543" w14:textId="706D0FD2" w:rsidR="00156C1A" w:rsidRPr="00A40BBE" w:rsidRDefault="00EB4CF4" w:rsidP="008877BE">
            <w:pPr>
              <w:pStyle w:val="ListSymbols-"/>
              <w:spacing w:before="0" w:after="0" w:line="240" w:lineRule="auto"/>
              <w:ind w:left="426"/>
              <w:rPr>
                <w:rFonts w:asciiTheme="minorHAnsi" w:hAnsiTheme="minorHAnsi" w:cstheme="minorHAnsi"/>
                <w:b w:val="0"/>
              </w:rPr>
            </w:pPr>
            <w:r>
              <w:rPr>
                <w:rFonts w:asciiTheme="minorHAnsi" w:hAnsiTheme="minorHAnsi" w:cstheme="minorHAnsi"/>
                <w:b w:val="0"/>
              </w:rPr>
              <w:t>Bàn giao tài liệ</w:t>
            </w:r>
            <w:r w:rsidR="008877BE">
              <w:rPr>
                <w:rFonts w:asciiTheme="minorHAnsi" w:hAnsiTheme="minorHAnsi" w:cstheme="minorHAnsi"/>
                <w:b w:val="0"/>
              </w:rPr>
              <w:t>u</w:t>
            </w:r>
          </w:p>
        </w:tc>
        <w:tc>
          <w:tcPr>
            <w:tcW w:w="1701" w:type="dxa"/>
          </w:tcPr>
          <w:p w14:paraId="0CC49A35" w14:textId="77777777" w:rsidR="00156C1A" w:rsidRPr="00EA7DE0" w:rsidRDefault="00156C1A" w:rsidP="00591C1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1734" w:type="dxa"/>
          </w:tcPr>
          <w:p w14:paraId="6D5CA5F0" w14:textId="77777777" w:rsidR="00156C1A" w:rsidRPr="00EA7DE0" w:rsidRDefault="00156C1A" w:rsidP="00591C1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r>
      <w:tr w:rsidR="00156C1A" w:rsidRPr="00EA7DE0" w14:paraId="75423268" w14:textId="77777777" w:rsidTr="00766E99">
        <w:trPr>
          <w:trHeight w:val="327"/>
        </w:trPr>
        <w:tc>
          <w:tcPr>
            <w:cnfStyle w:val="001000000000" w:firstRow="0" w:lastRow="0" w:firstColumn="1" w:lastColumn="0" w:oddVBand="0" w:evenVBand="0" w:oddHBand="0" w:evenHBand="0" w:firstRowFirstColumn="0" w:firstRowLastColumn="0" w:lastRowFirstColumn="0" w:lastRowLastColumn="0"/>
            <w:tcW w:w="5920" w:type="dxa"/>
            <w:hideMark/>
          </w:tcPr>
          <w:p w14:paraId="1D29EC94" w14:textId="3D98F008" w:rsidR="00156C1A" w:rsidRPr="00A40BBE" w:rsidRDefault="00EB4CF4" w:rsidP="00766E99">
            <w:pPr>
              <w:pStyle w:val="ListSymbols-"/>
              <w:spacing w:before="0" w:after="0" w:line="240" w:lineRule="auto"/>
              <w:ind w:left="426"/>
              <w:rPr>
                <w:rFonts w:asciiTheme="minorHAnsi" w:hAnsiTheme="minorHAnsi" w:cstheme="minorHAnsi"/>
                <w:b w:val="0"/>
              </w:rPr>
            </w:pPr>
            <w:r>
              <w:rPr>
                <w:rFonts w:asciiTheme="minorHAnsi" w:hAnsiTheme="minorHAnsi" w:cstheme="minorHAnsi"/>
                <w:b w:val="0"/>
              </w:rPr>
              <w:t>Nghiệm thu chức năng với người dùng cuối</w:t>
            </w:r>
          </w:p>
        </w:tc>
        <w:tc>
          <w:tcPr>
            <w:tcW w:w="1701" w:type="dxa"/>
          </w:tcPr>
          <w:p w14:paraId="6C65BE48" w14:textId="77777777" w:rsidR="00156C1A" w:rsidRPr="00EA7DE0" w:rsidRDefault="00156C1A" w:rsidP="00591C1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734" w:type="dxa"/>
          </w:tcPr>
          <w:p w14:paraId="1641CC2A" w14:textId="77777777" w:rsidR="00156C1A" w:rsidRPr="00EA7DE0" w:rsidRDefault="00156C1A" w:rsidP="00591C1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r w:rsidR="00156C1A" w:rsidRPr="00EA7DE0" w14:paraId="49E5DC39" w14:textId="77777777" w:rsidTr="00766E9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920" w:type="dxa"/>
            <w:hideMark/>
          </w:tcPr>
          <w:p w14:paraId="6C019E02" w14:textId="392206D8" w:rsidR="00156C1A" w:rsidRPr="00EA7DE0" w:rsidRDefault="008877BE" w:rsidP="00EB4CF4">
            <w:pPr>
              <w:pStyle w:val="ListLetters"/>
              <w:spacing w:before="0" w:after="0" w:line="240" w:lineRule="auto"/>
              <w:ind w:left="426"/>
              <w:rPr>
                <w:rFonts w:asciiTheme="minorHAnsi" w:hAnsiTheme="minorHAnsi" w:cstheme="minorHAnsi"/>
              </w:rPr>
            </w:pPr>
            <w:r>
              <w:rPr>
                <w:rFonts w:asciiTheme="minorHAnsi" w:hAnsiTheme="minorHAnsi" w:cstheme="minorHAnsi"/>
              </w:rPr>
              <w:t>Triển khai thực tế</w:t>
            </w:r>
          </w:p>
        </w:tc>
        <w:tc>
          <w:tcPr>
            <w:tcW w:w="1701" w:type="dxa"/>
          </w:tcPr>
          <w:p w14:paraId="1517945C" w14:textId="77777777" w:rsidR="00156C1A" w:rsidRPr="00EA7DE0" w:rsidRDefault="00156C1A" w:rsidP="00591C1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i/>
              </w:rPr>
            </w:pPr>
          </w:p>
        </w:tc>
        <w:tc>
          <w:tcPr>
            <w:tcW w:w="1734" w:type="dxa"/>
          </w:tcPr>
          <w:p w14:paraId="44A35AF9" w14:textId="77777777" w:rsidR="00156C1A" w:rsidRPr="00EA7DE0" w:rsidRDefault="00156C1A" w:rsidP="00591C1E">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bCs/>
                <w:i/>
              </w:rPr>
            </w:pPr>
          </w:p>
        </w:tc>
      </w:tr>
      <w:tr w:rsidR="00156C1A" w:rsidRPr="00EA7DE0" w14:paraId="4D08D61B" w14:textId="77777777" w:rsidTr="00766E99">
        <w:trPr>
          <w:trHeight w:val="367"/>
        </w:trPr>
        <w:tc>
          <w:tcPr>
            <w:cnfStyle w:val="001000000000" w:firstRow="0" w:lastRow="0" w:firstColumn="1" w:lastColumn="0" w:oddVBand="0" w:evenVBand="0" w:oddHBand="0" w:evenHBand="0" w:firstRowFirstColumn="0" w:firstRowLastColumn="0" w:lastRowFirstColumn="0" w:lastRowLastColumn="0"/>
            <w:tcW w:w="5920" w:type="dxa"/>
            <w:hideMark/>
          </w:tcPr>
          <w:p w14:paraId="5E9F00D6" w14:textId="17620DEB" w:rsidR="00156C1A" w:rsidRPr="00A40BBE" w:rsidRDefault="00156C1A" w:rsidP="00EB4CF4">
            <w:pPr>
              <w:pStyle w:val="ListSymbols-"/>
              <w:spacing w:before="0" w:after="0" w:line="240" w:lineRule="auto"/>
              <w:ind w:left="426"/>
              <w:rPr>
                <w:rFonts w:asciiTheme="minorHAnsi" w:hAnsiTheme="minorHAnsi" w:cstheme="minorHAnsi"/>
                <w:b w:val="0"/>
              </w:rPr>
            </w:pPr>
            <w:r w:rsidRPr="00A40BBE">
              <w:rPr>
                <w:rFonts w:asciiTheme="minorHAnsi" w:hAnsiTheme="minorHAnsi" w:cstheme="minorHAnsi"/>
                <w:b w:val="0"/>
              </w:rPr>
              <w:t>Go-live</w:t>
            </w:r>
            <w:r w:rsidR="00FF7E15" w:rsidRPr="00A40BBE">
              <w:rPr>
                <w:rStyle w:val="FootnoteReference"/>
                <w:rFonts w:asciiTheme="minorHAnsi" w:hAnsiTheme="minorHAnsi" w:cstheme="minorHAnsi"/>
                <w:b w:val="0"/>
              </w:rPr>
              <w:footnoteReference w:id="1"/>
            </w:r>
          </w:p>
        </w:tc>
        <w:tc>
          <w:tcPr>
            <w:tcW w:w="1701" w:type="dxa"/>
          </w:tcPr>
          <w:p w14:paraId="14EFFA7F" w14:textId="77777777" w:rsidR="00156C1A" w:rsidRPr="00EA7DE0" w:rsidRDefault="00156C1A" w:rsidP="00591C1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734" w:type="dxa"/>
          </w:tcPr>
          <w:p w14:paraId="55698B10" w14:textId="77777777" w:rsidR="00156C1A" w:rsidRPr="00EA7DE0" w:rsidRDefault="00156C1A" w:rsidP="00591C1E">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670A95DC" w14:textId="6179A8F0" w:rsidR="005773E3" w:rsidRPr="00EF4D37" w:rsidRDefault="005773E3" w:rsidP="00D16770">
      <w:pPr>
        <w:pStyle w:val="Heading1"/>
      </w:pPr>
      <w:bookmarkStart w:id="137" w:name="_Toc471224861"/>
      <w:bookmarkStart w:id="138" w:name="_Toc52610687"/>
      <w:r w:rsidRPr="00EF4D37">
        <w:t>Other Requirements</w:t>
      </w:r>
      <w:bookmarkEnd w:id="137"/>
      <w:bookmarkEnd w:id="138"/>
    </w:p>
    <w:p w14:paraId="1C2400C6" w14:textId="6998B671" w:rsidR="005773E3" w:rsidRDefault="00B01B98" w:rsidP="00B01B98">
      <w:pPr>
        <w:ind w:left="360"/>
      </w:pPr>
      <w:r>
        <w:t>N/A</w:t>
      </w:r>
    </w:p>
    <w:p w14:paraId="2C3E7C54" w14:textId="57396846" w:rsidR="00BA6142" w:rsidRDefault="000A3878" w:rsidP="00D16770">
      <w:pPr>
        <w:pStyle w:val="Heading1"/>
      </w:pPr>
      <w:bookmarkStart w:id="139" w:name="_Toc52610688"/>
      <w:r>
        <w:t>Phụ lục</w:t>
      </w:r>
      <w:bookmarkEnd w:id="139"/>
    </w:p>
    <w:p w14:paraId="74347888" w14:textId="386DA751" w:rsidR="00BA6142" w:rsidRDefault="000A3878" w:rsidP="00794D56">
      <w:pPr>
        <w:pStyle w:val="Heading2"/>
      </w:pPr>
      <w:bookmarkStart w:id="140" w:name="_Toc52610689"/>
      <w:r>
        <w:t>Danh sách từ viết tắt</w:t>
      </w:r>
      <w:bookmarkEnd w:id="140"/>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4590"/>
        <w:gridCol w:w="3235"/>
      </w:tblGrid>
      <w:tr w:rsidR="00BC4235" w14:paraId="3814BE3F" w14:textId="77777777" w:rsidTr="00601D20">
        <w:tc>
          <w:tcPr>
            <w:tcW w:w="1170" w:type="dxa"/>
          </w:tcPr>
          <w:p w14:paraId="53CB91F7" w14:textId="73E483B6" w:rsidR="00BC4235" w:rsidRDefault="00BC4235" w:rsidP="00BC4235">
            <w:r>
              <w:t>FDS</w:t>
            </w:r>
          </w:p>
        </w:tc>
        <w:tc>
          <w:tcPr>
            <w:tcW w:w="4590" w:type="dxa"/>
          </w:tcPr>
          <w:p w14:paraId="43AB924A" w14:textId="41DA81D3" w:rsidR="00BC4235" w:rsidRDefault="00BC4235" w:rsidP="00BC4235">
            <w:r>
              <w:t>Flight Documentation Management System</w:t>
            </w:r>
          </w:p>
        </w:tc>
        <w:tc>
          <w:tcPr>
            <w:tcW w:w="3235" w:type="dxa"/>
          </w:tcPr>
          <w:p w14:paraId="2817E764" w14:textId="05683E79" w:rsidR="00BC4235" w:rsidRDefault="00BC4235" w:rsidP="00BC4235">
            <w:r>
              <w:t>Hệ thống quản lý tài liệu cho các chuyến bay</w:t>
            </w:r>
          </w:p>
        </w:tc>
      </w:tr>
      <w:tr w:rsidR="00BC4235" w14:paraId="035D806B" w14:textId="77777777" w:rsidTr="00601D20">
        <w:tc>
          <w:tcPr>
            <w:tcW w:w="1170" w:type="dxa"/>
          </w:tcPr>
          <w:p w14:paraId="0ED34557" w14:textId="77777777" w:rsidR="00BC4235" w:rsidRDefault="00BC4235" w:rsidP="00BC4235"/>
        </w:tc>
        <w:tc>
          <w:tcPr>
            <w:tcW w:w="4590" w:type="dxa"/>
          </w:tcPr>
          <w:p w14:paraId="5A17D4E6" w14:textId="77777777" w:rsidR="00BC4235" w:rsidRDefault="00BC4235" w:rsidP="00BC4235"/>
        </w:tc>
        <w:tc>
          <w:tcPr>
            <w:tcW w:w="3235" w:type="dxa"/>
          </w:tcPr>
          <w:p w14:paraId="5F4F6188" w14:textId="77777777" w:rsidR="00BC4235" w:rsidRDefault="00BC4235" w:rsidP="00BC4235"/>
        </w:tc>
      </w:tr>
    </w:tbl>
    <w:p w14:paraId="372AA6E8" w14:textId="0BAF2C82" w:rsidR="00BA6142" w:rsidRDefault="000A3878" w:rsidP="00794D56">
      <w:pPr>
        <w:pStyle w:val="Heading2"/>
      </w:pPr>
      <w:bookmarkStart w:id="141" w:name="_Toc52610690"/>
      <w:r>
        <w:t xml:space="preserve">Bảng chú </w:t>
      </w:r>
      <w:r w:rsidRPr="00794D56">
        <w:t>giải</w:t>
      </w:r>
      <w:r>
        <w:t xml:space="preserve"> thuật ngữ</w:t>
      </w:r>
      <w:bookmarkEnd w:id="141"/>
    </w:p>
    <w:p w14:paraId="5A4B3C02" w14:textId="43893A78" w:rsidR="00601D20" w:rsidRPr="00794D56" w:rsidRDefault="00601D20" w:rsidP="00794D56">
      <w:pPr>
        <w:pStyle w:val="H2-Content"/>
      </w:pPr>
      <w:r>
        <w:t>N/A</w:t>
      </w:r>
    </w:p>
    <w:p w14:paraId="4AC2ACA0" w14:textId="723E9F4C" w:rsidR="00BA6142" w:rsidRDefault="002A57C2" w:rsidP="00794D56">
      <w:pPr>
        <w:pStyle w:val="Heading2"/>
      </w:pPr>
      <w:bookmarkStart w:id="142" w:name="_Toc52610691"/>
      <w:r>
        <w:t>Nguồn tham khảo và Tài liệu có liên quan</w:t>
      </w:r>
      <w:bookmarkEnd w:id="142"/>
    </w:p>
    <w:p w14:paraId="677208EA" w14:textId="13B85D18" w:rsidR="00794D56" w:rsidRPr="00794D56" w:rsidRDefault="00794D56" w:rsidP="00794D56">
      <w:pPr>
        <w:pStyle w:val="H2-Content"/>
      </w:pPr>
      <w:r>
        <w:t>N/A</w:t>
      </w:r>
    </w:p>
    <w:sectPr w:rsidR="00794D56" w:rsidRPr="00794D56">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3C7CC" w14:textId="77777777" w:rsidR="00C11584" w:rsidRDefault="00C11584" w:rsidP="0090017A">
      <w:pPr>
        <w:spacing w:after="0" w:line="240" w:lineRule="auto"/>
      </w:pPr>
      <w:r>
        <w:separator/>
      </w:r>
    </w:p>
  </w:endnote>
  <w:endnote w:type="continuationSeparator" w:id="0">
    <w:p w14:paraId="58CC845E" w14:textId="77777777" w:rsidR="00C11584" w:rsidRDefault="00C11584" w:rsidP="00900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w Cen MT">
    <w:altName w:val="Arial"/>
    <w:charset w:val="00"/>
    <w:family w:val="swiss"/>
    <w:pitch w:val="variable"/>
    <w:sig w:usb0="00000001"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75F04" w14:textId="2EA8BB3E" w:rsidR="00E41E58" w:rsidRPr="00AE0C29" w:rsidRDefault="00E41E58" w:rsidP="008912ED">
    <w:pPr>
      <w:pStyle w:val="Footer"/>
      <w:pBdr>
        <w:top w:val="single" w:sz="4" w:space="1" w:color="D9D9D9" w:themeColor="background1" w:themeShade="D9"/>
      </w:pBdr>
      <w:rPr>
        <w:b/>
        <w:bCs/>
      </w:rPr>
    </w:pPr>
    <w:r>
      <w:t xml:space="preserve">Copyright © </w:t>
    </w:r>
    <w:r>
      <w:fldChar w:fldCharType="begin" w:fldLock="1"/>
    </w:r>
    <w:r>
      <w:instrText xml:space="preserve"> DATE \@ "yyyy" </w:instrText>
    </w:r>
    <w:r>
      <w:fldChar w:fldCharType="separate"/>
    </w:r>
    <w:r>
      <w:t>201</w:t>
    </w:r>
    <w:r>
      <w:fldChar w:fldCharType="end"/>
    </w:r>
    <w:r>
      <w:t xml:space="preserve">9, </w:t>
    </w:r>
    <w:r>
      <w:rPr>
        <w:lang w:val="vi-VN"/>
      </w:rPr>
      <w:t>Alta Software</w:t>
    </w:r>
    <w:r>
      <w:t>. All Rights Reserved</w:t>
    </w:r>
    <w:r>
      <w:tab/>
    </w:r>
    <w:r>
      <w:fldChar w:fldCharType="begin"/>
    </w:r>
    <w:r>
      <w:instrText xml:space="preserve"> PAGE </w:instrText>
    </w:r>
    <w:r>
      <w:fldChar w:fldCharType="separate"/>
    </w:r>
    <w:r w:rsidR="001D4FD2">
      <w:rPr>
        <w:noProof/>
      </w:rPr>
      <w:t>12</w:t>
    </w:r>
    <w:r>
      <w:fldChar w:fldCharType="end"/>
    </w:r>
  </w:p>
  <w:p w14:paraId="6E04F338" w14:textId="77777777" w:rsidR="00E41E58" w:rsidRDefault="00E41E58">
    <w:pPr>
      <w:pStyle w:val="Footer"/>
    </w:pPr>
    <w:r>
      <w:t>Confidential and proprietary information subject to obligations of nondisclosure</w:t>
    </w:r>
  </w:p>
  <w:p w14:paraId="4EF39238" w14:textId="77777777" w:rsidR="00E41E58" w:rsidRDefault="00E41E5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9A99C" w14:textId="77777777" w:rsidR="00C11584" w:rsidRDefault="00C11584" w:rsidP="0090017A">
      <w:pPr>
        <w:spacing w:after="0" w:line="240" w:lineRule="auto"/>
      </w:pPr>
      <w:r>
        <w:separator/>
      </w:r>
    </w:p>
  </w:footnote>
  <w:footnote w:type="continuationSeparator" w:id="0">
    <w:p w14:paraId="5E15D0A5" w14:textId="77777777" w:rsidR="00C11584" w:rsidRDefault="00C11584" w:rsidP="0090017A">
      <w:pPr>
        <w:spacing w:after="0" w:line="240" w:lineRule="auto"/>
      </w:pPr>
      <w:r>
        <w:continuationSeparator/>
      </w:r>
    </w:p>
  </w:footnote>
  <w:footnote w:id="1">
    <w:p w14:paraId="27BCB528" w14:textId="42A5B88C" w:rsidR="00E41E58" w:rsidRDefault="00E41E58">
      <w:pPr>
        <w:pStyle w:val="FootnoteText"/>
      </w:pPr>
      <w:r>
        <w:rPr>
          <w:rStyle w:val="FootnoteReference"/>
        </w:rPr>
        <w:footnoteRef/>
      </w:r>
      <w:r>
        <w:t xml:space="preserve"> Giai đoạn đưa sản phẩ</w:t>
      </w:r>
      <w:bookmarkStart w:id="136" w:name="_GoBack"/>
      <w:bookmarkEnd w:id="136"/>
      <w:r>
        <w:t>m đi vào hoạt động thực tế.</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2A22E" w14:textId="77777777" w:rsidR="00E41E58" w:rsidRDefault="00C11584">
    <w:pPr>
      <w:pStyle w:val="Header"/>
    </w:pPr>
    <w:r>
      <w:rPr>
        <w:noProof/>
      </w:rPr>
      <w:pict w14:anchorId="46DD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6972313" o:spid="_x0000_s2050" type="#_x0000_t75" style="position:absolute;left:0;text-align:left;margin-left:0;margin-top:0;width:467.9pt;height:501.5pt;z-index:-251657216;mso-position-horizontal:center;mso-position-horizontal-relative:margin;mso-position-vertical:center;mso-position-vertical-relative:margin" o:allowincell="f">
          <v:imagedata r:id="rId1" o:title="alta-softwar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F1643" w14:textId="77777777" w:rsidR="00E41E58" w:rsidRPr="00572507" w:rsidRDefault="00C11584" w:rsidP="00572507">
    <w:pPr>
      <w:pStyle w:val="Header"/>
      <w:tabs>
        <w:tab w:val="clear" w:pos="4680"/>
        <w:tab w:val="clear" w:pos="9360"/>
        <w:tab w:val="left" w:pos="955"/>
        <w:tab w:val="center" w:pos="9356"/>
      </w:tabs>
      <w:rPr>
        <w:u w:val="single"/>
      </w:rPr>
    </w:pPr>
    <w:r>
      <w:rPr>
        <w:noProof/>
        <w:u w:val="single"/>
      </w:rPr>
      <w:pict w14:anchorId="39B8A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6972314" o:spid="_x0000_s2051" type="#_x0000_t75" style="position:absolute;left:0;text-align:left;margin-left:0;margin-top:0;width:467.9pt;height:501.5pt;z-index:-251656192;mso-position-horizontal:center;mso-position-horizontal-relative:margin;mso-position-vertical:center;mso-position-vertical-relative:margin" o:allowincell="f">
          <v:imagedata r:id="rId1" o:title="alta-software" gain="19661f" blacklevel="22938f"/>
          <w10:wrap anchorx="margin" anchory="margin"/>
        </v:shape>
      </w:pict>
    </w:r>
    <w:r w:rsidR="00E41E58" w:rsidRPr="00572507">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C0C1" w14:textId="77777777" w:rsidR="00E41E58" w:rsidRDefault="00C11584">
    <w:pPr>
      <w:pStyle w:val="Header"/>
    </w:pPr>
    <w:r>
      <w:rPr>
        <w:noProof/>
      </w:rPr>
      <w:pict w14:anchorId="7BB11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6972312" o:spid="_x0000_s2049" type="#_x0000_t75" style="position:absolute;left:0;text-align:left;margin-left:0;margin-top:0;width:467.9pt;height:501.5pt;z-index:-251658240;mso-position-horizontal:center;mso-position-horizontal-relative:margin;mso-position-vertical:center;mso-position-vertical-relative:margin" o:allowincell="f">
          <v:imagedata r:id="rId1" o:title="alta-softwar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B81AB" w14:textId="5EC3D7FA" w:rsidR="00E41E58" w:rsidRPr="009C5B49" w:rsidRDefault="00C11584" w:rsidP="009C5B49">
    <w:pPr>
      <w:pStyle w:val="Header"/>
      <w:pBdr>
        <w:bottom w:val="single" w:sz="4" w:space="1" w:color="auto"/>
      </w:pBdr>
      <w:tabs>
        <w:tab w:val="clear" w:pos="4680"/>
        <w:tab w:val="clear" w:pos="9360"/>
        <w:tab w:val="left" w:pos="955"/>
        <w:tab w:val="center" w:pos="9356"/>
      </w:tabs>
    </w:pPr>
    <w:r>
      <w:rPr>
        <w:noProof/>
        <w:u w:val="single"/>
      </w:rPr>
      <w:pict w14:anchorId="53BD1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0;width:467.9pt;height:501.5pt;z-index:-251654144;mso-position-horizontal:center;mso-position-horizontal-relative:margin;mso-position-vertical:center;mso-position-vertical-relative:margin" o:allowincell="f">
          <v:imagedata r:id="rId1" o:title="alta-software" gain="19661f" blacklevel="22938f"/>
          <w10:wrap anchorx="margin" anchory="margin"/>
        </v:shape>
      </w:pict>
    </w:r>
    <w:sdt>
      <w:sdtPr>
        <w:rPr>
          <w:b/>
          <w:i/>
        </w:rPr>
        <w:alias w:val="Title"/>
        <w:tag w:val=""/>
        <w:id w:val="-1877153955"/>
        <w:dataBinding w:prefixMappings="xmlns:ns0='http://purl.org/dc/elements/1.1/' xmlns:ns1='http://schemas.openxmlformats.org/package/2006/metadata/core-properties' " w:xpath="/ns1:coreProperties[1]/ns0:title[1]" w:storeItemID="{6C3C8BC8-F283-45AE-878A-BAB7291924A1}"/>
        <w:text/>
      </w:sdtPr>
      <w:sdtEndPr/>
      <w:sdtContent>
        <w:r w:rsidR="0032250E">
          <w:rPr>
            <w:b/>
            <w:i/>
          </w:rPr>
          <w:t>Flight Document Management System</w:t>
        </w:r>
      </w:sdtContent>
    </w:sdt>
    <w:r w:rsidR="00E41E58" w:rsidRPr="009C5B49">
      <w:rPr>
        <w:b/>
        <w:i/>
      </w:rPr>
      <w:t xml:space="preserve"> - </w:t>
    </w:r>
    <w:sdt>
      <w:sdtPr>
        <w:rPr>
          <w:b/>
          <w:i/>
        </w:rPr>
        <w:alias w:val="Subject"/>
        <w:tag w:val=""/>
        <w:id w:val="-702483202"/>
        <w:dataBinding w:prefixMappings="xmlns:ns0='http://purl.org/dc/elements/1.1/' xmlns:ns1='http://schemas.openxmlformats.org/package/2006/metadata/core-properties' " w:xpath="/ns1:coreProperties[1]/ns0:subject[1]" w:storeItemID="{6C3C8BC8-F283-45AE-878A-BAB7291924A1}"/>
        <w:text/>
      </w:sdtPr>
      <w:sdtEndPr/>
      <w:sdtContent>
        <w:r w:rsidR="00E41E58" w:rsidRPr="009C5B49">
          <w:rPr>
            <w:b/>
            <w:i/>
          </w:rPr>
          <w:t>Business Requirement Document</w:t>
        </w:r>
      </w:sdtContent>
    </w:sdt>
    <w:r w:rsidR="00E41E58" w:rsidRPr="009C5B49">
      <w:tab/>
    </w:r>
    <w:r w:rsidR="00E41E58" w:rsidRPr="009C5B49">
      <w:rPr>
        <w:b/>
        <w:i/>
      </w:rPr>
      <w:t xml:space="preserve">version: </w:t>
    </w:r>
    <w:sdt>
      <w:sdtPr>
        <w:rPr>
          <w:b/>
          <w:i/>
        </w:rPr>
        <w:alias w:val="Keywords"/>
        <w:tag w:val=""/>
        <w:id w:val="-131947577"/>
        <w:dataBinding w:prefixMappings="xmlns:ns0='http://purl.org/dc/elements/1.1/' xmlns:ns1='http://schemas.openxmlformats.org/package/2006/metadata/core-properties' " w:xpath="/ns1:coreProperties[1]/ns1:keywords[1]" w:storeItemID="{6C3C8BC8-F283-45AE-878A-BAB7291924A1}"/>
        <w:text/>
      </w:sdtPr>
      <w:sdtEndPr/>
      <w:sdtContent>
        <w:r w:rsidR="00324BA6">
          <w:rPr>
            <w:b/>
            <w:i/>
          </w:rPr>
          <w:t xml:space="preserve">1.0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0E2E8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B06B3"/>
    <w:multiLevelType w:val="hybridMultilevel"/>
    <w:tmpl w:val="8F344564"/>
    <w:lvl w:ilvl="0" w:tplc="1848EBD2">
      <w:numFmt w:val="bullet"/>
      <w:lvlText w:val="-"/>
      <w:lvlJc w:val="left"/>
      <w:pPr>
        <w:ind w:left="1440" w:hanging="54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58E4209"/>
    <w:multiLevelType w:val="hybridMultilevel"/>
    <w:tmpl w:val="D5407432"/>
    <w:lvl w:ilvl="0" w:tplc="2B40AD66">
      <w:start w:val="1"/>
      <w:numFmt w:val="bullet"/>
      <w:pStyle w:val="ListSymbols-"/>
      <w:lvlText w:val="-"/>
      <w:lvlJc w:val="left"/>
      <w:pPr>
        <w:ind w:left="1511" w:hanging="360"/>
      </w:pPr>
      <w:rPr>
        <w:rFonts w:ascii="Calibri" w:eastAsiaTheme="minorHAnsi" w:hAnsi="Calibri" w:cs="Calibri" w:hint="default"/>
      </w:rPr>
    </w:lvl>
    <w:lvl w:ilvl="1" w:tplc="04090003" w:tentative="1">
      <w:start w:val="1"/>
      <w:numFmt w:val="bullet"/>
      <w:lvlText w:val="o"/>
      <w:lvlJc w:val="left"/>
      <w:pPr>
        <w:ind w:left="2231" w:hanging="360"/>
      </w:pPr>
      <w:rPr>
        <w:rFonts w:ascii="Courier New" w:hAnsi="Courier New" w:cs="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3" w15:restartNumberingAfterBreak="0">
    <w:nsid w:val="0B706801"/>
    <w:multiLevelType w:val="hybridMultilevel"/>
    <w:tmpl w:val="86FAA65A"/>
    <w:lvl w:ilvl="0" w:tplc="0409000D">
      <w:start w:val="1"/>
      <w:numFmt w:val="bullet"/>
      <w:lvlText w:val=""/>
      <w:lvlJc w:val="left"/>
      <w:pPr>
        <w:ind w:left="567" w:hanging="283"/>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FD4A24"/>
    <w:multiLevelType w:val="hybridMultilevel"/>
    <w:tmpl w:val="3064E036"/>
    <w:lvl w:ilvl="0" w:tplc="0409000F">
      <w:start w:val="1"/>
      <w:numFmt w:val="decimal"/>
      <w:lvlText w:val="%1."/>
      <w:lvlJc w:val="left"/>
      <w:pPr>
        <w:ind w:left="720" w:hanging="360"/>
      </w:pPr>
    </w:lvl>
    <w:lvl w:ilvl="1" w:tplc="93B04C9C">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51580"/>
    <w:multiLevelType w:val="hybridMultilevel"/>
    <w:tmpl w:val="52E6CD12"/>
    <w:lvl w:ilvl="0" w:tplc="A75E74F8">
      <w:start w:val="1"/>
      <w:numFmt w:val="decimal"/>
      <w:pStyle w:val="Listnumbers"/>
      <w:lvlText w:val="%1."/>
      <w:lvlJc w:val="left"/>
      <w:pPr>
        <w:ind w:left="720" w:hanging="360"/>
      </w:pPr>
    </w:lvl>
    <w:lvl w:ilvl="1" w:tplc="AE7C3708">
      <w:start w:val="1"/>
      <w:numFmt w:val="lowerLetter"/>
      <w:pStyle w:val="ListLetters"/>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103C7"/>
    <w:multiLevelType w:val="hybridMultilevel"/>
    <w:tmpl w:val="37E6ED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3487412"/>
    <w:multiLevelType w:val="hybridMultilevel"/>
    <w:tmpl w:val="482AF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1440A"/>
    <w:multiLevelType w:val="hybridMultilevel"/>
    <w:tmpl w:val="7E3402BC"/>
    <w:lvl w:ilvl="0" w:tplc="93B04C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C2876"/>
    <w:multiLevelType w:val="hybridMultilevel"/>
    <w:tmpl w:val="E37A842A"/>
    <w:lvl w:ilvl="0" w:tplc="8DCC57DA">
      <w:start w:val="1"/>
      <w:numFmt w:val="decimal"/>
      <w:lvlText w:val="FDS_BR_0%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C00F0D"/>
    <w:multiLevelType w:val="multilevel"/>
    <w:tmpl w:val="8C04FA92"/>
    <w:lvl w:ilvl="0">
      <w:start w:val="1"/>
      <w:numFmt w:val="bullet"/>
      <w:lvlText w:val=""/>
      <w:lvlJc w:val="left"/>
      <w:pPr>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368" w:hanging="288"/>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87A04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C0876DF"/>
    <w:multiLevelType w:val="multilevel"/>
    <w:tmpl w:val="2B0CE42A"/>
    <w:lvl w:ilvl="0">
      <w:start w:val="1"/>
      <w:numFmt w:val="decimal"/>
      <w:pStyle w:val="Heading1"/>
      <w:lvlText w:val="%1."/>
      <w:lvlJc w:val="left"/>
      <w:pPr>
        <w:ind w:left="360" w:hanging="360"/>
      </w:pPr>
      <w:rPr>
        <w:rFonts w:hint="default"/>
        <w:b/>
        <w:i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2C86FC7"/>
    <w:multiLevelType w:val="hybridMultilevel"/>
    <w:tmpl w:val="3064E036"/>
    <w:lvl w:ilvl="0" w:tplc="0409000F">
      <w:start w:val="1"/>
      <w:numFmt w:val="decimal"/>
      <w:lvlText w:val="%1."/>
      <w:lvlJc w:val="left"/>
      <w:pPr>
        <w:ind w:left="720" w:hanging="360"/>
      </w:pPr>
    </w:lvl>
    <w:lvl w:ilvl="1" w:tplc="93B04C9C">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36B00"/>
    <w:multiLevelType w:val="hybridMultilevel"/>
    <w:tmpl w:val="710A0636"/>
    <w:lvl w:ilvl="0" w:tplc="8D9CFFC8">
      <w:start w:val="1"/>
      <w:numFmt w:val="decimal"/>
      <w:lvlText w:val="FDS_FL_0%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E0DDB"/>
    <w:multiLevelType w:val="multilevel"/>
    <w:tmpl w:val="6D467154"/>
    <w:lvl w:ilvl="0">
      <w:start w:val="1"/>
      <w:numFmt w:val="decimal"/>
      <w:lvlText w:val="%1.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A034B0B"/>
    <w:multiLevelType w:val="hybridMultilevel"/>
    <w:tmpl w:val="7772DCAA"/>
    <w:lvl w:ilvl="0" w:tplc="2AE61C92">
      <w:start w:val="1"/>
      <w:numFmt w:val="decimal"/>
      <w:lvlText w:val="%1."/>
      <w:lvlJc w:val="left"/>
      <w:pPr>
        <w:ind w:left="567" w:hanging="283"/>
      </w:pPr>
      <w:rPr>
        <w:rFonts w:hint="default"/>
      </w:rPr>
    </w:lvl>
    <w:lvl w:ilvl="1" w:tplc="93B04C9C">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0B70E0"/>
    <w:multiLevelType w:val="hybridMultilevel"/>
    <w:tmpl w:val="9EFE10F0"/>
    <w:lvl w:ilvl="0" w:tplc="0409000D">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8" w15:restartNumberingAfterBreak="0">
    <w:nsid w:val="428F3BB9"/>
    <w:multiLevelType w:val="hybridMultilevel"/>
    <w:tmpl w:val="EF10F1F0"/>
    <w:lvl w:ilvl="0" w:tplc="FB545230">
      <w:start w:val="1"/>
      <w:numFmt w:val="decimal"/>
      <w:lvlText w:val="FDS_NFR_0%1"/>
      <w:lvlJc w:val="left"/>
      <w:pPr>
        <w:ind w:left="45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9" w15:restartNumberingAfterBreak="0">
    <w:nsid w:val="42CF4044"/>
    <w:multiLevelType w:val="hybridMultilevel"/>
    <w:tmpl w:val="5CD4A3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663217"/>
    <w:multiLevelType w:val="hybridMultilevel"/>
    <w:tmpl w:val="C17424B8"/>
    <w:lvl w:ilvl="0" w:tplc="0409000D">
      <w:start w:val="1"/>
      <w:numFmt w:val="bullet"/>
      <w:lvlText w:val=""/>
      <w:lvlJc w:val="left"/>
      <w:pPr>
        <w:ind w:left="1550" w:hanging="360"/>
      </w:pPr>
      <w:rPr>
        <w:rFonts w:ascii="Wingdings" w:hAnsi="Wingdings" w:hint="default"/>
      </w:rPr>
    </w:lvl>
    <w:lvl w:ilvl="1" w:tplc="04090003" w:tentative="1">
      <w:start w:val="1"/>
      <w:numFmt w:val="bullet"/>
      <w:lvlText w:val="o"/>
      <w:lvlJc w:val="left"/>
      <w:pPr>
        <w:ind w:left="2270" w:hanging="360"/>
      </w:pPr>
      <w:rPr>
        <w:rFonts w:ascii="Courier New" w:hAnsi="Courier New" w:cs="Courier New" w:hint="default"/>
      </w:rPr>
    </w:lvl>
    <w:lvl w:ilvl="2" w:tplc="04090005" w:tentative="1">
      <w:start w:val="1"/>
      <w:numFmt w:val="bullet"/>
      <w:lvlText w:val=""/>
      <w:lvlJc w:val="left"/>
      <w:pPr>
        <w:ind w:left="2990" w:hanging="360"/>
      </w:pPr>
      <w:rPr>
        <w:rFonts w:ascii="Wingdings" w:hAnsi="Wingdings" w:hint="default"/>
      </w:rPr>
    </w:lvl>
    <w:lvl w:ilvl="3" w:tplc="04090001" w:tentative="1">
      <w:start w:val="1"/>
      <w:numFmt w:val="bullet"/>
      <w:lvlText w:val=""/>
      <w:lvlJc w:val="left"/>
      <w:pPr>
        <w:ind w:left="3710" w:hanging="360"/>
      </w:pPr>
      <w:rPr>
        <w:rFonts w:ascii="Symbol" w:hAnsi="Symbol" w:hint="default"/>
      </w:rPr>
    </w:lvl>
    <w:lvl w:ilvl="4" w:tplc="04090003" w:tentative="1">
      <w:start w:val="1"/>
      <w:numFmt w:val="bullet"/>
      <w:lvlText w:val="o"/>
      <w:lvlJc w:val="left"/>
      <w:pPr>
        <w:ind w:left="4430" w:hanging="360"/>
      </w:pPr>
      <w:rPr>
        <w:rFonts w:ascii="Courier New" w:hAnsi="Courier New" w:cs="Courier New" w:hint="default"/>
      </w:rPr>
    </w:lvl>
    <w:lvl w:ilvl="5" w:tplc="04090005" w:tentative="1">
      <w:start w:val="1"/>
      <w:numFmt w:val="bullet"/>
      <w:lvlText w:val=""/>
      <w:lvlJc w:val="left"/>
      <w:pPr>
        <w:ind w:left="5150" w:hanging="360"/>
      </w:pPr>
      <w:rPr>
        <w:rFonts w:ascii="Wingdings" w:hAnsi="Wingdings" w:hint="default"/>
      </w:rPr>
    </w:lvl>
    <w:lvl w:ilvl="6" w:tplc="04090001" w:tentative="1">
      <w:start w:val="1"/>
      <w:numFmt w:val="bullet"/>
      <w:lvlText w:val=""/>
      <w:lvlJc w:val="left"/>
      <w:pPr>
        <w:ind w:left="5870" w:hanging="360"/>
      </w:pPr>
      <w:rPr>
        <w:rFonts w:ascii="Symbol" w:hAnsi="Symbol" w:hint="default"/>
      </w:rPr>
    </w:lvl>
    <w:lvl w:ilvl="7" w:tplc="04090003" w:tentative="1">
      <w:start w:val="1"/>
      <w:numFmt w:val="bullet"/>
      <w:lvlText w:val="o"/>
      <w:lvlJc w:val="left"/>
      <w:pPr>
        <w:ind w:left="6590" w:hanging="360"/>
      </w:pPr>
      <w:rPr>
        <w:rFonts w:ascii="Courier New" w:hAnsi="Courier New" w:cs="Courier New" w:hint="default"/>
      </w:rPr>
    </w:lvl>
    <w:lvl w:ilvl="8" w:tplc="04090005" w:tentative="1">
      <w:start w:val="1"/>
      <w:numFmt w:val="bullet"/>
      <w:lvlText w:val=""/>
      <w:lvlJc w:val="left"/>
      <w:pPr>
        <w:ind w:left="7310" w:hanging="360"/>
      </w:pPr>
      <w:rPr>
        <w:rFonts w:ascii="Wingdings" w:hAnsi="Wingdings" w:hint="default"/>
      </w:rPr>
    </w:lvl>
  </w:abstractNum>
  <w:abstractNum w:abstractNumId="21" w15:restartNumberingAfterBreak="0">
    <w:nsid w:val="516563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25F28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F2D7189"/>
    <w:multiLevelType w:val="hybridMultilevel"/>
    <w:tmpl w:val="AD10F016"/>
    <w:lvl w:ilvl="0" w:tplc="93B04C9C">
      <w:numFmt w:val="bullet"/>
      <w:lvlText w:val="-"/>
      <w:lvlJc w:val="left"/>
      <w:pPr>
        <w:ind w:left="819" w:hanging="360"/>
      </w:pPr>
      <w:rPr>
        <w:rFonts w:ascii="Calibri" w:eastAsiaTheme="minorHAnsi" w:hAnsi="Calibri" w:cs="Calibri"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24" w15:restartNumberingAfterBreak="0">
    <w:nsid w:val="700360D1"/>
    <w:multiLevelType w:val="hybridMultilevel"/>
    <w:tmpl w:val="7F44D5BC"/>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3F7F97"/>
    <w:multiLevelType w:val="hybridMultilevel"/>
    <w:tmpl w:val="D5E41BC8"/>
    <w:lvl w:ilvl="0" w:tplc="B2981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80B64"/>
    <w:multiLevelType w:val="hybridMultilevel"/>
    <w:tmpl w:val="53287AA8"/>
    <w:lvl w:ilvl="0" w:tplc="93B04C9C">
      <w:numFmt w:val="bullet"/>
      <w:lvlText w:val="-"/>
      <w:lvlJc w:val="left"/>
      <w:pPr>
        <w:ind w:left="567" w:hanging="283"/>
      </w:pPr>
      <w:rPr>
        <w:rFonts w:ascii="Calibri" w:eastAsiaTheme="minorHAns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675060"/>
    <w:multiLevelType w:val="hybridMultilevel"/>
    <w:tmpl w:val="7772DCAA"/>
    <w:lvl w:ilvl="0" w:tplc="2AE61C92">
      <w:start w:val="1"/>
      <w:numFmt w:val="decimal"/>
      <w:lvlText w:val="%1."/>
      <w:lvlJc w:val="left"/>
      <w:pPr>
        <w:ind w:left="317" w:hanging="283"/>
      </w:pPr>
      <w:rPr>
        <w:rFonts w:hint="default"/>
      </w:rPr>
    </w:lvl>
    <w:lvl w:ilvl="1" w:tplc="93B04C9C">
      <w:numFmt w:val="bullet"/>
      <w:lvlText w:val="-"/>
      <w:lvlJc w:val="left"/>
      <w:pPr>
        <w:ind w:left="1550" w:hanging="360"/>
      </w:pPr>
      <w:rPr>
        <w:rFonts w:ascii="Calibri" w:eastAsiaTheme="minorHAnsi" w:hAnsi="Calibri" w:cs="Calibri" w:hint="default"/>
      </w:r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num w:numId="1">
    <w:abstractNumId w:val="15"/>
  </w:num>
  <w:num w:numId="2">
    <w:abstractNumId w:val="0"/>
  </w:num>
  <w:num w:numId="3">
    <w:abstractNumId w:val="12"/>
  </w:num>
  <w:num w:numId="4">
    <w:abstractNumId w:val="8"/>
  </w:num>
  <w:num w:numId="5">
    <w:abstractNumId w:val="5"/>
  </w:num>
  <w:num w:numId="6">
    <w:abstractNumId w:val="2"/>
  </w:num>
  <w:num w:numId="7">
    <w:abstractNumId w:val="8"/>
  </w:num>
  <w:num w:numId="8">
    <w:abstractNumId w:val="14"/>
  </w:num>
  <w:num w:numId="9">
    <w:abstractNumId w:val="9"/>
  </w:num>
  <w:num w:numId="10">
    <w:abstractNumId w:val="18"/>
  </w:num>
  <w:num w:numId="11">
    <w:abstractNumId w:val="21"/>
  </w:num>
  <w:num w:numId="12">
    <w:abstractNumId w:val="1"/>
  </w:num>
  <w:num w:numId="13">
    <w:abstractNumId w:val="22"/>
  </w:num>
  <w:num w:numId="14">
    <w:abstractNumId w:val="11"/>
  </w:num>
  <w:num w:numId="15">
    <w:abstractNumId w:val="10"/>
  </w:num>
  <w:num w:numId="16">
    <w:abstractNumId w:val="13"/>
  </w:num>
  <w:num w:numId="17">
    <w:abstractNumId w:val="23"/>
  </w:num>
  <w:num w:numId="18">
    <w:abstractNumId w:val="4"/>
  </w:num>
  <w:num w:numId="19">
    <w:abstractNumId w:val="7"/>
  </w:num>
  <w:num w:numId="20">
    <w:abstractNumId w:val="6"/>
  </w:num>
  <w:num w:numId="21">
    <w:abstractNumId w:val="16"/>
  </w:num>
  <w:num w:numId="22">
    <w:abstractNumId w:val="26"/>
  </w:num>
  <w:num w:numId="23">
    <w:abstractNumId w:val="24"/>
  </w:num>
  <w:num w:numId="24">
    <w:abstractNumId w:val="3"/>
  </w:num>
  <w:num w:numId="25">
    <w:abstractNumId w:val="19"/>
  </w:num>
  <w:num w:numId="26">
    <w:abstractNumId w:val="27"/>
  </w:num>
  <w:num w:numId="27">
    <w:abstractNumId w:val="17"/>
  </w:num>
  <w:num w:numId="28">
    <w:abstractNumId w:val="20"/>
  </w:num>
  <w:num w:numId="29">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hideSpellingErrors/>
  <w:hideGrammaticalErrors/>
  <w:proofState w:grammar="clean"/>
  <w:attachedTemplate r:id="rId1"/>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FB8"/>
    <w:rsid w:val="0000582F"/>
    <w:rsid w:val="00005E72"/>
    <w:rsid w:val="000116B7"/>
    <w:rsid w:val="000121C8"/>
    <w:rsid w:val="00016293"/>
    <w:rsid w:val="00031086"/>
    <w:rsid w:val="00031345"/>
    <w:rsid w:val="00034247"/>
    <w:rsid w:val="00041CCD"/>
    <w:rsid w:val="00047FD7"/>
    <w:rsid w:val="00053431"/>
    <w:rsid w:val="0006233B"/>
    <w:rsid w:val="000674F2"/>
    <w:rsid w:val="00083A29"/>
    <w:rsid w:val="000848DD"/>
    <w:rsid w:val="00085663"/>
    <w:rsid w:val="000879AE"/>
    <w:rsid w:val="00090A96"/>
    <w:rsid w:val="00096267"/>
    <w:rsid w:val="000A3878"/>
    <w:rsid w:val="000A4C89"/>
    <w:rsid w:val="000B2CD2"/>
    <w:rsid w:val="000B62AE"/>
    <w:rsid w:val="000C4754"/>
    <w:rsid w:val="000D285A"/>
    <w:rsid w:val="000E538A"/>
    <w:rsid w:val="000E76CB"/>
    <w:rsid w:val="000F05C2"/>
    <w:rsid w:val="000F4900"/>
    <w:rsid w:val="000F6080"/>
    <w:rsid w:val="00104668"/>
    <w:rsid w:val="00105791"/>
    <w:rsid w:val="001068CC"/>
    <w:rsid w:val="001112FF"/>
    <w:rsid w:val="00122DB6"/>
    <w:rsid w:val="00123382"/>
    <w:rsid w:val="00141AA5"/>
    <w:rsid w:val="00147956"/>
    <w:rsid w:val="001536BB"/>
    <w:rsid w:val="00156390"/>
    <w:rsid w:val="00156C1A"/>
    <w:rsid w:val="00157AE6"/>
    <w:rsid w:val="00157F82"/>
    <w:rsid w:val="001610FC"/>
    <w:rsid w:val="0017438F"/>
    <w:rsid w:val="0017747E"/>
    <w:rsid w:val="00185DE0"/>
    <w:rsid w:val="001A6408"/>
    <w:rsid w:val="001A7248"/>
    <w:rsid w:val="001B2071"/>
    <w:rsid w:val="001B6EF8"/>
    <w:rsid w:val="001C1DE7"/>
    <w:rsid w:val="001C423A"/>
    <w:rsid w:val="001C49E1"/>
    <w:rsid w:val="001C4E8C"/>
    <w:rsid w:val="001D1852"/>
    <w:rsid w:val="001D24C0"/>
    <w:rsid w:val="001D2514"/>
    <w:rsid w:val="001D4FD2"/>
    <w:rsid w:val="001E2405"/>
    <w:rsid w:val="001F175C"/>
    <w:rsid w:val="001F23C8"/>
    <w:rsid w:val="0020152B"/>
    <w:rsid w:val="00203A52"/>
    <w:rsid w:val="00205E0A"/>
    <w:rsid w:val="00205F4A"/>
    <w:rsid w:val="00206E52"/>
    <w:rsid w:val="00210CF5"/>
    <w:rsid w:val="00213251"/>
    <w:rsid w:val="002133C6"/>
    <w:rsid w:val="00222E61"/>
    <w:rsid w:val="002243D3"/>
    <w:rsid w:val="002324F4"/>
    <w:rsid w:val="002340DD"/>
    <w:rsid w:val="00235D83"/>
    <w:rsid w:val="00242568"/>
    <w:rsid w:val="00245C38"/>
    <w:rsid w:val="002561EE"/>
    <w:rsid w:val="002562F8"/>
    <w:rsid w:val="00257AC9"/>
    <w:rsid w:val="002608C3"/>
    <w:rsid w:val="002670E4"/>
    <w:rsid w:val="0027493F"/>
    <w:rsid w:val="00275BE8"/>
    <w:rsid w:val="00276791"/>
    <w:rsid w:val="002834AB"/>
    <w:rsid w:val="002840A1"/>
    <w:rsid w:val="00284F2A"/>
    <w:rsid w:val="00290F58"/>
    <w:rsid w:val="002929F6"/>
    <w:rsid w:val="002A182F"/>
    <w:rsid w:val="002A5539"/>
    <w:rsid w:val="002A57C2"/>
    <w:rsid w:val="002A64BB"/>
    <w:rsid w:val="002B0453"/>
    <w:rsid w:val="002B2D3F"/>
    <w:rsid w:val="002B32E6"/>
    <w:rsid w:val="002C44F7"/>
    <w:rsid w:val="002C51FF"/>
    <w:rsid w:val="002C559F"/>
    <w:rsid w:val="002D3FFE"/>
    <w:rsid w:val="002E0881"/>
    <w:rsid w:val="002E42F8"/>
    <w:rsid w:val="002F1458"/>
    <w:rsid w:val="002F4CC3"/>
    <w:rsid w:val="003019B2"/>
    <w:rsid w:val="003028BC"/>
    <w:rsid w:val="003111C5"/>
    <w:rsid w:val="003204F1"/>
    <w:rsid w:val="0032250E"/>
    <w:rsid w:val="00323D42"/>
    <w:rsid w:val="00324BA6"/>
    <w:rsid w:val="00330E89"/>
    <w:rsid w:val="00332A01"/>
    <w:rsid w:val="003374B4"/>
    <w:rsid w:val="003407A1"/>
    <w:rsid w:val="003609FF"/>
    <w:rsid w:val="00360AEE"/>
    <w:rsid w:val="00361F49"/>
    <w:rsid w:val="003722D5"/>
    <w:rsid w:val="003746F0"/>
    <w:rsid w:val="00381425"/>
    <w:rsid w:val="00381E90"/>
    <w:rsid w:val="00394AAA"/>
    <w:rsid w:val="003B2F84"/>
    <w:rsid w:val="003B30A5"/>
    <w:rsid w:val="003C711B"/>
    <w:rsid w:val="003D1AD3"/>
    <w:rsid w:val="003F62DF"/>
    <w:rsid w:val="003F6B9F"/>
    <w:rsid w:val="00400D91"/>
    <w:rsid w:val="00401C0A"/>
    <w:rsid w:val="00411D85"/>
    <w:rsid w:val="004142E3"/>
    <w:rsid w:val="00416727"/>
    <w:rsid w:val="00417A41"/>
    <w:rsid w:val="00420CB2"/>
    <w:rsid w:val="00443C61"/>
    <w:rsid w:val="00455779"/>
    <w:rsid w:val="00457731"/>
    <w:rsid w:val="0046562D"/>
    <w:rsid w:val="00472A31"/>
    <w:rsid w:val="00475748"/>
    <w:rsid w:val="00476315"/>
    <w:rsid w:val="0047655C"/>
    <w:rsid w:val="0047678A"/>
    <w:rsid w:val="00482C07"/>
    <w:rsid w:val="0048362B"/>
    <w:rsid w:val="004861B5"/>
    <w:rsid w:val="0049709D"/>
    <w:rsid w:val="004A02F5"/>
    <w:rsid w:val="004A46EC"/>
    <w:rsid w:val="004A5777"/>
    <w:rsid w:val="004B1839"/>
    <w:rsid w:val="004D0E61"/>
    <w:rsid w:val="004D1627"/>
    <w:rsid w:val="004E059F"/>
    <w:rsid w:val="004E470A"/>
    <w:rsid w:val="004F232F"/>
    <w:rsid w:val="004F5BAF"/>
    <w:rsid w:val="004F5C90"/>
    <w:rsid w:val="004F7D3A"/>
    <w:rsid w:val="0050557E"/>
    <w:rsid w:val="00506857"/>
    <w:rsid w:val="00523757"/>
    <w:rsid w:val="00525915"/>
    <w:rsid w:val="00527115"/>
    <w:rsid w:val="00531851"/>
    <w:rsid w:val="005327AA"/>
    <w:rsid w:val="0055529B"/>
    <w:rsid w:val="00570182"/>
    <w:rsid w:val="00572507"/>
    <w:rsid w:val="005773E3"/>
    <w:rsid w:val="00580DE5"/>
    <w:rsid w:val="005820E2"/>
    <w:rsid w:val="005834CD"/>
    <w:rsid w:val="00587988"/>
    <w:rsid w:val="00591C1E"/>
    <w:rsid w:val="00593B7E"/>
    <w:rsid w:val="0059629B"/>
    <w:rsid w:val="005A4B59"/>
    <w:rsid w:val="005B2BF2"/>
    <w:rsid w:val="005B3B1B"/>
    <w:rsid w:val="005B718E"/>
    <w:rsid w:val="005B784B"/>
    <w:rsid w:val="005C0B20"/>
    <w:rsid w:val="005C1EFE"/>
    <w:rsid w:val="005C2020"/>
    <w:rsid w:val="005C6AFA"/>
    <w:rsid w:val="005C6E75"/>
    <w:rsid w:val="005E2541"/>
    <w:rsid w:val="005F0EE9"/>
    <w:rsid w:val="005F378C"/>
    <w:rsid w:val="005F6B31"/>
    <w:rsid w:val="00601D20"/>
    <w:rsid w:val="006025C8"/>
    <w:rsid w:val="00614547"/>
    <w:rsid w:val="006174F2"/>
    <w:rsid w:val="00617F54"/>
    <w:rsid w:val="00626C55"/>
    <w:rsid w:val="006313DA"/>
    <w:rsid w:val="0063562E"/>
    <w:rsid w:val="00635D52"/>
    <w:rsid w:val="00641620"/>
    <w:rsid w:val="00643BFA"/>
    <w:rsid w:val="006522B0"/>
    <w:rsid w:val="00652374"/>
    <w:rsid w:val="00656603"/>
    <w:rsid w:val="006679E9"/>
    <w:rsid w:val="00674951"/>
    <w:rsid w:val="00676D99"/>
    <w:rsid w:val="006833D1"/>
    <w:rsid w:val="0069296B"/>
    <w:rsid w:val="00692A50"/>
    <w:rsid w:val="00694863"/>
    <w:rsid w:val="006A3B78"/>
    <w:rsid w:val="006A3BF2"/>
    <w:rsid w:val="006A56B8"/>
    <w:rsid w:val="006B03CF"/>
    <w:rsid w:val="006B1195"/>
    <w:rsid w:val="006C3146"/>
    <w:rsid w:val="006C3660"/>
    <w:rsid w:val="006D101C"/>
    <w:rsid w:val="006D3202"/>
    <w:rsid w:val="006D4C17"/>
    <w:rsid w:val="006E65D4"/>
    <w:rsid w:val="007140A0"/>
    <w:rsid w:val="00715296"/>
    <w:rsid w:val="00715326"/>
    <w:rsid w:val="00716F53"/>
    <w:rsid w:val="00724651"/>
    <w:rsid w:val="00752486"/>
    <w:rsid w:val="007604AF"/>
    <w:rsid w:val="00760ADA"/>
    <w:rsid w:val="00760F06"/>
    <w:rsid w:val="00764F3E"/>
    <w:rsid w:val="00766E99"/>
    <w:rsid w:val="00767BEF"/>
    <w:rsid w:val="0077045E"/>
    <w:rsid w:val="0077501A"/>
    <w:rsid w:val="00783839"/>
    <w:rsid w:val="00784EF0"/>
    <w:rsid w:val="00787425"/>
    <w:rsid w:val="007924BE"/>
    <w:rsid w:val="007946A7"/>
    <w:rsid w:val="00794D56"/>
    <w:rsid w:val="00795AA3"/>
    <w:rsid w:val="007A0179"/>
    <w:rsid w:val="007A56DF"/>
    <w:rsid w:val="007A7C13"/>
    <w:rsid w:val="007B2516"/>
    <w:rsid w:val="007C5179"/>
    <w:rsid w:val="007D25CC"/>
    <w:rsid w:val="007D7D9C"/>
    <w:rsid w:val="007E1855"/>
    <w:rsid w:val="007E288D"/>
    <w:rsid w:val="007E6CB5"/>
    <w:rsid w:val="007F2F53"/>
    <w:rsid w:val="00803943"/>
    <w:rsid w:val="008134B3"/>
    <w:rsid w:val="00817724"/>
    <w:rsid w:val="00820123"/>
    <w:rsid w:val="008249DE"/>
    <w:rsid w:val="00826AAD"/>
    <w:rsid w:val="0083558A"/>
    <w:rsid w:val="0083600D"/>
    <w:rsid w:val="00843EEF"/>
    <w:rsid w:val="008449FB"/>
    <w:rsid w:val="0084682C"/>
    <w:rsid w:val="0085113A"/>
    <w:rsid w:val="0085216D"/>
    <w:rsid w:val="00855619"/>
    <w:rsid w:val="00857C6D"/>
    <w:rsid w:val="00871571"/>
    <w:rsid w:val="00874F48"/>
    <w:rsid w:val="00881022"/>
    <w:rsid w:val="00883856"/>
    <w:rsid w:val="00884BEB"/>
    <w:rsid w:val="008877BE"/>
    <w:rsid w:val="008912ED"/>
    <w:rsid w:val="008956B3"/>
    <w:rsid w:val="008A24E8"/>
    <w:rsid w:val="008A29AE"/>
    <w:rsid w:val="008B01CE"/>
    <w:rsid w:val="008B0930"/>
    <w:rsid w:val="008B1644"/>
    <w:rsid w:val="008B5BA5"/>
    <w:rsid w:val="008C044C"/>
    <w:rsid w:val="008C43DD"/>
    <w:rsid w:val="008C7624"/>
    <w:rsid w:val="008C7E19"/>
    <w:rsid w:val="008D20CF"/>
    <w:rsid w:val="008E0FA4"/>
    <w:rsid w:val="008E3F6A"/>
    <w:rsid w:val="008E57D4"/>
    <w:rsid w:val="008E66F1"/>
    <w:rsid w:val="008F3295"/>
    <w:rsid w:val="008F3F2C"/>
    <w:rsid w:val="0090017A"/>
    <w:rsid w:val="0090626C"/>
    <w:rsid w:val="00913E47"/>
    <w:rsid w:val="00922EDB"/>
    <w:rsid w:val="00926366"/>
    <w:rsid w:val="009279F7"/>
    <w:rsid w:val="00932097"/>
    <w:rsid w:val="009328F2"/>
    <w:rsid w:val="00943E46"/>
    <w:rsid w:val="00944381"/>
    <w:rsid w:val="00944476"/>
    <w:rsid w:val="00946EB0"/>
    <w:rsid w:val="00947489"/>
    <w:rsid w:val="00947CE0"/>
    <w:rsid w:val="00955270"/>
    <w:rsid w:val="009667F8"/>
    <w:rsid w:val="00967A24"/>
    <w:rsid w:val="009730DA"/>
    <w:rsid w:val="009752D6"/>
    <w:rsid w:val="00975C64"/>
    <w:rsid w:val="009809F6"/>
    <w:rsid w:val="0098500C"/>
    <w:rsid w:val="00985FB7"/>
    <w:rsid w:val="00986CC5"/>
    <w:rsid w:val="00991181"/>
    <w:rsid w:val="00992EC6"/>
    <w:rsid w:val="009946FC"/>
    <w:rsid w:val="00994E21"/>
    <w:rsid w:val="00997397"/>
    <w:rsid w:val="009A6140"/>
    <w:rsid w:val="009A74BB"/>
    <w:rsid w:val="009B2D80"/>
    <w:rsid w:val="009B6D70"/>
    <w:rsid w:val="009C2F4A"/>
    <w:rsid w:val="009C5B49"/>
    <w:rsid w:val="009D11C4"/>
    <w:rsid w:val="009D2310"/>
    <w:rsid w:val="009E045D"/>
    <w:rsid w:val="009E6FD5"/>
    <w:rsid w:val="009F4691"/>
    <w:rsid w:val="00A00E7E"/>
    <w:rsid w:val="00A048BE"/>
    <w:rsid w:val="00A05C14"/>
    <w:rsid w:val="00A1440A"/>
    <w:rsid w:val="00A17573"/>
    <w:rsid w:val="00A2464B"/>
    <w:rsid w:val="00A24F17"/>
    <w:rsid w:val="00A26DDE"/>
    <w:rsid w:val="00A40BBE"/>
    <w:rsid w:val="00A51B81"/>
    <w:rsid w:val="00A51C8B"/>
    <w:rsid w:val="00A5466D"/>
    <w:rsid w:val="00A7004D"/>
    <w:rsid w:val="00A73CD0"/>
    <w:rsid w:val="00A8035B"/>
    <w:rsid w:val="00A93BAC"/>
    <w:rsid w:val="00AA3B58"/>
    <w:rsid w:val="00AA6857"/>
    <w:rsid w:val="00AB558D"/>
    <w:rsid w:val="00AD3D38"/>
    <w:rsid w:val="00AD60CB"/>
    <w:rsid w:val="00AE0C29"/>
    <w:rsid w:val="00AE3610"/>
    <w:rsid w:val="00AF2244"/>
    <w:rsid w:val="00AF7481"/>
    <w:rsid w:val="00B01B98"/>
    <w:rsid w:val="00B03F5E"/>
    <w:rsid w:val="00B0586B"/>
    <w:rsid w:val="00B134E9"/>
    <w:rsid w:val="00B21545"/>
    <w:rsid w:val="00B21F02"/>
    <w:rsid w:val="00B33BF7"/>
    <w:rsid w:val="00B554EF"/>
    <w:rsid w:val="00B60BB9"/>
    <w:rsid w:val="00B712A9"/>
    <w:rsid w:val="00B73C0E"/>
    <w:rsid w:val="00B749B1"/>
    <w:rsid w:val="00B74B7C"/>
    <w:rsid w:val="00B8021A"/>
    <w:rsid w:val="00B82C29"/>
    <w:rsid w:val="00B853C7"/>
    <w:rsid w:val="00B91FB1"/>
    <w:rsid w:val="00B9573B"/>
    <w:rsid w:val="00BA6142"/>
    <w:rsid w:val="00BA6C19"/>
    <w:rsid w:val="00BB2978"/>
    <w:rsid w:val="00BC04DD"/>
    <w:rsid w:val="00BC355F"/>
    <w:rsid w:val="00BC4235"/>
    <w:rsid w:val="00BC4CF8"/>
    <w:rsid w:val="00BD0A7E"/>
    <w:rsid w:val="00BD5A96"/>
    <w:rsid w:val="00BD73D0"/>
    <w:rsid w:val="00BE314F"/>
    <w:rsid w:val="00BE7ADB"/>
    <w:rsid w:val="00BF2DEF"/>
    <w:rsid w:val="00BF3709"/>
    <w:rsid w:val="00BF3903"/>
    <w:rsid w:val="00C11584"/>
    <w:rsid w:val="00C16785"/>
    <w:rsid w:val="00C16B06"/>
    <w:rsid w:val="00C20D0E"/>
    <w:rsid w:val="00C32C92"/>
    <w:rsid w:val="00C3424B"/>
    <w:rsid w:val="00C35FB8"/>
    <w:rsid w:val="00C41375"/>
    <w:rsid w:val="00C41B6E"/>
    <w:rsid w:val="00C43FDC"/>
    <w:rsid w:val="00C45AFD"/>
    <w:rsid w:val="00C4724D"/>
    <w:rsid w:val="00C5029F"/>
    <w:rsid w:val="00C54022"/>
    <w:rsid w:val="00C56B36"/>
    <w:rsid w:val="00C60653"/>
    <w:rsid w:val="00C616FF"/>
    <w:rsid w:val="00C71A20"/>
    <w:rsid w:val="00C74105"/>
    <w:rsid w:val="00C9110F"/>
    <w:rsid w:val="00C934FE"/>
    <w:rsid w:val="00CA0514"/>
    <w:rsid w:val="00CB39F0"/>
    <w:rsid w:val="00CB5EE7"/>
    <w:rsid w:val="00CB6FFD"/>
    <w:rsid w:val="00CC5359"/>
    <w:rsid w:val="00CD553B"/>
    <w:rsid w:val="00CE023B"/>
    <w:rsid w:val="00CE32F7"/>
    <w:rsid w:val="00D025ED"/>
    <w:rsid w:val="00D06092"/>
    <w:rsid w:val="00D1000C"/>
    <w:rsid w:val="00D11686"/>
    <w:rsid w:val="00D120F1"/>
    <w:rsid w:val="00D16770"/>
    <w:rsid w:val="00D26333"/>
    <w:rsid w:val="00D31899"/>
    <w:rsid w:val="00D41A17"/>
    <w:rsid w:val="00D41F14"/>
    <w:rsid w:val="00D52A99"/>
    <w:rsid w:val="00D57A50"/>
    <w:rsid w:val="00D646DA"/>
    <w:rsid w:val="00D740DA"/>
    <w:rsid w:val="00D7477D"/>
    <w:rsid w:val="00D85077"/>
    <w:rsid w:val="00D86663"/>
    <w:rsid w:val="00D90921"/>
    <w:rsid w:val="00D9535F"/>
    <w:rsid w:val="00D96931"/>
    <w:rsid w:val="00DA1220"/>
    <w:rsid w:val="00DA50A8"/>
    <w:rsid w:val="00DB1B1B"/>
    <w:rsid w:val="00DC039C"/>
    <w:rsid w:val="00DC0F96"/>
    <w:rsid w:val="00DC1E45"/>
    <w:rsid w:val="00DC4C11"/>
    <w:rsid w:val="00DD18F9"/>
    <w:rsid w:val="00DD1B94"/>
    <w:rsid w:val="00DD29B6"/>
    <w:rsid w:val="00DD58A2"/>
    <w:rsid w:val="00DE5939"/>
    <w:rsid w:val="00DE5E60"/>
    <w:rsid w:val="00DE78BD"/>
    <w:rsid w:val="00DF2423"/>
    <w:rsid w:val="00DF5E11"/>
    <w:rsid w:val="00E135FC"/>
    <w:rsid w:val="00E1416C"/>
    <w:rsid w:val="00E17D51"/>
    <w:rsid w:val="00E37D33"/>
    <w:rsid w:val="00E41E58"/>
    <w:rsid w:val="00E600A4"/>
    <w:rsid w:val="00E6064E"/>
    <w:rsid w:val="00E616BB"/>
    <w:rsid w:val="00E71CF6"/>
    <w:rsid w:val="00E72504"/>
    <w:rsid w:val="00E842E3"/>
    <w:rsid w:val="00E92736"/>
    <w:rsid w:val="00EA05A7"/>
    <w:rsid w:val="00EA1954"/>
    <w:rsid w:val="00EA3B2A"/>
    <w:rsid w:val="00EA4897"/>
    <w:rsid w:val="00EA65AC"/>
    <w:rsid w:val="00EA7DE0"/>
    <w:rsid w:val="00EB0EC6"/>
    <w:rsid w:val="00EB4149"/>
    <w:rsid w:val="00EB4CF4"/>
    <w:rsid w:val="00EC0271"/>
    <w:rsid w:val="00EC1970"/>
    <w:rsid w:val="00EC20DC"/>
    <w:rsid w:val="00EC5DDA"/>
    <w:rsid w:val="00EC73D3"/>
    <w:rsid w:val="00ED0E50"/>
    <w:rsid w:val="00ED45C3"/>
    <w:rsid w:val="00ED78EE"/>
    <w:rsid w:val="00EF0437"/>
    <w:rsid w:val="00EF4D37"/>
    <w:rsid w:val="00F04715"/>
    <w:rsid w:val="00F10A00"/>
    <w:rsid w:val="00F11442"/>
    <w:rsid w:val="00F161F5"/>
    <w:rsid w:val="00F30BFA"/>
    <w:rsid w:val="00F36646"/>
    <w:rsid w:val="00F4400C"/>
    <w:rsid w:val="00F53CB6"/>
    <w:rsid w:val="00F565B9"/>
    <w:rsid w:val="00F57724"/>
    <w:rsid w:val="00F64717"/>
    <w:rsid w:val="00F66A7E"/>
    <w:rsid w:val="00F71CB2"/>
    <w:rsid w:val="00F72A83"/>
    <w:rsid w:val="00F759B1"/>
    <w:rsid w:val="00F7740A"/>
    <w:rsid w:val="00F82BA5"/>
    <w:rsid w:val="00F87B6D"/>
    <w:rsid w:val="00F93D43"/>
    <w:rsid w:val="00FA0459"/>
    <w:rsid w:val="00FA2953"/>
    <w:rsid w:val="00FA4923"/>
    <w:rsid w:val="00FA716A"/>
    <w:rsid w:val="00FB1C85"/>
    <w:rsid w:val="00FB4F6A"/>
    <w:rsid w:val="00FB7EB6"/>
    <w:rsid w:val="00FC3E3A"/>
    <w:rsid w:val="00FC4ABE"/>
    <w:rsid w:val="00FD4E73"/>
    <w:rsid w:val="00FE7D0B"/>
    <w:rsid w:val="00FE7FE0"/>
    <w:rsid w:val="00FF5B1A"/>
    <w:rsid w:val="00FF7226"/>
    <w:rsid w:val="00FF7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A7BCF0B"/>
  <w15:docId w15:val="{5B7ADC3B-C745-4D7E-9FE0-FB438397C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00C"/>
    <w:pPr>
      <w:spacing w:line="276" w:lineRule="auto"/>
      <w:jc w:val="both"/>
    </w:pPr>
  </w:style>
  <w:style w:type="paragraph" w:styleId="Heading1">
    <w:name w:val="heading 1"/>
    <w:basedOn w:val="Normal"/>
    <w:next w:val="Normal"/>
    <w:link w:val="Heading1Char"/>
    <w:autoRedefine/>
    <w:uiPriority w:val="9"/>
    <w:qFormat/>
    <w:rsid w:val="00D16770"/>
    <w:pPr>
      <w:keepNext/>
      <w:keepLines/>
      <w:numPr>
        <w:numId w:val="3"/>
      </w:numPr>
      <w:spacing w:before="120" w:after="240"/>
      <w:outlineLvl w:val="0"/>
    </w:pPr>
    <w:rPr>
      <w:rFonts w:eastAsiaTheme="majorEastAsia" w:cstheme="minorHAnsi"/>
      <w:b/>
      <w:color w:val="000000" w:themeColor="text1"/>
      <w:sz w:val="28"/>
      <w:szCs w:val="28"/>
    </w:rPr>
  </w:style>
  <w:style w:type="paragraph" w:styleId="Heading2">
    <w:name w:val="heading 2"/>
    <w:basedOn w:val="Normal"/>
    <w:next w:val="Normal"/>
    <w:link w:val="Heading2Char"/>
    <w:autoRedefine/>
    <w:uiPriority w:val="9"/>
    <w:unhideWhenUsed/>
    <w:qFormat/>
    <w:rsid w:val="00794D56"/>
    <w:pPr>
      <w:keepNext/>
      <w:keepLines/>
      <w:numPr>
        <w:ilvl w:val="1"/>
        <w:numId w:val="3"/>
      </w:numPr>
      <w:spacing w:before="120" w:after="120"/>
      <w:ind w:left="907" w:hanging="547"/>
      <w:outlineLvl w:val="1"/>
    </w:pPr>
    <w:rPr>
      <w:rFonts w:eastAsiaTheme="majorEastAsia" w:cstheme="minorHAnsi"/>
      <w:b/>
      <w:color w:val="323E4F" w:themeColor="text2" w:themeShade="BF"/>
      <w:sz w:val="26"/>
      <w:szCs w:val="26"/>
    </w:rPr>
  </w:style>
  <w:style w:type="paragraph" w:styleId="Heading3">
    <w:name w:val="heading 3"/>
    <w:basedOn w:val="Normal"/>
    <w:next w:val="Normal"/>
    <w:link w:val="Heading3Char"/>
    <w:uiPriority w:val="9"/>
    <w:unhideWhenUsed/>
    <w:qFormat/>
    <w:rsid w:val="000879AE"/>
    <w:pPr>
      <w:keepNext/>
      <w:keepLines/>
      <w:numPr>
        <w:ilvl w:val="2"/>
        <w:numId w:val="3"/>
      </w:numPr>
      <w:spacing w:before="120" w:after="80" w:line="240" w:lineRule="auto"/>
      <w:ind w:left="1627"/>
      <w:outlineLvl w:val="2"/>
    </w:pPr>
    <w:rPr>
      <w:rFonts w:eastAsiaTheme="majorEastAsia" w:cstheme="minorHAnsi"/>
      <w:b/>
      <w:i/>
    </w:rPr>
  </w:style>
  <w:style w:type="paragraph" w:styleId="Heading4">
    <w:name w:val="heading 4"/>
    <w:basedOn w:val="Normal"/>
    <w:next w:val="Normal"/>
    <w:link w:val="Heading4Char"/>
    <w:uiPriority w:val="9"/>
    <w:unhideWhenUsed/>
    <w:qFormat/>
    <w:rsid w:val="005C6E75"/>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46EB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6EB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6EB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6EB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6EB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624"/>
    <w:pPr>
      <w:ind w:left="720"/>
      <w:contextualSpacing/>
    </w:pPr>
  </w:style>
  <w:style w:type="table" w:styleId="TableGrid">
    <w:name w:val="Table Grid"/>
    <w:basedOn w:val="TableNormal"/>
    <w:uiPriority w:val="39"/>
    <w:rsid w:val="00CB6F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0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17A"/>
  </w:style>
  <w:style w:type="paragraph" w:styleId="Footer">
    <w:name w:val="footer"/>
    <w:basedOn w:val="Normal"/>
    <w:link w:val="FooterChar"/>
    <w:unhideWhenUsed/>
    <w:rsid w:val="00900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17A"/>
  </w:style>
  <w:style w:type="character" w:customStyle="1" w:styleId="Heading1Char">
    <w:name w:val="Heading 1 Char"/>
    <w:basedOn w:val="DefaultParagraphFont"/>
    <w:link w:val="Heading1"/>
    <w:uiPriority w:val="9"/>
    <w:rsid w:val="00D16770"/>
    <w:rPr>
      <w:rFonts w:eastAsiaTheme="majorEastAsia" w:cstheme="minorHAnsi"/>
      <w:b/>
      <w:color w:val="000000" w:themeColor="text1"/>
      <w:sz w:val="28"/>
      <w:szCs w:val="28"/>
    </w:rPr>
  </w:style>
  <w:style w:type="character" w:customStyle="1" w:styleId="Heading2Char">
    <w:name w:val="Heading 2 Char"/>
    <w:basedOn w:val="DefaultParagraphFont"/>
    <w:link w:val="Heading2"/>
    <w:uiPriority w:val="9"/>
    <w:rsid w:val="00794D56"/>
    <w:rPr>
      <w:rFonts w:eastAsiaTheme="majorEastAsia" w:cstheme="minorHAnsi"/>
      <w:b/>
      <w:color w:val="323E4F" w:themeColor="text2" w:themeShade="BF"/>
      <w:sz w:val="26"/>
      <w:szCs w:val="26"/>
    </w:rPr>
  </w:style>
  <w:style w:type="paragraph" w:styleId="TOCHeading">
    <w:name w:val="TOC Heading"/>
    <w:basedOn w:val="Heading1"/>
    <w:next w:val="Normal"/>
    <w:uiPriority w:val="39"/>
    <w:unhideWhenUsed/>
    <w:qFormat/>
    <w:rsid w:val="0017438F"/>
    <w:pPr>
      <w:numPr>
        <w:numId w:val="0"/>
      </w:numPr>
      <w:outlineLvl w:val="9"/>
    </w:pPr>
    <w:rPr>
      <w:b w:val="0"/>
      <w:color w:val="2E74B5" w:themeColor="accent1" w:themeShade="BF"/>
    </w:rPr>
  </w:style>
  <w:style w:type="paragraph" w:styleId="TOC1">
    <w:name w:val="toc 1"/>
    <w:basedOn w:val="Normal"/>
    <w:next w:val="Normal"/>
    <w:autoRedefine/>
    <w:uiPriority w:val="39"/>
    <w:unhideWhenUsed/>
    <w:rsid w:val="004D0E61"/>
    <w:pPr>
      <w:tabs>
        <w:tab w:val="left" w:pos="360"/>
        <w:tab w:val="right" w:leader="dot" w:pos="9350"/>
      </w:tabs>
      <w:spacing w:after="100"/>
    </w:pPr>
    <w:rPr>
      <w:b/>
      <w:noProof/>
    </w:rPr>
  </w:style>
  <w:style w:type="paragraph" w:styleId="TOC2">
    <w:name w:val="toc 2"/>
    <w:basedOn w:val="Normal"/>
    <w:next w:val="Normal"/>
    <w:autoRedefine/>
    <w:uiPriority w:val="39"/>
    <w:unhideWhenUsed/>
    <w:rsid w:val="003111C5"/>
    <w:pPr>
      <w:tabs>
        <w:tab w:val="left" w:pos="810"/>
        <w:tab w:val="right" w:leader="dot" w:pos="9350"/>
      </w:tabs>
      <w:spacing w:after="100"/>
      <w:ind w:left="360"/>
    </w:pPr>
  </w:style>
  <w:style w:type="character" w:styleId="Hyperlink">
    <w:name w:val="Hyperlink"/>
    <w:basedOn w:val="DefaultParagraphFont"/>
    <w:uiPriority w:val="99"/>
    <w:unhideWhenUsed/>
    <w:qFormat/>
    <w:rsid w:val="00EA1954"/>
    <w:rPr>
      <w:b/>
      <w:color w:val="0563C1" w:themeColor="hyperlink"/>
      <w:u w:val="single"/>
    </w:rPr>
  </w:style>
  <w:style w:type="character" w:styleId="PlaceholderText">
    <w:name w:val="Placeholder Text"/>
    <w:basedOn w:val="DefaultParagraphFont"/>
    <w:uiPriority w:val="99"/>
    <w:semiHidden/>
    <w:rsid w:val="00572507"/>
    <w:rPr>
      <w:color w:val="808080"/>
    </w:rPr>
  </w:style>
  <w:style w:type="paragraph" w:styleId="NoSpacing">
    <w:name w:val="No Spacing"/>
    <w:link w:val="NoSpacingChar"/>
    <w:uiPriority w:val="1"/>
    <w:qFormat/>
    <w:rsid w:val="00D1000C"/>
    <w:pPr>
      <w:spacing w:after="0" w:line="240" w:lineRule="auto"/>
    </w:pPr>
    <w:rPr>
      <w:rFonts w:eastAsiaTheme="minorEastAsia"/>
    </w:rPr>
  </w:style>
  <w:style w:type="character" w:customStyle="1" w:styleId="NoSpacingChar">
    <w:name w:val="No Spacing Char"/>
    <w:basedOn w:val="DefaultParagraphFont"/>
    <w:link w:val="NoSpacing"/>
    <w:uiPriority w:val="1"/>
    <w:rsid w:val="00D1000C"/>
    <w:rPr>
      <w:rFonts w:eastAsiaTheme="minorEastAsia"/>
    </w:rPr>
  </w:style>
  <w:style w:type="table" w:customStyle="1" w:styleId="GridTable1Light-Accent21">
    <w:name w:val="Grid Table 1 Light - Accent 21"/>
    <w:basedOn w:val="TableNormal"/>
    <w:uiPriority w:val="46"/>
    <w:rsid w:val="00F87B6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ListTable3-Accent21">
    <w:name w:val="List Table 3 - Accent 21"/>
    <w:basedOn w:val="TableNormal"/>
    <w:uiPriority w:val="48"/>
    <w:rsid w:val="00B0586B"/>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pPr>
        <w:jc w:val="center"/>
      </w:pPr>
      <w:rPr>
        <w:b/>
        <w:bCs/>
        <w:color w:val="FFFFFF" w:themeColor="background1"/>
      </w:rPr>
      <w:tblPr/>
      <w:tcPr>
        <w:shd w:val="clear" w:color="auto" w:fill="C45911" w:themeFill="accent2" w:themeFillShade="BF"/>
        <w:vAlign w:val="center"/>
      </w:tcPr>
    </w:tblStylePr>
    <w:tblStylePr w:type="lastRow">
      <w:rPr>
        <w:b w:val="0"/>
        <w:bCs/>
      </w:rPr>
      <w:tblPr/>
      <w:tcPr>
        <w:tcBorders>
          <w:top w:val="double" w:sz="4" w:space="0" w:color="ED7D31" w:themeColor="accent2"/>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Heading3Char">
    <w:name w:val="Heading 3 Char"/>
    <w:basedOn w:val="DefaultParagraphFont"/>
    <w:link w:val="Heading3"/>
    <w:uiPriority w:val="9"/>
    <w:rsid w:val="000879AE"/>
    <w:rPr>
      <w:rFonts w:eastAsiaTheme="majorEastAsia" w:cstheme="minorHAnsi"/>
      <w:b/>
      <w:i/>
    </w:rPr>
  </w:style>
  <w:style w:type="character" w:customStyle="1" w:styleId="Heading4Char">
    <w:name w:val="Heading 4 Char"/>
    <w:basedOn w:val="DefaultParagraphFont"/>
    <w:link w:val="Heading4"/>
    <w:uiPriority w:val="9"/>
    <w:rsid w:val="005C6E75"/>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5C6E75"/>
    <w:rPr>
      <w:i/>
      <w:iCs/>
      <w:color w:val="C45911" w:themeColor="accent2" w:themeShade="BF"/>
    </w:rPr>
  </w:style>
  <w:style w:type="paragraph" w:styleId="ListBullet">
    <w:name w:val="List Bullet"/>
    <w:basedOn w:val="Normal"/>
    <w:uiPriority w:val="99"/>
    <w:unhideWhenUsed/>
    <w:rsid w:val="00946EB0"/>
    <w:pPr>
      <w:numPr>
        <w:numId w:val="2"/>
      </w:numPr>
      <w:tabs>
        <w:tab w:val="clear" w:pos="360"/>
        <w:tab w:val="num" w:pos="1080"/>
      </w:tabs>
      <w:spacing w:before="120" w:after="120" w:line="240" w:lineRule="auto"/>
      <w:ind w:left="1080"/>
      <w:contextualSpacing/>
    </w:pPr>
    <w:rPr>
      <w:rFonts w:ascii="Calibri" w:hAnsi="Calibri"/>
    </w:rPr>
  </w:style>
  <w:style w:type="paragraph" w:customStyle="1" w:styleId="TemplateInstructions">
    <w:name w:val="Template Instructions"/>
    <w:basedOn w:val="NoSpacing"/>
    <w:qFormat/>
    <w:rsid w:val="00946EB0"/>
    <w:pPr>
      <w:spacing w:before="120"/>
      <w:ind w:left="720" w:right="720"/>
    </w:pPr>
    <w:rPr>
      <w:rFonts w:asciiTheme="majorHAnsi" w:eastAsiaTheme="minorHAnsi" w:hAnsiTheme="majorHAnsi" w:cs="Tw Cen MT"/>
      <w:i/>
      <w:color w:val="000000"/>
      <w:szCs w:val="23"/>
    </w:rPr>
  </w:style>
  <w:style w:type="character" w:customStyle="1" w:styleId="Heading5Char">
    <w:name w:val="Heading 5 Char"/>
    <w:basedOn w:val="DefaultParagraphFont"/>
    <w:link w:val="Heading5"/>
    <w:uiPriority w:val="9"/>
    <w:semiHidden/>
    <w:rsid w:val="00946E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6E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6E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6E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6EB0"/>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111C5"/>
    <w:pPr>
      <w:tabs>
        <w:tab w:val="left" w:pos="1440"/>
        <w:tab w:val="right" w:leader="dot" w:pos="9350"/>
      </w:tabs>
      <w:spacing w:after="100"/>
      <w:ind w:left="810"/>
    </w:pPr>
  </w:style>
  <w:style w:type="paragraph" w:styleId="Caption">
    <w:name w:val="caption"/>
    <w:basedOn w:val="Normal"/>
    <w:next w:val="Normal"/>
    <w:link w:val="CaptionChar"/>
    <w:uiPriority w:val="35"/>
    <w:unhideWhenUsed/>
    <w:qFormat/>
    <w:rsid w:val="00EA1954"/>
    <w:pPr>
      <w:keepNext/>
      <w:spacing w:after="0" w:line="240" w:lineRule="auto"/>
      <w:ind w:left="900"/>
      <w:jc w:val="center"/>
    </w:pPr>
    <w:rPr>
      <w:i/>
      <w:iCs/>
      <w:color w:val="2E74B5" w:themeColor="accent1" w:themeShade="BF"/>
      <w:sz w:val="21"/>
      <w:szCs w:val="21"/>
    </w:rPr>
  </w:style>
  <w:style w:type="paragraph" w:styleId="FootnoteText">
    <w:name w:val="footnote text"/>
    <w:basedOn w:val="Normal"/>
    <w:link w:val="FootnoteTextChar"/>
    <w:uiPriority w:val="99"/>
    <w:semiHidden/>
    <w:unhideWhenUsed/>
    <w:qFormat/>
    <w:rsid w:val="007A01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0179"/>
    <w:rPr>
      <w:sz w:val="20"/>
      <w:szCs w:val="20"/>
    </w:rPr>
  </w:style>
  <w:style w:type="character" w:styleId="FootnoteReference">
    <w:name w:val="footnote reference"/>
    <w:basedOn w:val="DefaultParagraphFont"/>
    <w:uiPriority w:val="99"/>
    <w:semiHidden/>
    <w:unhideWhenUsed/>
    <w:rsid w:val="007A0179"/>
    <w:rPr>
      <w:vertAlign w:val="superscript"/>
    </w:rPr>
  </w:style>
  <w:style w:type="paragraph" w:customStyle="1" w:styleId="Textbody">
    <w:name w:val="Text body"/>
    <w:basedOn w:val="Normal"/>
    <w:link w:val="TextbodyChar"/>
    <w:qFormat/>
    <w:rsid w:val="00156C1A"/>
    <w:pPr>
      <w:widowControl w:val="0"/>
      <w:suppressAutoHyphens/>
      <w:autoSpaceDN w:val="0"/>
      <w:spacing w:before="80" w:after="120"/>
      <w:ind w:left="360"/>
      <w:textAlignment w:val="baseline"/>
    </w:pPr>
    <w:rPr>
      <w:rFonts w:eastAsia="Lucida Sans Unicode" w:cstheme="minorHAnsi"/>
      <w:iCs/>
      <w:kern w:val="3"/>
      <w:lang w:bidi="en-US"/>
    </w:rPr>
  </w:style>
  <w:style w:type="character" w:customStyle="1" w:styleId="TextbodyChar">
    <w:name w:val="Text body Char"/>
    <w:basedOn w:val="DefaultParagraphFont"/>
    <w:link w:val="Textbody"/>
    <w:rsid w:val="00156C1A"/>
    <w:rPr>
      <w:rFonts w:eastAsia="Lucida Sans Unicode" w:cstheme="minorHAnsi"/>
      <w:iCs/>
      <w:kern w:val="3"/>
      <w:lang w:bidi="en-US"/>
    </w:rPr>
  </w:style>
  <w:style w:type="paragraph" w:customStyle="1" w:styleId="Listnumbers">
    <w:name w:val="List numbers"/>
    <w:basedOn w:val="ListParagraph"/>
    <w:link w:val="ListnumbersChar"/>
    <w:rsid w:val="00156C1A"/>
    <w:pPr>
      <w:numPr>
        <w:numId w:val="5"/>
      </w:numPr>
      <w:spacing w:before="120" w:after="120" w:line="480" w:lineRule="auto"/>
      <w:ind w:left="409"/>
    </w:pPr>
    <w:rPr>
      <w:rFonts w:ascii="Arial" w:hAnsi="Arial"/>
      <w:bCs/>
    </w:rPr>
  </w:style>
  <w:style w:type="paragraph" w:customStyle="1" w:styleId="ListLetters">
    <w:name w:val="List Letters"/>
    <w:basedOn w:val="ListParagraph"/>
    <w:link w:val="ListLettersChar"/>
    <w:rsid w:val="00156C1A"/>
    <w:pPr>
      <w:numPr>
        <w:ilvl w:val="1"/>
        <w:numId w:val="5"/>
      </w:numPr>
      <w:spacing w:before="120" w:after="120" w:line="480" w:lineRule="auto"/>
      <w:ind w:left="769"/>
    </w:pPr>
    <w:rPr>
      <w:rFonts w:ascii="Arial" w:hAnsi="Arial"/>
      <w:b/>
      <w:bCs/>
      <w:i/>
    </w:rPr>
  </w:style>
  <w:style w:type="character" w:customStyle="1" w:styleId="ListnumbersChar">
    <w:name w:val="List numbers Char"/>
    <w:basedOn w:val="DefaultParagraphFont"/>
    <w:link w:val="Listnumbers"/>
    <w:rsid w:val="00156C1A"/>
    <w:rPr>
      <w:rFonts w:ascii="Arial" w:hAnsi="Arial"/>
      <w:bCs/>
    </w:rPr>
  </w:style>
  <w:style w:type="paragraph" w:customStyle="1" w:styleId="ListSymbols-">
    <w:name w:val="List Symbols -"/>
    <w:basedOn w:val="ListParagraph"/>
    <w:link w:val="ListSymbols-Char"/>
    <w:rsid w:val="00156C1A"/>
    <w:pPr>
      <w:numPr>
        <w:numId w:val="6"/>
      </w:numPr>
      <w:spacing w:before="120" w:after="120" w:line="480" w:lineRule="auto"/>
      <w:ind w:left="1129"/>
    </w:pPr>
    <w:rPr>
      <w:rFonts w:ascii="Arial" w:hAnsi="Arial"/>
      <w:b/>
    </w:rPr>
  </w:style>
  <w:style w:type="character" w:customStyle="1" w:styleId="ListLettersChar">
    <w:name w:val="List Letters Char"/>
    <w:basedOn w:val="DefaultParagraphFont"/>
    <w:link w:val="ListLetters"/>
    <w:rsid w:val="00156C1A"/>
    <w:rPr>
      <w:rFonts w:ascii="Arial" w:hAnsi="Arial"/>
      <w:b/>
      <w:bCs/>
      <w:i/>
    </w:rPr>
  </w:style>
  <w:style w:type="character" w:customStyle="1" w:styleId="ListSymbols-Char">
    <w:name w:val="List Symbols - Char"/>
    <w:basedOn w:val="DefaultParagraphFont"/>
    <w:link w:val="ListSymbols-"/>
    <w:rsid w:val="00156C1A"/>
    <w:rPr>
      <w:rFonts w:ascii="Arial" w:hAnsi="Arial"/>
      <w:b/>
    </w:rPr>
  </w:style>
  <w:style w:type="paragraph" w:styleId="TableofFigures">
    <w:name w:val="table of figures"/>
    <w:basedOn w:val="Normal"/>
    <w:next w:val="Normal"/>
    <w:uiPriority w:val="99"/>
    <w:unhideWhenUsed/>
    <w:rsid w:val="000B2CD2"/>
    <w:pPr>
      <w:spacing w:after="0"/>
    </w:pPr>
  </w:style>
  <w:style w:type="character" w:styleId="CommentReference">
    <w:name w:val="annotation reference"/>
    <w:basedOn w:val="DefaultParagraphFont"/>
    <w:uiPriority w:val="99"/>
    <w:semiHidden/>
    <w:unhideWhenUsed/>
    <w:rsid w:val="00A73CD0"/>
    <w:rPr>
      <w:sz w:val="16"/>
      <w:szCs w:val="16"/>
    </w:rPr>
  </w:style>
  <w:style w:type="paragraph" w:styleId="CommentText">
    <w:name w:val="annotation text"/>
    <w:basedOn w:val="Normal"/>
    <w:link w:val="CommentTextChar"/>
    <w:uiPriority w:val="99"/>
    <w:semiHidden/>
    <w:unhideWhenUsed/>
    <w:rsid w:val="00A73CD0"/>
    <w:pPr>
      <w:spacing w:line="240" w:lineRule="auto"/>
    </w:pPr>
    <w:rPr>
      <w:sz w:val="20"/>
      <w:szCs w:val="20"/>
    </w:rPr>
  </w:style>
  <w:style w:type="character" w:customStyle="1" w:styleId="CommentTextChar">
    <w:name w:val="Comment Text Char"/>
    <w:basedOn w:val="DefaultParagraphFont"/>
    <w:link w:val="CommentText"/>
    <w:uiPriority w:val="99"/>
    <w:semiHidden/>
    <w:rsid w:val="00A73CD0"/>
    <w:rPr>
      <w:sz w:val="20"/>
      <w:szCs w:val="20"/>
    </w:rPr>
  </w:style>
  <w:style w:type="paragraph" w:styleId="CommentSubject">
    <w:name w:val="annotation subject"/>
    <w:basedOn w:val="CommentText"/>
    <w:next w:val="CommentText"/>
    <w:link w:val="CommentSubjectChar"/>
    <w:uiPriority w:val="99"/>
    <w:semiHidden/>
    <w:unhideWhenUsed/>
    <w:rsid w:val="00A73CD0"/>
    <w:rPr>
      <w:b/>
      <w:bCs/>
    </w:rPr>
  </w:style>
  <w:style w:type="character" w:customStyle="1" w:styleId="CommentSubjectChar">
    <w:name w:val="Comment Subject Char"/>
    <w:basedOn w:val="CommentTextChar"/>
    <w:link w:val="CommentSubject"/>
    <w:uiPriority w:val="99"/>
    <w:semiHidden/>
    <w:rsid w:val="00A73CD0"/>
    <w:rPr>
      <w:b/>
      <w:bCs/>
      <w:sz w:val="20"/>
      <w:szCs w:val="20"/>
    </w:rPr>
  </w:style>
  <w:style w:type="paragraph" w:styleId="BalloonText">
    <w:name w:val="Balloon Text"/>
    <w:basedOn w:val="Normal"/>
    <w:link w:val="BalloonTextChar"/>
    <w:uiPriority w:val="99"/>
    <w:semiHidden/>
    <w:unhideWhenUsed/>
    <w:rsid w:val="00A73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CD0"/>
    <w:rPr>
      <w:rFonts w:ascii="Segoe UI" w:hAnsi="Segoe UI" w:cs="Segoe UI"/>
      <w:sz w:val="18"/>
      <w:szCs w:val="18"/>
    </w:rPr>
  </w:style>
  <w:style w:type="paragraph" w:styleId="EndnoteText">
    <w:name w:val="endnote text"/>
    <w:basedOn w:val="Normal"/>
    <w:link w:val="EndnoteTextChar"/>
    <w:uiPriority w:val="99"/>
    <w:semiHidden/>
    <w:unhideWhenUsed/>
    <w:rsid w:val="000A38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3878"/>
    <w:rPr>
      <w:sz w:val="20"/>
      <w:szCs w:val="20"/>
    </w:rPr>
  </w:style>
  <w:style w:type="character" w:styleId="EndnoteReference">
    <w:name w:val="endnote reference"/>
    <w:basedOn w:val="DefaultParagraphFont"/>
    <w:uiPriority w:val="99"/>
    <w:semiHidden/>
    <w:unhideWhenUsed/>
    <w:rsid w:val="000A3878"/>
    <w:rPr>
      <w:vertAlign w:val="superscript"/>
    </w:rPr>
  </w:style>
  <w:style w:type="paragraph" w:customStyle="1" w:styleId="H1-Content">
    <w:name w:val="H1- Content"/>
    <w:basedOn w:val="Normal"/>
    <w:link w:val="H1-ContentChar"/>
    <w:qFormat/>
    <w:rsid w:val="00031086"/>
    <w:pPr>
      <w:ind w:left="360"/>
    </w:pPr>
  </w:style>
  <w:style w:type="paragraph" w:customStyle="1" w:styleId="H2-Content">
    <w:name w:val="H2 - Content"/>
    <w:basedOn w:val="Normal"/>
    <w:link w:val="H2-ContentChar"/>
    <w:qFormat/>
    <w:rsid w:val="00E600A4"/>
    <w:pPr>
      <w:ind w:left="900"/>
    </w:pPr>
  </w:style>
  <w:style w:type="character" w:customStyle="1" w:styleId="H1-ContentChar">
    <w:name w:val="H1- Content Char"/>
    <w:basedOn w:val="DefaultParagraphFont"/>
    <w:link w:val="H1-Content"/>
    <w:rsid w:val="00031086"/>
  </w:style>
  <w:style w:type="paragraph" w:customStyle="1" w:styleId="IllustrationIndex1">
    <w:name w:val="Illustration Index 1"/>
    <w:basedOn w:val="Normal"/>
    <w:rsid w:val="001B6EF8"/>
    <w:pPr>
      <w:widowControl w:val="0"/>
      <w:suppressLineNumbers/>
      <w:tabs>
        <w:tab w:val="right" w:leader="dot" w:pos="10540"/>
      </w:tabs>
      <w:suppressAutoHyphens/>
      <w:autoSpaceDN w:val="0"/>
      <w:spacing w:after="0" w:line="240" w:lineRule="auto"/>
      <w:jc w:val="left"/>
      <w:textAlignment w:val="baseline"/>
    </w:pPr>
    <w:rPr>
      <w:rFonts w:ascii="Arial" w:eastAsia="Lucida Sans Unicode" w:hAnsi="Arial" w:cs="Tahoma"/>
      <w:color w:val="000000"/>
      <w:kern w:val="3"/>
      <w:sz w:val="20"/>
      <w:szCs w:val="24"/>
      <w:lang w:bidi="en-US"/>
    </w:rPr>
  </w:style>
  <w:style w:type="character" w:customStyle="1" w:styleId="H2-ContentChar">
    <w:name w:val="H2 - Content Char"/>
    <w:basedOn w:val="DefaultParagraphFont"/>
    <w:link w:val="H2-Content"/>
    <w:rsid w:val="00E600A4"/>
  </w:style>
  <w:style w:type="paragraph" w:customStyle="1" w:styleId="H3-Content">
    <w:name w:val="H3 - Content"/>
    <w:basedOn w:val="Normal"/>
    <w:link w:val="H3-ContentChar"/>
    <w:qFormat/>
    <w:rsid w:val="00E17D51"/>
    <w:pPr>
      <w:ind w:left="900"/>
    </w:pPr>
  </w:style>
  <w:style w:type="paragraph" w:customStyle="1" w:styleId="Tablecontent">
    <w:name w:val="Table content"/>
    <w:basedOn w:val="Textbody"/>
    <w:link w:val="TablecontentChar"/>
    <w:qFormat/>
    <w:rsid w:val="00FC4ABE"/>
    <w:pPr>
      <w:spacing w:line="240" w:lineRule="auto"/>
      <w:ind w:left="0"/>
    </w:pPr>
    <w:rPr>
      <w:iCs w:val="0"/>
    </w:rPr>
  </w:style>
  <w:style w:type="character" w:customStyle="1" w:styleId="H3-ContentChar">
    <w:name w:val="H3 - Content Char"/>
    <w:basedOn w:val="DefaultParagraphFont"/>
    <w:link w:val="H3-Content"/>
    <w:rsid w:val="00E17D51"/>
  </w:style>
  <w:style w:type="paragraph" w:customStyle="1" w:styleId="FirgueCaption">
    <w:name w:val="Firgue Caption"/>
    <w:basedOn w:val="Caption"/>
    <w:link w:val="FirgueCaptionChar"/>
    <w:qFormat/>
    <w:rsid w:val="00381425"/>
    <w:pPr>
      <w:spacing w:after="240" w:line="276" w:lineRule="auto"/>
    </w:pPr>
    <w:rPr>
      <w:noProof/>
    </w:rPr>
  </w:style>
  <w:style w:type="character" w:customStyle="1" w:styleId="TablecontentChar">
    <w:name w:val="Table content Char"/>
    <w:basedOn w:val="TextbodyChar"/>
    <w:link w:val="Tablecontent"/>
    <w:rsid w:val="00FC4ABE"/>
    <w:rPr>
      <w:rFonts w:eastAsia="Lucida Sans Unicode" w:cstheme="minorHAnsi"/>
      <w:iCs w:val="0"/>
      <w:kern w:val="3"/>
      <w:lang w:bidi="en-US"/>
    </w:rPr>
  </w:style>
  <w:style w:type="character" w:customStyle="1" w:styleId="CaptionChar">
    <w:name w:val="Caption Char"/>
    <w:basedOn w:val="DefaultParagraphFont"/>
    <w:link w:val="Caption"/>
    <w:uiPriority w:val="35"/>
    <w:rsid w:val="00381425"/>
    <w:rPr>
      <w:i/>
      <w:iCs/>
      <w:color w:val="2E74B5" w:themeColor="accent1" w:themeShade="BF"/>
      <w:sz w:val="21"/>
      <w:szCs w:val="21"/>
    </w:rPr>
  </w:style>
  <w:style w:type="character" w:customStyle="1" w:styleId="FirgueCaptionChar">
    <w:name w:val="Firgue Caption Char"/>
    <w:basedOn w:val="CaptionChar"/>
    <w:link w:val="FirgueCaption"/>
    <w:rsid w:val="00381425"/>
    <w:rPr>
      <w:i/>
      <w:iCs/>
      <w:noProof/>
      <w:color w:val="2E74B5" w:themeColor="accent1" w:themeShade="B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48570">
      <w:bodyDiv w:val="1"/>
      <w:marLeft w:val="0"/>
      <w:marRight w:val="0"/>
      <w:marTop w:val="0"/>
      <w:marBottom w:val="0"/>
      <w:divBdr>
        <w:top w:val="none" w:sz="0" w:space="0" w:color="auto"/>
        <w:left w:val="none" w:sz="0" w:space="0" w:color="auto"/>
        <w:bottom w:val="none" w:sz="0" w:space="0" w:color="auto"/>
        <w:right w:val="none" w:sz="0" w:space="0" w:color="auto"/>
      </w:divBdr>
      <w:divsChild>
        <w:div w:id="194388617">
          <w:marLeft w:val="547"/>
          <w:marRight w:val="0"/>
          <w:marTop w:val="0"/>
          <w:marBottom w:val="0"/>
          <w:divBdr>
            <w:top w:val="none" w:sz="0" w:space="0" w:color="auto"/>
            <w:left w:val="none" w:sz="0" w:space="0" w:color="auto"/>
            <w:bottom w:val="none" w:sz="0" w:space="0" w:color="auto"/>
            <w:right w:val="none" w:sz="0" w:space="0" w:color="auto"/>
          </w:divBdr>
        </w:div>
      </w:divsChild>
    </w:div>
    <w:div w:id="187261344">
      <w:bodyDiv w:val="1"/>
      <w:marLeft w:val="0"/>
      <w:marRight w:val="0"/>
      <w:marTop w:val="0"/>
      <w:marBottom w:val="0"/>
      <w:divBdr>
        <w:top w:val="none" w:sz="0" w:space="0" w:color="auto"/>
        <w:left w:val="none" w:sz="0" w:space="0" w:color="auto"/>
        <w:bottom w:val="none" w:sz="0" w:space="0" w:color="auto"/>
        <w:right w:val="none" w:sz="0" w:space="0" w:color="auto"/>
      </w:divBdr>
    </w:div>
    <w:div w:id="212548149">
      <w:bodyDiv w:val="1"/>
      <w:marLeft w:val="0"/>
      <w:marRight w:val="0"/>
      <w:marTop w:val="0"/>
      <w:marBottom w:val="0"/>
      <w:divBdr>
        <w:top w:val="none" w:sz="0" w:space="0" w:color="auto"/>
        <w:left w:val="none" w:sz="0" w:space="0" w:color="auto"/>
        <w:bottom w:val="none" w:sz="0" w:space="0" w:color="auto"/>
        <w:right w:val="none" w:sz="0" w:space="0" w:color="auto"/>
      </w:divBdr>
    </w:div>
    <w:div w:id="215162246">
      <w:bodyDiv w:val="1"/>
      <w:marLeft w:val="0"/>
      <w:marRight w:val="0"/>
      <w:marTop w:val="0"/>
      <w:marBottom w:val="0"/>
      <w:divBdr>
        <w:top w:val="none" w:sz="0" w:space="0" w:color="auto"/>
        <w:left w:val="none" w:sz="0" w:space="0" w:color="auto"/>
        <w:bottom w:val="none" w:sz="0" w:space="0" w:color="auto"/>
        <w:right w:val="none" w:sz="0" w:space="0" w:color="auto"/>
      </w:divBdr>
      <w:divsChild>
        <w:div w:id="1676805037">
          <w:marLeft w:val="547"/>
          <w:marRight w:val="0"/>
          <w:marTop w:val="0"/>
          <w:marBottom w:val="0"/>
          <w:divBdr>
            <w:top w:val="none" w:sz="0" w:space="0" w:color="auto"/>
            <w:left w:val="none" w:sz="0" w:space="0" w:color="auto"/>
            <w:bottom w:val="none" w:sz="0" w:space="0" w:color="auto"/>
            <w:right w:val="none" w:sz="0" w:space="0" w:color="auto"/>
          </w:divBdr>
        </w:div>
      </w:divsChild>
    </w:div>
    <w:div w:id="243806135">
      <w:bodyDiv w:val="1"/>
      <w:marLeft w:val="0"/>
      <w:marRight w:val="0"/>
      <w:marTop w:val="0"/>
      <w:marBottom w:val="0"/>
      <w:divBdr>
        <w:top w:val="none" w:sz="0" w:space="0" w:color="auto"/>
        <w:left w:val="none" w:sz="0" w:space="0" w:color="auto"/>
        <w:bottom w:val="none" w:sz="0" w:space="0" w:color="auto"/>
        <w:right w:val="none" w:sz="0" w:space="0" w:color="auto"/>
      </w:divBdr>
    </w:div>
    <w:div w:id="269438635">
      <w:bodyDiv w:val="1"/>
      <w:marLeft w:val="0"/>
      <w:marRight w:val="0"/>
      <w:marTop w:val="0"/>
      <w:marBottom w:val="0"/>
      <w:divBdr>
        <w:top w:val="none" w:sz="0" w:space="0" w:color="auto"/>
        <w:left w:val="none" w:sz="0" w:space="0" w:color="auto"/>
        <w:bottom w:val="none" w:sz="0" w:space="0" w:color="auto"/>
        <w:right w:val="none" w:sz="0" w:space="0" w:color="auto"/>
      </w:divBdr>
    </w:div>
    <w:div w:id="695430443">
      <w:bodyDiv w:val="1"/>
      <w:marLeft w:val="0"/>
      <w:marRight w:val="0"/>
      <w:marTop w:val="0"/>
      <w:marBottom w:val="0"/>
      <w:divBdr>
        <w:top w:val="none" w:sz="0" w:space="0" w:color="auto"/>
        <w:left w:val="none" w:sz="0" w:space="0" w:color="auto"/>
        <w:bottom w:val="none" w:sz="0" w:space="0" w:color="auto"/>
        <w:right w:val="none" w:sz="0" w:space="0" w:color="auto"/>
      </w:divBdr>
    </w:div>
    <w:div w:id="776682925">
      <w:bodyDiv w:val="1"/>
      <w:marLeft w:val="0"/>
      <w:marRight w:val="0"/>
      <w:marTop w:val="0"/>
      <w:marBottom w:val="0"/>
      <w:divBdr>
        <w:top w:val="none" w:sz="0" w:space="0" w:color="auto"/>
        <w:left w:val="none" w:sz="0" w:space="0" w:color="auto"/>
        <w:bottom w:val="none" w:sz="0" w:space="0" w:color="auto"/>
        <w:right w:val="none" w:sz="0" w:space="0" w:color="auto"/>
      </w:divBdr>
      <w:divsChild>
        <w:div w:id="7369137">
          <w:marLeft w:val="547"/>
          <w:marRight w:val="0"/>
          <w:marTop w:val="0"/>
          <w:marBottom w:val="0"/>
          <w:divBdr>
            <w:top w:val="none" w:sz="0" w:space="0" w:color="auto"/>
            <w:left w:val="none" w:sz="0" w:space="0" w:color="auto"/>
            <w:bottom w:val="none" w:sz="0" w:space="0" w:color="auto"/>
            <w:right w:val="none" w:sz="0" w:space="0" w:color="auto"/>
          </w:divBdr>
        </w:div>
      </w:divsChild>
    </w:div>
    <w:div w:id="1081365720">
      <w:bodyDiv w:val="1"/>
      <w:marLeft w:val="0"/>
      <w:marRight w:val="0"/>
      <w:marTop w:val="0"/>
      <w:marBottom w:val="0"/>
      <w:divBdr>
        <w:top w:val="none" w:sz="0" w:space="0" w:color="auto"/>
        <w:left w:val="none" w:sz="0" w:space="0" w:color="auto"/>
        <w:bottom w:val="none" w:sz="0" w:space="0" w:color="auto"/>
        <w:right w:val="none" w:sz="0" w:space="0" w:color="auto"/>
      </w:divBdr>
    </w:div>
    <w:div w:id="1571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Tuyen%20NTN\5.Template%20for%20ALTA\Sharing_Template\Alta_Business_Requirement_Document__BRD__v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3B01E36E604526996AA95475214A40"/>
        <w:category>
          <w:name w:val="General"/>
          <w:gallery w:val="placeholder"/>
        </w:category>
        <w:types>
          <w:type w:val="bbPlcHdr"/>
        </w:types>
        <w:behaviors>
          <w:behavior w:val="content"/>
        </w:behaviors>
        <w:guid w:val="{0E64545C-B0D1-4EAE-924F-4808ED86752C}"/>
      </w:docPartPr>
      <w:docPartBody>
        <w:p w:rsidR="00AA30E6" w:rsidRDefault="00C816E8">
          <w:pPr>
            <w:pStyle w:val="9F3B01E36E604526996AA95475214A40"/>
          </w:pPr>
          <w:r w:rsidRPr="000F030A">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w Cen MT">
    <w:altName w:val="Arial"/>
    <w:charset w:val="00"/>
    <w:family w:val="swiss"/>
    <w:pitch w:val="variable"/>
    <w:sig w:usb0="00000001"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6E8"/>
    <w:rsid w:val="000C10CE"/>
    <w:rsid w:val="00162E2A"/>
    <w:rsid w:val="00180982"/>
    <w:rsid w:val="002C0E1B"/>
    <w:rsid w:val="002D7246"/>
    <w:rsid w:val="0041610E"/>
    <w:rsid w:val="006452C7"/>
    <w:rsid w:val="006461C6"/>
    <w:rsid w:val="00675D09"/>
    <w:rsid w:val="006939A4"/>
    <w:rsid w:val="007B1E9B"/>
    <w:rsid w:val="009F4844"/>
    <w:rsid w:val="00A42AFD"/>
    <w:rsid w:val="00AA30E6"/>
    <w:rsid w:val="00AC1125"/>
    <w:rsid w:val="00B64B0F"/>
    <w:rsid w:val="00B810B3"/>
    <w:rsid w:val="00BB2E8F"/>
    <w:rsid w:val="00C8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3B01E36E604526996AA95475214A40">
    <w:name w:val="9F3B01E36E604526996AA95475214A40"/>
  </w:style>
  <w:style w:type="paragraph" w:customStyle="1" w:styleId="6D54E1EA7E744A57994E122B153F326B">
    <w:name w:val="6D54E1EA7E744A57994E122B153F326B"/>
  </w:style>
  <w:style w:type="paragraph" w:customStyle="1" w:styleId="DA73A426A46948B6ADEA86C30AA3A831">
    <w:name w:val="DA73A426A46948B6ADEA86C30AA3A831"/>
  </w:style>
  <w:style w:type="paragraph" w:customStyle="1" w:styleId="3DE3ECCC940C407FBC6B0ADA15D8B223">
    <w:name w:val="3DE3ECCC940C407FBC6B0ADA15D8B223"/>
  </w:style>
  <w:style w:type="paragraph" w:customStyle="1" w:styleId="99D71D1C49314AC0976FC8A6323A5934">
    <w:name w:val="99D71D1C49314AC0976FC8A6323A5934"/>
  </w:style>
  <w:style w:type="paragraph" w:customStyle="1" w:styleId="81D28E0DD2EA4F4D9EE40FA60F9417DB">
    <w:name w:val="81D28E0DD2EA4F4D9EE40FA60F9417DB"/>
    <w:rsid w:val="000C10CE"/>
  </w:style>
  <w:style w:type="paragraph" w:customStyle="1" w:styleId="8959EC85675746BEB8D6C530493DDE31">
    <w:name w:val="8959EC85675746BEB8D6C530493DDE31"/>
    <w:rsid w:val="000C10CE"/>
  </w:style>
  <w:style w:type="paragraph" w:customStyle="1" w:styleId="0B3520F5EE8B4BB791BF4471184E391B">
    <w:name w:val="0B3520F5EE8B4BB791BF4471184E391B"/>
    <w:rsid w:val="000C10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EF125-56A4-47AE-AAA7-B78425011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Alta_Business_Requirement_Document__BRD__v2.0</Template>
  <TotalTime>5262</TotalTime>
  <Pages>13</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Flight Docs – Document Management System</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Document Management System</dc:title>
  <dc:subject>Business Requirement Document</dc:subject>
  <dc:creator>Tuyen Nguyen</dc:creator>
  <cp:keywords>1.0 </cp:keywords>
  <dc:description/>
  <cp:lastModifiedBy>Tuyen Nguyen</cp:lastModifiedBy>
  <cp:revision>133</cp:revision>
  <dcterms:created xsi:type="dcterms:W3CDTF">2020-08-26T04:51:00Z</dcterms:created>
  <dcterms:modified xsi:type="dcterms:W3CDTF">2020-10-05T07:25:00Z</dcterms:modified>
</cp:coreProperties>
</file>